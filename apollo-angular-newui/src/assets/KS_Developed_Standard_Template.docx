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3BA3" w14:textId="77777777" w:rsidR="00F26F70" w:rsidRPr="00187A45" w:rsidRDefault="009B571A" w:rsidP="00F26F70">
      <w:pPr>
        <w:pStyle w:val="MainCoverTitle"/>
        <w:rPr>
          <w:color w:val="0000FF"/>
        </w:rPr>
      </w:pPr>
      <w:permStart w:id="1709325281" w:edGrp="everyone"/>
      <w:r w:rsidRPr="00187A45">
        <w:rPr>
          <w:color w:val="0000FF"/>
        </w:rPr>
        <w:t>Introductory element — Main element</w:t>
      </w:r>
      <w:r w:rsidR="00BC3A47" w:rsidRPr="00187A45">
        <w:rPr>
          <w:color w:val="0000FF"/>
        </w:rPr>
        <w:t xml:space="preserve"> </w:t>
      </w:r>
      <w:r w:rsidR="00143C91" w:rsidRPr="00187A45">
        <w:rPr>
          <w:color w:val="0000FF"/>
        </w:rPr>
        <w:t>lllllllllllllllllllllllllllllllllllllllllllllllllllllllllllllllllllllllllllllllllllllllllllllllllllllllllllllllllllllllllllllllllllllllllll</w:t>
      </w:r>
      <w:r w:rsidRPr="00187A45">
        <w:rPr>
          <w:color w:val="0000FF"/>
        </w:rPr>
        <w:t> </w:t>
      </w:r>
      <w:permEnd w:id="1709325281"/>
      <w:r w:rsidR="00330CD1" w:rsidRPr="00187A45">
        <w:rPr>
          <w:color w:val="0000FF"/>
        </w:rPr>
        <w:t xml:space="preserve"> </w:t>
      </w:r>
    </w:p>
    <w:p w14:paraId="59FFB980" w14:textId="77777777" w:rsidR="00F26F70" w:rsidRPr="00187A45" w:rsidRDefault="009B571A" w:rsidP="00F26F70">
      <w:pPr>
        <w:pStyle w:val="PartNumber"/>
        <w:rPr>
          <w:color w:val="0000FF"/>
        </w:rPr>
      </w:pPr>
      <w:permStart w:id="215638299" w:edGrp="everyone"/>
      <w:r w:rsidRPr="00187A45">
        <w:rPr>
          <w:color w:val="0000FF"/>
        </w:rPr>
        <w:t>Part n:</w:t>
      </w:r>
      <w:permEnd w:id="215638299"/>
    </w:p>
    <w:p w14:paraId="427C42CF" w14:textId="77777777" w:rsidR="00594A98" w:rsidRPr="00187A45" w:rsidRDefault="009B571A" w:rsidP="00F26F70">
      <w:pPr>
        <w:pStyle w:val="PartTitle"/>
        <w:rPr>
          <w:color w:val="0000FF"/>
        </w:rPr>
      </w:pPr>
      <w:permStart w:id="1020149178" w:edGrp="everyone"/>
      <w:r w:rsidRPr="00187A45">
        <w:rPr>
          <w:color w:val="0000FF"/>
        </w:rPr>
        <w:t>Part title</w:t>
      </w:r>
      <w:r w:rsidR="00143C91" w:rsidRPr="00187A45">
        <w:rPr>
          <w:color w:val="0000FF"/>
        </w:rPr>
        <w:t xml:space="preserve">  </w:t>
      </w:r>
      <w:proofErr w:type="spellStart"/>
      <w:r w:rsidR="00143C91" w:rsidRPr="00187A45">
        <w:rPr>
          <w:color w:val="0000FF"/>
        </w:rPr>
        <w:t>llllllllllllllllllllllllllllll</w:t>
      </w:r>
      <w:proofErr w:type="spellEnd"/>
      <w:r w:rsidR="00143C91" w:rsidRPr="00187A45">
        <w:rPr>
          <w:color w:val="0000FF"/>
        </w:rPr>
        <w:t xml:space="preserve"> </w:t>
      </w:r>
      <w:proofErr w:type="spellStart"/>
      <w:r w:rsidR="00143C91" w:rsidRPr="00187A45">
        <w:rPr>
          <w:color w:val="0000FF"/>
        </w:rPr>
        <w:t>llllllllllllllllllllllllllllllllllllllllllll</w:t>
      </w:r>
      <w:proofErr w:type="spellEnd"/>
      <w:r w:rsidR="00143C91" w:rsidRPr="00187A45">
        <w:rPr>
          <w:color w:val="0000FF"/>
        </w:rPr>
        <w:t xml:space="preserve"> </w:t>
      </w:r>
      <w:proofErr w:type="spellStart"/>
      <w:r w:rsidR="00143C91" w:rsidRPr="00187A45">
        <w:rPr>
          <w:color w:val="0000FF"/>
        </w:rPr>
        <w:t>lllllllllllllllllllllllllllllllllllllllllll</w:t>
      </w:r>
      <w:permEnd w:id="1020149178"/>
      <w:proofErr w:type="spellEnd"/>
      <w:r w:rsidR="00BF7864" w:rsidRPr="00187A45">
        <w:rPr>
          <w:color w:val="0000FF"/>
        </w:rPr>
        <w:t xml:space="preserve"> </w:t>
      </w:r>
    </w:p>
    <w:p w14:paraId="341BDAD6" w14:textId="77777777" w:rsidR="00594A98" w:rsidRDefault="006B7891" w:rsidP="006B7891">
      <w:pPr>
        <w:pStyle w:val="Coverlogo"/>
      </w:pPr>
      <w:r w:rsidRPr="006B7891">
        <w:drawing>
          <wp:inline distT="0" distB="0" distL="0" distR="0" wp14:anchorId="71026138" wp14:editId="035891E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14:paraId="2BA72334" w14:textId="77777777" w:rsidR="00594A98" w:rsidRDefault="00594A98" w:rsidP="00594A98"/>
    <w:p w14:paraId="45FE451A" w14:textId="77777777" w:rsidR="006B7891" w:rsidRPr="00594A98" w:rsidRDefault="006B7891" w:rsidP="00594A98">
      <w:pPr>
        <w:sectPr w:rsidR="006B7891" w:rsidRPr="00594A98" w:rsidSect="0083546C">
          <w:headerReference w:type="first" r:id="rId9"/>
          <w:footerReference w:type="first" r:id="rId10"/>
          <w:type w:val="oddPage"/>
          <w:pgSz w:w="11906" w:h="16838" w:code="9"/>
          <w:pgMar w:top="662" w:right="731" w:bottom="1077" w:left="851" w:header="852" w:footer="1874" w:gutter="1418"/>
          <w:pgBorders>
            <w:left w:val="thinThickMediumGap" w:sz="24" w:space="18" w:color="auto"/>
          </w:pgBorders>
          <w:cols w:space="720"/>
          <w:titlePg/>
        </w:sectPr>
      </w:pPr>
    </w:p>
    <w:p w14:paraId="46ADCDA9" w14:textId="77777777" w:rsidR="001137D5" w:rsidRPr="002001BA" w:rsidRDefault="001137D5" w:rsidP="00E42269">
      <w:pPr>
        <w:pStyle w:val="TCRep"/>
      </w:pPr>
      <w:r w:rsidRPr="002001BA">
        <w:lastRenderedPageBreak/>
        <w:t>TECHNICAL COMMITTEE REPRESENTATION</w:t>
      </w:r>
    </w:p>
    <w:p w14:paraId="14B7B6B9" w14:textId="77777777" w:rsidR="001137D5" w:rsidRPr="001137D5" w:rsidRDefault="001137D5" w:rsidP="002001BA">
      <w:pPr>
        <w:rPr>
          <w:b/>
          <w:lang w:val="en-US"/>
        </w:rPr>
      </w:pPr>
      <w:r w:rsidRPr="001137D5">
        <w:rPr>
          <w:lang w:val="en-US"/>
        </w:rPr>
        <w:t>The following organizations were represented on the Technical Committee:</w:t>
      </w:r>
    </w:p>
    <w:p w14:paraId="66E98104" w14:textId="77777777" w:rsidR="001137D5" w:rsidRPr="00DE7788" w:rsidRDefault="00DB0A7D" w:rsidP="002001BA">
      <w:pPr>
        <w:pStyle w:val="ListNumber"/>
        <w:rPr>
          <w:color w:val="FF0000"/>
          <w:lang w:val="en-US"/>
        </w:rPr>
      </w:pPr>
      <w:permStart w:id="1987407918" w:edGrp="everyone"/>
      <w:r w:rsidRPr="00DE7788">
        <w:rPr>
          <w:color w:val="FF0000"/>
          <w:lang w:val="en-US"/>
        </w:rPr>
        <w:t>XXX</w:t>
      </w:r>
    </w:p>
    <w:p w14:paraId="27075DEE" w14:textId="77777777" w:rsidR="00DB0A7D" w:rsidRPr="00DE7788" w:rsidRDefault="00DB0A7D" w:rsidP="002001BA">
      <w:pPr>
        <w:pStyle w:val="ListNumber"/>
        <w:rPr>
          <w:color w:val="FF0000"/>
          <w:lang w:val="en-US"/>
        </w:rPr>
      </w:pPr>
      <w:r w:rsidRPr="00DE7788">
        <w:rPr>
          <w:color w:val="FF0000"/>
          <w:lang w:val="en-US"/>
        </w:rPr>
        <w:t>XXX</w:t>
      </w:r>
    </w:p>
    <w:p w14:paraId="60AB4761" w14:textId="77777777" w:rsidR="00DB0A7D" w:rsidRPr="00DE7788" w:rsidRDefault="00DB0A7D" w:rsidP="002001BA">
      <w:pPr>
        <w:pStyle w:val="ListNumber"/>
        <w:rPr>
          <w:color w:val="FF0000"/>
          <w:lang w:val="en-US"/>
        </w:rPr>
      </w:pPr>
      <w:r w:rsidRPr="00DE7788">
        <w:rPr>
          <w:color w:val="FF0000"/>
          <w:lang w:val="en-US"/>
        </w:rPr>
        <w:t>XXX</w:t>
      </w:r>
    </w:p>
    <w:p w14:paraId="25DE3EDD" w14:textId="77777777" w:rsidR="00DB0A7D" w:rsidRPr="00DE7788" w:rsidRDefault="00DB0A7D" w:rsidP="002001BA">
      <w:pPr>
        <w:pStyle w:val="ListNumber"/>
        <w:rPr>
          <w:color w:val="FF0000"/>
          <w:lang w:val="en-US"/>
        </w:rPr>
      </w:pPr>
      <w:r w:rsidRPr="00DE7788">
        <w:rPr>
          <w:color w:val="FF0000"/>
          <w:lang w:val="en-US"/>
        </w:rPr>
        <w:t>XXX</w:t>
      </w:r>
    </w:p>
    <w:p w14:paraId="5A1E69F8" w14:textId="77777777" w:rsidR="00DB0A7D" w:rsidRPr="00DE7788" w:rsidRDefault="00DB0A7D" w:rsidP="002001BA">
      <w:pPr>
        <w:pStyle w:val="ListNumber"/>
        <w:rPr>
          <w:color w:val="FF0000"/>
          <w:lang w:val="en-US"/>
        </w:rPr>
      </w:pPr>
      <w:r w:rsidRPr="00DE7788">
        <w:rPr>
          <w:color w:val="FF0000"/>
          <w:lang w:val="en-US"/>
        </w:rPr>
        <w:t>XXX</w:t>
      </w:r>
    </w:p>
    <w:p w14:paraId="5BD42616" w14:textId="77777777" w:rsidR="00DB0A7D" w:rsidRPr="00DE7788" w:rsidRDefault="00DB0A7D" w:rsidP="002001BA">
      <w:pPr>
        <w:pStyle w:val="ListNumber"/>
        <w:rPr>
          <w:color w:val="FF0000"/>
          <w:lang w:val="en-US"/>
        </w:rPr>
      </w:pPr>
      <w:r w:rsidRPr="00DE7788">
        <w:rPr>
          <w:color w:val="FF0000"/>
          <w:lang w:val="en-US"/>
        </w:rPr>
        <w:t>XXX</w:t>
      </w:r>
    </w:p>
    <w:p w14:paraId="74C5EF68" w14:textId="77777777" w:rsidR="00DB0A7D" w:rsidRPr="00DE7788" w:rsidRDefault="00DB0A7D" w:rsidP="002001BA">
      <w:pPr>
        <w:pStyle w:val="ListNumber"/>
        <w:rPr>
          <w:color w:val="FF0000"/>
          <w:lang w:val="en-US"/>
        </w:rPr>
      </w:pPr>
      <w:r w:rsidRPr="00DE7788">
        <w:rPr>
          <w:color w:val="FF0000"/>
          <w:lang w:val="en-US"/>
        </w:rPr>
        <w:t>XXX</w:t>
      </w:r>
    </w:p>
    <w:p w14:paraId="687E6BAE" w14:textId="77777777" w:rsidR="00DB0A7D" w:rsidRPr="00DE7788" w:rsidRDefault="00DB0A7D" w:rsidP="002001BA">
      <w:pPr>
        <w:pStyle w:val="ListNumber"/>
        <w:rPr>
          <w:color w:val="FF0000"/>
          <w:lang w:val="en-US"/>
        </w:rPr>
      </w:pPr>
      <w:r w:rsidRPr="00DE7788">
        <w:rPr>
          <w:color w:val="FF0000"/>
          <w:lang w:val="en-US"/>
        </w:rPr>
        <w:t>XXX</w:t>
      </w:r>
    </w:p>
    <w:p w14:paraId="54F5D8A3" w14:textId="77777777" w:rsidR="00DB0A7D" w:rsidRPr="00DE7788" w:rsidRDefault="00DB0A7D" w:rsidP="002001BA">
      <w:pPr>
        <w:pStyle w:val="ListNumber"/>
        <w:rPr>
          <w:color w:val="FF0000"/>
          <w:lang w:val="en-US"/>
        </w:rPr>
      </w:pPr>
      <w:r w:rsidRPr="00DE7788">
        <w:rPr>
          <w:color w:val="FF0000"/>
          <w:lang w:val="en-US"/>
        </w:rPr>
        <w:t>XXX</w:t>
      </w:r>
    </w:p>
    <w:p w14:paraId="7684CAAA" w14:textId="77777777" w:rsidR="00DB0A7D" w:rsidRPr="00DE7788" w:rsidRDefault="00DB0A7D" w:rsidP="002001BA">
      <w:pPr>
        <w:pStyle w:val="ListNumber"/>
        <w:rPr>
          <w:color w:val="FF0000"/>
          <w:lang w:val="en-US"/>
        </w:rPr>
      </w:pPr>
      <w:r w:rsidRPr="00DE7788">
        <w:rPr>
          <w:color w:val="FF0000"/>
          <w:lang w:val="en-US"/>
        </w:rPr>
        <w:t>XXX</w:t>
      </w:r>
    </w:p>
    <w:p w14:paraId="5F5FD9B6" w14:textId="77777777" w:rsidR="003B7AF8" w:rsidRPr="00DE7788" w:rsidRDefault="00DB0A7D" w:rsidP="002001BA">
      <w:pPr>
        <w:pStyle w:val="ListNumber"/>
        <w:rPr>
          <w:color w:val="FF0000"/>
          <w:lang w:val="en-US"/>
        </w:rPr>
      </w:pPr>
      <w:r w:rsidRPr="00DE7788">
        <w:rPr>
          <w:color w:val="FF0000"/>
          <w:lang w:val="en-US"/>
        </w:rPr>
        <w:t>XXX</w:t>
      </w:r>
    </w:p>
    <w:p w14:paraId="7B3001FE" w14:textId="77777777" w:rsidR="003B7AF8" w:rsidRPr="00DE7788" w:rsidRDefault="003B7AF8" w:rsidP="003B7AF8">
      <w:pPr>
        <w:pStyle w:val="ListNumber"/>
        <w:rPr>
          <w:color w:val="FF0000"/>
          <w:lang w:val="en-US"/>
        </w:rPr>
      </w:pPr>
      <w:r w:rsidRPr="00DE7788">
        <w:rPr>
          <w:color w:val="FF0000"/>
          <w:lang w:val="en-US"/>
        </w:rPr>
        <w:t>XXX</w:t>
      </w:r>
    </w:p>
    <w:p w14:paraId="7BC9562B" w14:textId="77777777" w:rsidR="003B7AF8" w:rsidRPr="00DE7788" w:rsidRDefault="003B7AF8" w:rsidP="003B7AF8">
      <w:pPr>
        <w:pStyle w:val="ListNumber"/>
        <w:rPr>
          <w:color w:val="FF0000"/>
          <w:lang w:val="en-US"/>
        </w:rPr>
      </w:pPr>
      <w:r w:rsidRPr="00DE7788">
        <w:rPr>
          <w:color w:val="FF0000"/>
          <w:lang w:val="en-US"/>
        </w:rPr>
        <w:t>XXX</w:t>
      </w:r>
    </w:p>
    <w:p w14:paraId="75FBBB36" w14:textId="77777777" w:rsidR="003B7AF8" w:rsidRPr="00DE7788" w:rsidRDefault="003B7AF8" w:rsidP="003B7AF8">
      <w:pPr>
        <w:pStyle w:val="ListNumber"/>
        <w:rPr>
          <w:color w:val="FF0000"/>
          <w:lang w:val="en-US"/>
        </w:rPr>
      </w:pPr>
      <w:r w:rsidRPr="00DE7788">
        <w:rPr>
          <w:color w:val="FF0000"/>
          <w:lang w:val="en-US"/>
        </w:rPr>
        <w:t>XXX</w:t>
      </w:r>
    </w:p>
    <w:p w14:paraId="5549EFBE" w14:textId="77777777" w:rsidR="003B7AF8" w:rsidRPr="00DE7788" w:rsidRDefault="003B7AF8" w:rsidP="003B7AF8">
      <w:pPr>
        <w:pStyle w:val="ListNumber"/>
        <w:rPr>
          <w:color w:val="FF0000"/>
          <w:lang w:val="en-US"/>
        </w:rPr>
      </w:pPr>
      <w:r w:rsidRPr="00DE7788">
        <w:rPr>
          <w:color w:val="FF0000"/>
          <w:lang w:val="en-US"/>
        </w:rPr>
        <w:t>XXX</w:t>
      </w:r>
    </w:p>
    <w:p w14:paraId="107F1FDF" w14:textId="77777777" w:rsidR="003B7AF8" w:rsidRPr="00DE7788" w:rsidRDefault="003B7AF8" w:rsidP="003B7AF8">
      <w:pPr>
        <w:pStyle w:val="ListNumber"/>
        <w:rPr>
          <w:color w:val="FF0000"/>
          <w:lang w:val="en-US"/>
        </w:rPr>
      </w:pPr>
      <w:r w:rsidRPr="00DE7788">
        <w:rPr>
          <w:color w:val="FF0000"/>
          <w:lang w:val="en-US"/>
        </w:rPr>
        <w:t>XXX</w:t>
      </w:r>
    </w:p>
    <w:p w14:paraId="77F66B4D" w14:textId="77777777" w:rsidR="003B7AF8" w:rsidRPr="00DE7788" w:rsidRDefault="003B7AF8" w:rsidP="003B7AF8">
      <w:pPr>
        <w:pStyle w:val="ListNumber"/>
        <w:rPr>
          <w:color w:val="FF0000"/>
          <w:lang w:val="en-US"/>
        </w:rPr>
      </w:pPr>
      <w:r w:rsidRPr="00DE7788">
        <w:rPr>
          <w:color w:val="FF0000"/>
          <w:lang w:val="en-US"/>
        </w:rPr>
        <w:t>XXX</w:t>
      </w:r>
    </w:p>
    <w:p w14:paraId="437F5924" w14:textId="77777777" w:rsidR="003B7AF8" w:rsidRPr="00DE7788" w:rsidRDefault="003B7AF8" w:rsidP="003B7AF8">
      <w:pPr>
        <w:pStyle w:val="ListNumber"/>
        <w:rPr>
          <w:color w:val="FF0000"/>
          <w:lang w:val="en-US"/>
        </w:rPr>
      </w:pPr>
      <w:r w:rsidRPr="00DE7788">
        <w:rPr>
          <w:color w:val="FF0000"/>
          <w:lang w:val="en-US"/>
        </w:rPr>
        <w:t>XXX</w:t>
      </w:r>
    </w:p>
    <w:p w14:paraId="078B90C6" w14:textId="77777777" w:rsidR="003B7AF8" w:rsidRPr="00DE7788" w:rsidRDefault="003B7AF8" w:rsidP="003B7AF8">
      <w:pPr>
        <w:pStyle w:val="ListNumber"/>
        <w:rPr>
          <w:color w:val="FF0000"/>
          <w:lang w:val="en-US"/>
        </w:rPr>
      </w:pPr>
      <w:r w:rsidRPr="00DE7788">
        <w:rPr>
          <w:color w:val="FF0000"/>
          <w:lang w:val="en-US"/>
        </w:rPr>
        <w:t>XXX</w:t>
      </w:r>
    </w:p>
    <w:p w14:paraId="103DB57A" w14:textId="77777777" w:rsidR="003B7AF8" w:rsidRPr="00DE7788" w:rsidRDefault="003B7AF8" w:rsidP="003B7AF8">
      <w:pPr>
        <w:pStyle w:val="ListNumber"/>
        <w:rPr>
          <w:color w:val="FF0000"/>
          <w:lang w:val="en-US"/>
        </w:rPr>
      </w:pPr>
      <w:r w:rsidRPr="00DE7788">
        <w:rPr>
          <w:color w:val="FF0000"/>
          <w:lang w:val="en-US"/>
        </w:rPr>
        <w:t>XXX</w:t>
      </w:r>
    </w:p>
    <w:permEnd w:id="1987407918"/>
    <w:p w14:paraId="2A67CFFB" w14:textId="77777777" w:rsidR="001137D5" w:rsidRPr="00635C33" w:rsidRDefault="001137D5" w:rsidP="00635C33">
      <w:pPr>
        <w:spacing w:after="0"/>
      </w:pPr>
      <w:r w:rsidRPr="00635C33">
        <w:t>Kenya Bureau of Standards — Secretariat</w:t>
      </w:r>
    </w:p>
    <w:p w14:paraId="6BA28EAC" w14:textId="77777777" w:rsidR="001137D5" w:rsidRPr="00635C33" w:rsidRDefault="001137D5" w:rsidP="00635C33">
      <w:pPr>
        <w:pStyle w:val="revisionKS"/>
      </w:pPr>
      <w:r w:rsidRPr="00635C33">
        <w:t>REVISION OF KENYA STANDARDS</w:t>
      </w:r>
    </w:p>
    <w:p w14:paraId="5648490E" w14:textId="77777777"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14:paraId="2E277F92" w14:textId="77777777" w:rsidR="001137D5" w:rsidRPr="00C20B16" w:rsidRDefault="001137D5" w:rsidP="0075380C">
      <w:pPr>
        <w:pStyle w:val="KEBScopyright1"/>
      </w:pPr>
      <w:r w:rsidRPr="00C20B16">
        <w:t xml:space="preserve">© Kenya Bureau of Standards, </w:t>
      </w:r>
      <w:permStart w:id="2081179592" w:edGrp="everyone"/>
      <w:proofErr w:type="spellStart"/>
      <w:r w:rsidR="004A50FA" w:rsidRPr="005B6F44">
        <w:rPr>
          <w:color w:val="FF0000"/>
        </w:rPr>
        <w:t>yyyy</w:t>
      </w:r>
      <w:permEnd w:id="2081179592"/>
      <w:proofErr w:type="spellEnd"/>
    </w:p>
    <w:p w14:paraId="3C55C394" w14:textId="2D1EC736"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14:paraId="413CDFCE" w14:textId="77777777" w:rsidR="00244D09" w:rsidRPr="005D6954" w:rsidRDefault="00244D09" w:rsidP="00974451">
      <w:pPr>
        <w:pStyle w:val="MainCoverTitle"/>
        <w:rPr>
          <w:color w:val="0000FF"/>
        </w:rPr>
      </w:pPr>
      <w:permStart w:id="1863465560" w:edGrp="everyone"/>
      <w:r w:rsidRPr="005D6954">
        <w:rPr>
          <w:color w:val="0000FF"/>
        </w:rPr>
        <w:lastRenderedPageBreak/>
        <w:t>Introductory element — Main element</w:t>
      </w:r>
      <w:r w:rsidR="00BC3A47" w:rsidRPr="005D6954">
        <w:rPr>
          <w:color w:val="0000FF"/>
        </w:rPr>
        <w:t xml:space="preserve"> </w:t>
      </w:r>
      <w:r w:rsidRPr="005D6954">
        <w:rPr>
          <w:color w:val="0000FF"/>
        </w:rPr>
        <w:t>lllllllllllllllllllllllllllllllllllllllllllllllllllllllllllllllllllllllllllllllllllllllllllllllllllllllllllllllllllllllllllllllllllllllllll</w:t>
      </w:r>
      <w:permEnd w:id="1863465560"/>
      <w:r w:rsidRPr="005D6954">
        <w:rPr>
          <w:color w:val="0000FF"/>
        </w:rPr>
        <w:t> </w:t>
      </w:r>
    </w:p>
    <w:p w14:paraId="5762AFE9" w14:textId="77777777" w:rsidR="00AA1839" w:rsidRPr="005D6954" w:rsidRDefault="00AA1839" w:rsidP="00AA1839">
      <w:pPr>
        <w:pStyle w:val="PartNumber"/>
        <w:rPr>
          <w:color w:val="0000FF"/>
        </w:rPr>
      </w:pPr>
      <w:permStart w:id="1099319785" w:edGrp="everyone"/>
      <w:r w:rsidRPr="005D6954">
        <w:rPr>
          <w:color w:val="0000FF"/>
        </w:rPr>
        <w:t>Part n:</w:t>
      </w:r>
      <w:permEnd w:id="1099319785"/>
    </w:p>
    <w:p w14:paraId="000361D4" w14:textId="77777777" w:rsidR="001137D5" w:rsidRPr="005D6954" w:rsidRDefault="00AA1839" w:rsidP="00AA1839">
      <w:pPr>
        <w:pStyle w:val="PartTitle"/>
        <w:rPr>
          <w:color w:val="0000FF"/>
        </w:rPr>
      </w:pPr>
      <w:permStart w:id="1562339153" w:edGrp="everyone"/>
      <w:r w:rsidRPr="005D6954">
        <w:rPr>
          <w:color w:val="0000FF"/>
        </w:rPr>
        <w:t xml:space="preserve">Part title  </w:t>
      </w:r>
      <w:proofErr w:type="spellStart"/>
      <w:r w:rsidRPr="005D6954">
        <w:rPr>
          <w:color w:val="0000FF"/>
        </w:rPr>
        <w:t>llllllllllllllllllllllllllllll</w:t>
      </w:r>
      <w:proofErr w:type="spellEnd"/>
      <w:r w:rsidRPr="005D6954">
        <w:rPr>
          <w:color w:val="0000FF"/>
        </w:rPr>
        <w:t xml:space="preserve"> </w:t>
      </w:r>
      <w:proofErr w:type="spellStart"/>
      <w:r w:rsidRPr="005D6954">
        <w:rPr>
          <w:color w:val="0000FF"/>
        </w:rPr>
        <w:t>llllllllllllllllllllllllllllllllllllllllllll</w:t>
      </w:r>
      <w:proofErr w:type="spellEnd"/>
      <w:r w:rsidRPr="005D6954">
        <w:rPr>
          <w:color w:val="0000FF"/>
        </w:rPr>
        <w:t xml:space="preserve"> </w:t>
      </w:r>
      <w:proofErr w:type="spellStart"/>
      <w:r w:rsidRPr="005D6954">
        <w:rPr>
          <w:color w:val="0000FF"/>
        </w:rPr>
        <w:t>lllllllllllllllllllllllllllllllllllllllllll</w:t>
      </w:r>
      <w:permEnd w:id="1562339153"/>
      <w:proofErr w:type="spellEnd"/>
    </w:p>
    <w:tbl>
      <w:tblPr>
        <w:tblStyle w:val="tableAddress"/>
        <w:tblW w:w="0" w:type="auto"/>
        <w:tblLook w:val="04A0" w:firstRow="1" w:lastRow="0" w:firstColumn="1" w:lastColumn="0" w:noHBand="0" w:noVBand="1"/>
      </w:tblPr>
      <w:tblGrid>
        <w:gridCol w:w="709"/>
        <w:gridCol w:w="7796"/>
      </w:tblGrid>
      <w:tr w:rsidR="00BC3A47" w:rsidRPr="002D0370" w14:paraId="7383DE25" w14:textId="77777777" w:rsidTr="00BC3A47">
        <w:tc>
          <w:tcPr>
            <w:tcW w:w="8505" w:type="dxa"/>
            <w:gridSpan w:val="2"/>
          </w:tcPr>
          <w:p w14:paraId="1CCCAFE0" w14:textId="77777777"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14:paraId="47DEB486" w14:textId="77777777" w:rsidTr="00BC3A47">
        <w:tc>
          <w:tcPr>
            <w:tcW w:w="709" w:type="dxa"/>
          </w:tcPr>
          <w:p w14:paraId="24EE1AD4" w14:textId="77777777" w:rsidR="00BC3A47" w:rsidRPr="002D0370" w:rsidRDefault="00BC3A47" w:rsidP="00BC3A47">
            <w:pPr>
              <w:pStyle w:val="Tabletext9"/>
            </w:pPr>
            <w:r w:rsidRPr="002D0370">
              <w:rPr>
                <w:noProof/>
                <w:lang w:eastAsia="en-GB"/>
              </w:rPr>
              <w:drawing>
                <wp:inline distT="0" distB="0" distL="0" distR="0" wp14:anchorId="77E184B5" wp14:editId="21AD0C64">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30" cy="246463"/>
                          </a:xfrm>
                          <a:prstGeom prst="rect">
                            <a:avLst/>
                          </a:prstGeom>
                        </pic:spPr>
                      </pic:pic>
                    </a:graphicData>
                  </a:graphic>
                </wp:inline>
              </w:drawing>
            </w:r>
          </w:p>
        </w:tc>
        <w:tc>
          <w:tcPr>
            <w:tcW w:w="7796" w:type="dxa"/>
          </w:tcPr>
          <w:p w14:paraId="5D88101B" w14:textId="77777777" w:rsidR="00BC3A47" w:rsidRPr="002D0370" w:rsidRDefault="00BC3A47" w:rsidP="00BC3A47">
            <w:pPr>
              <w:pStyle w:val="Tabletext9"/>
            </w:pPr>
            <w:r w:rsidRPr="002D0370">
              <w:t>+254 020 6948000, + 254 722202137, + 254 734600471</w:t>
            </w:r>
          </w:p>
        </w:tc>
      </w:tr>
      <w:tr w:rsidR="00BC3A47" w:rsidRPr="002D0370" w14:paraId="09C9C4CE" w14:textId="77777777" w:rsidTr="00BC3A47">
        <w:tc>
          <w:tcPr>
            <w:tcW w:w="709" w:type="dxa"/>
          </w:tcPr>
          <w:p w14:paraId="45C054EB" w14:textId="77777777" w:rsidR="00BC3A47" w:rsidRPr="002D0370" w:rsidRDefault="00BC3A47" w:rsidP="00BC3A47">
            <w:pPr>
              <w:pStyle w:val="Tabletext9"/>
            </w:pPr>
            <w:r w:rsidRPr="002D0370">
              <w:rPr>
                <w:noProof/>
                <w:lang w:eastAsia="en-GB"/>
              </w:rPr>
              <w:drawing>
                <wp:inline distT="0" distB="0" distL="0" distR="0" wp14:anchorId="06C11CE4" wp14:editId="397E120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392" cy="222392"/>
                          </a:xfrm>
                          <a:prstGeom prst="rect">
                            <a:avLst/>
                          </a:prstGeom>
                        </pic:spPr>
                      </pic:pic>
                    </a:graphicData>
                  </a:graphic>
                </wp:inline>
              </w:drawing>
            </w:r>
          </w:p>
        </w:tc>
        <w:tc>
          <w:tcPr>
            <w:tcW w:w="7796" w:type="dxa"/>
          </w:tcPr>
          <w:p w14:paraId="7E8685D9" w14:textId="77777777" w:rsidR="00BC3A47" w:rsidRPr="002D0370" w:rsidRDefault="00BC3A47" w:rsidP="00BC3A47">
            <w:pPr>
              <w:pStyle w:val="Tabletext9"/>
            </w:pPr>
            <w:r w:rsidRPr="002D0370">
              <w:t>info@kebs.org</w:t>
            </w:r>
          </w:p>
        </w:tc>
      </w:tr>
      <w:tr w:rsidR="00BC3A47" w:rsidRPr="002D0370" w14:paraId="0376CD09" w14:textId="77777777" w:rsidTr="00BC3A47">
        <w:tc>
          <w:tcPr>
            <w:tcW w:w="709" w:type="dxa"/>
          </w:tcPr>
          <w:p w14:paraId="1C8FC6C4" w14:textId="77777777" w:rsidR="00BC3A47" w:rsidRPr="002D0370" w:rsidRDefault="00ED1355" w:rsidP="00BC3A47">
            <w:pPr>
              <w:pStyle w:val="Tabletext9"/>
            </w:pPr>
            <w:r w:rsidRPr="00114EC6">
              <w:rPr>
                <w:noProof/>
                <w:lang w:eastAsia="en-GB"/>
              </w:rPr>
              <w:drawing>
                <wp:inline distT="0" distB="0" distL="0" distR="0" wp14:anchorId="348636B0" wp14:editId="1BECD4DB">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414" cy="245414"/>
                          </a:xfrm>
                          <a:prstGeom prst="rect">
                            <a:avLst/>
                          </a:prstGeom>
                        </pic:spPr>
                      </pic:pic>
                    </a:graphicData>
                  </a:graphic>
                </wp:inline>
              </w:drawing>
            </w:r>
          </w:p>
        </w:tc>
        <w:tc>
          <w:tcPr>
            <w:tcW w:w="7796" w:type="dxa"/>
          </w:tcPr>
          <w:p w14:paraId="52C8FBF5" w14:textId="77777777" w:rsidR="00BC3A47" w:rsidRPr="002D0370" w:rsidRDefault="00BC3A47" w:rsidP="00BC3A47">
            <w:pPr>
              <w:pStyle w:val="Tabletext9"/>
            </w:pPr>
            <w:r w:rsidRPr="002D0370">
              <w:t>@KEBS_ke</w:t>
            </w:r>
          </w:p>
        </w:tc>
      </w:tr>
      <w:tr w:rsidR="00BC3A47" w:rsidRPr="002D0370" w14:paraId="30DEDE95" w14:textId="77777777" w:rsidTr="00BC3A47">
        <w:tc>
          <w:tcPr>
            <w:tcW w:w="709" w:type="dxa"/>
          </w:tcPr>
          <w:p w14:paraId="7FA47C60" w14:textId="77777777" w:rsidR="00BC3A47" w:rsidRPr="002D0370" w:rsidRDefault="00ED1355" w:rsidP="00BC3A47">
            <w:pPr>
              <w:pStyle w:val="Tabletext9"/>
            </w:pPr>
            <w:r>
              <w:rPr>
                <w:noProof/>
                <w:lang w:eastAsia="en-GB"/>
              </w:rPr>
              <w:drawing>
                <wp:inline distT="0" distB="0" distL="0" distR="0" wp14:anchorId="67AEA402" wp14:editId="31D6C163">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64447239" w14:textId="77777777" w:rsidR="00BC3A47" w:rsidRPr="002D0370" w:rsidRDefault="00BC3A47" w:rsidP="00BC3A47">
            <w:pPr>
              <w:pStyle w:val="Tabletext9"/>
            </w:pPr>
            <w:r w:rsidRPr="002D0370">
              <w:t xml:space="preserve">kenya bureau of standards (kebs) </w:t>
            </w:r>
          </w:p>
        </w:tc>
      </w:tr>
    </w:tbl>
    <w:p w14:paraId="710DC6DA" w14:textId="77777777" w:rsidR="00BC3A47" w:rsidRDefault="00BC3A47" w:rsidP="00AA1839">
      <w:pPr>
        <w:pStyle w:val="PartTitle"/>
      </w:pPr>
      <w:r>
        <w:br w:type="page"/>
      </w:r>
    </w:p>
    <w:p w14:paraId="38929966" w14:textId="77777777" w:rsidR="00BC3A47" w:rsidRDefault="00BC3A47" w:rsidP="00BC3A47">
      <w:pPr>
        <w:pStyle w:val="zzForeword"/>
        <w:rPr>
          <w:color w:val="auto"/>
        </w:rPr>
      </w:pPr>
      <w:bookmarkStart w:id="0" w:name="_Toc536606417"/>
      <w:r>
        <w:rPr>
          <w:color w:val="auto"/>
        </w:rPr>
        <w:lastRenderedPageBreak/>
        <w:t>Foreword</w:t>
      </w:r>
      <w:bookmarkEnd w:id="0"/>
    </w:p>
    <w:p w14:paraId="6B13AFCD" w14:textId="77777777" w:rsidR="00BC3A47" w:rsidRDefault="00BC3A47" w:rsidP="00670BB0">
      <w:r w:rsidRPr="00CB7B1E">
        <w:t xml:space="preserve">This Kenya Standard was prepared by </w:t>
      </w:r>
      <w:r w:rsidR="00092E6F">
        <w:t xml:space="preserve">the </w:t>
      </w:r>
      <w:permStart w:id="828909471" w:edGrp="everyone"/>
      <w:r w:rsidR="00092E6F" w:rsidRPr="009B65BA">
        <w:rPr>
          <w:color w:val="FF0000"/>
        </w:rPr>
        <w:t>XXXXXXXXXXXXXX</w:t>
      </w:r>
      <w:permEnd w:id="828909471"/>
      <w:r w:rsidRPr="009B65BA">
        <w:rPr>
          <w:color w:val="FF0000"/>
        </w:rPr>
        <w:t xml:space="preserve"> </w:t>
      </w:r>
      <w:r w:rsidRPr="00CB7B1E">
        <w:t>Technical Committee under the guidance of the Standards Projects Committee, and it is in accordance with the procedures of the Kenya Bureau of Standards</w:t>
      </w:r>
    </w:p>
    <w:p w14:paraId="6D4C2BD4" w14:textId="77777777" w:rsidR="00BC3A47" w:rsidRPr="00670BB0" w:rsidRDefault="00BC3A47" w:rsidP="00670BB0">
      <w:pPr>
        <w:rPr>
          <w:color w:val="000000"/>
        </w:rPr>
      </w:pPr>
      <w:permStart w:id="223355252" w:edGrp="everyone"/>
      <w:r>
        <w:t xml:space="preserve">This </w:t>
      </w:r>
      <w:r w:rsidRPr="007974D2">
        <w:rPr>
          <w:color w:val="0000FF"/>
        </w:rPr>
        <w:t xml:space="preserve">second/third/… </w:t>
      </w:r>
      <w:r>
        <w:t xml:space="preserve">edition cancels and replaces the </w:t>
      </w:r>
      <w:r w:rsidRPr="007974D2">
        <w:rPr>
          <w:color w:val="0000FF"/>
        </w:rPr>
        <w:t xml:space="preserve">first/second/… </w:t>
      </w:r>
      <w:r>
        <w:t xml:space="preserve">edition (KS </w:t>
      </w:r>
      <w:proofErr w:type="spellStart"/>
      <w:r w:rsidRPr="00074711">
        <w:rPr>
          <w:color w:val="0000FF"/>
        </w:rPr>
        <w:t>nnn-n:yyyy</w:t>
      </w:r>
      <w:proofErr w:type="spellEnd"/>
      <w:r>
        <w:t xml:space="preserve">), which has been technically revised. </w:t>
      </w:r>
    </w:p>
    <w:p w14:paraId="1E3A54A3" w14:textId="77777777" w:rsidR="00BC3A47" w:rsidRPr="00074711" w:rsidRDefault="00BC3A47" w:rsidP="00670BB0">
      <w:pPr>
        <w:rPr>
          <w:color w:val="0000FF"/>
        </w:rPr>
      </w:pPr>
      <w:r w:rsidRPr="00074711">
        <w:rPr>
          <w:color w:val="0000FF"/>
        </w:rPr>
        <w:t xml:space="preserve">KS </w:t>
      </w:r>
      <w:proofErr w:type="spellStart"/>
      <w:r w:rsidRPr="00074711">
        <w:rPr>
          <w:color w:val="0000FF"/>
        </w:rPr>
        <w:t>nnn</w:t>
      </w:r>
      <w:proofErr w:type="spellEnd"/>
      <w:r w:rsidRPr="00074711">
        <w:rPr>
          <w:color w:val="0000FF"/>
        </w:rPr>
        <w:t xml:space="preserve"> consists of the following parts, under the general title </w:t>
      </w:r>
      <w:r w:rsidRPr="00074711">
        <w:rPr>
          <w:i/>
          <w:iCs/>
          <w:color w:val="0000FF"/>
        </w:rPr>
        <w:t>Introductory element — Main element</w:t>
      </w:r>
      <w:r w:rsidRPr="00074711">
        <w:rPr>
          <w:color w:val="0000FF"/>
        </w:rPr>
        <w:t xml:space="preserve">: </w:t>
      </w:r>
    </w:p>
    <w:p w14:paraId="3ECDA4FE" w14:textId="77777777" w:rsidR="00BC3A47" w:rsidRPr="00074711" w:rsidRDefault="00BC3A47" w:rsidP="00670BB0">
      <w:pPr>
        <w:rPr>
          <w:color w:val="0000FF"/>
        </w:rPr>
      </w:pPr>
      <w:r w:rsidRPr="00074711">
        <w:rPr>
          <w:i/>
          <w:iCs/>
          <w:color w:val="0000FF"/>
        </w:rPr>
        <w:sym w:font="Symbol" w:char="F0BE"/>
      </w:r>
      <w:r w:rsidRPr="00074711">
        <w:rPr>
          <w:i/>
          <w:iCs/>
          <w:color w:val="0000FF"/>
        </w:rPr>
        <w:t xml:space="preserve"> Part n: Part title </w:t>
      </w:r>
    </w:p>
    <w:p w14:paraId="723F6B74" w14:textId="77777777" w:rsidR="00BC3A47" w:rsidRPr="00074711" w:rsidRDefault="00BC3A47" w:rsidP="00670BB0">
      <w:pPr>
        <w:rPr>
          <w:color w:val="0000FF"/>
        </w:rPr>
      </w:pPr>
      <w:r w:rsidRPr="00074711">
        <w:rPr>
          <w:i/>
          <w:iCs/>
          <w:color w:val="0000FF"/>
        </w:rPr>
        <w:sym w:font="Symbol" w:char="F0BE"/>
      </w:r>
      <w:r w:rsidRPr="00074711">
        <w:rPr>
          <w:i/>
          <w:iCs/>
          <w:color w:val="0000FF"/>
        </w:rPr>
        <w:t xml:space="preserve"> Part [n+1]: Part title </w:t>
      </w:r>
    </w:p>
    <w:p w14:paraId="060A306A" w14:textId="77777777" w:rsidR="00BC3A47" w:rsidRPr="00074711" w:rsidRDefault="00BC3A47" w:rsidP="00670BB0">
      <w:pPr>
        <w:rPr>
          <w:color w:val="0000FF"/>
        </w:rPr>
      </w:pPr>
      <w:r w:rsidRPr="00074711">
        <w:rPr>
          <w:i/>
          <w:iCs/>
          <w:color w:val="0000FF"/>
        </w:rPr>
        <w:sym w:font="Symbol" w:char="F0BE"/>
      </w:r>
      <w:r w:rsidRPr="00074711">
        <w:rPr>
          <w:i/>
          <w:iCs/>
          <w:color w:val="0000FF"/>
        </w:rPr>
        <w:t xml:space="preserve"> Part [n+2]: Part title</w:t>
      </w:r>
    </w:p>
    <w:p w14:paraId="4FEFFBF1" w14:textId="77777777" w:rsidR="00092E6F" w:rsidRPr="00092E6F" w:rsidRDefault="00092E6F" w:rsidP="00670BB0">
      <w:pPr>
        <w:rPr>
          <w:rFonts w:eastAsia="Calibri"/>
          <w:color w:val="000000" w:themeColor="text1"/>
        </w:rPr>
      </w:pPr>
      <w:r w:rsidRPr="00092E6F">
        <w:rPr>
          <w:rFonts w:eastAsia="Calibri"/>
          <w:color w:val="000000" w:themeColor="text1"/>
        </w:rPr>
        <w:t>During the preparation of this standard, reference was made to the following document (s):</w:t>
      </w:r>
    </w:p>
    <w:p w14:paraId="44A1378C" w14:textId="77777777" w:rsidR="00092E6F" w:rsidRPr="00074711" w:rsidRDefault="00092E6F" w:rsidP="00670BB0">
      <w:pPr>
        <w:rPr>
          <w:rFonts w:eastAsia="Calibri"/>
          <w:color w:val="0000FF"/>
        </w:rPr>
      </w:pPr>
      <w:r w:rsidRPr="00074711">
        <w:rPr>
          <w:rFonts w:eastAsia="Calibri"/>
          <w:color w:val="0000FF"/>
        </w:rPr>
        <w:t>XXXXXXXX</w:t>
      </w:r>
    </w:p>
    <w:p w14:paraId="77DCDE62" w14:textId="77777777" w:rsidR="00092E6F" w:rsidRPr="00092E6F" w:rsidRDefault="00092E6F" w:rsidP="00670BB0">
      <w:pPr>
        <w:rPr>
          <w:color w:val="000000" w:themeColor="text1"/>
        </w:rPr>
      </w:pPr>
      <w:r w:rsidRPr="00092E6F">
        <w:rPr>
          <w:color w:val="000000" w:themeColor="text1"/>
        </w:rPr>
        <w:t>Acknowledgement is hereby made for the assistance derived from this (these) source (s)</w:t>
      </w:r>
    </w:p>
    <w:p w14:paraId="6F4C3E59" w14:textId="77777777" w:rsidR="00BC3A47" w:rsidRPr="00092E6F" w:rsidRDefault="00BC3A47" w:rsidP="00FE4597">
      <w:pPr>
        <w:pStyle w:val="HelpNotes"/>
      </w:pPr>
      <w:r w:rsidRPr="00092E6F">
        <w:t xml:space="preserve">The </w:t>
      </w:r>
      <w:r w:rsidRPr="00FE4597">
        <w:t>foreword</w:t>
      </w:r>
      <w:r w:rsidRPr="00092E6F">
        <w:t xml:space="preserve"> shall appear in each standard. It shall not contain requirements, figures or tables.</w:t>
      </w:r>
    </w:p>
    <w:p w14:paraId="5B00DA23" w14:textId="77777777" w:rsidR="00BC3A47" w:rsidRPr="00092E6F" w:rsidRDefault="00BC3A47" w:rsidP="00FE4597">
      <w:pPr>
        <w:pStyle w:val="HelpNotes"/>
      </w:pPr>
      <w:r w:rsidRPr="00092E6F">
        <w:t>In addition to the appropriate text (see above</w:t>
      </w:r>
      <w:r w:rsidR="00092E6F" w:rsidRPr="00092E6F">
        <w:t xml:space="preserve"> in red</w:t>
      </w:r>
      <w:r w:rsidRPr="00092E6F">
        <w:t>) give the designation and name of the committee that prepared the standard, together with as many of the following as are appropriate:</w:t>
      </w:r>
    </w:p>
    <w:p w14:paraId="4ABD49A8" w14:textId="77777777" w:rsidR="00BC3A47" w:rsidRPr="00092E6F" w:rsidRDefault="00092E6F" w:rsidP="00FE4597">
      <w:pPr>
        <w:pStyle w:val="HelpNotes"/>
      </w:pPr>
      <w:r w:rsidRPr="00092E6F">
        <w:t>—</w:t>
      </w:r>
      <w:r w:rsidRPr="00092E6F">
        <w:tab/>
        <w:t>an acknowledgement of the publication (s)</w:t>
      </w:r>
      <w:r w:rsidR="00BC3A47" w:rsidRPr="00092E6F">
        <w:t xml:space="preserve"> that </w:t>
      </w:r>
      <w:r w:rsidR="00670BB0">
        <w:t xml:space="preserve">has or </w:t>
      </w:r>
      <w:r w:rsidRPr="00092E6F">
        <w:t>have been widely referred to in the</w:t>
      </w:r>
      <w:r w:rsidR="00BC3A47" w:rsidRPr="00092E6F">
        <w:t xml:space="preserve"> preparation of the standard;</w:t>
      </w:r>
    </w:p>
    <w:p w14:paraId="5ABF7CCF" w14:textId="77777777" w:rsidR="00BC3A47" w:rsidRPr="00092E6F" w:rsidRDefault="00BC3A47" w:rsidP="00FE4597">
      <w:pPr>
        <w:pStyle w:val="HelpNotes"/>
      </w:pPr>
      <w:r w:rsidRPr="00092E6F">
        <w:t>—</w:t>
      </w:r>
      <w:r w:rsidRPr="00092E6F">
        <w:tab/>
        <w:t>a statement that the standard cancels and replaces other documents in whole or in part;</w:t>
      </w:r>
    </w:p>
    <w:p w14:paraId="7F23F5AD" w14:textId="77777777" w:rsidR="00BC3A47" w:rsidRPr="00092E6F" w:rsidRDefault="00BC3A47" w:rsidP="00FE4597">
      <w:pPr>
        <w:pStyle w:val="HelpNotes"/>
      </w:pPr>
      <w:r w:rsidRPr="00092E6F">
        <w:t>—</w:t>
      </w:r>
      <w:r w:rsidRPr="00092E6F">
        <w:tab/>
        <w:t>a statement of significant technical changes from the previous edition of the standard;</w:t>
      </w:r>
    </w:p>
    <w:p w14:paraId="2194DDF1" w14:textId="77777777" w:rsidR="007775E5" w:rsidRDefault="00BC3A47" w:rsidP="00FE4597">
      <w:pPr>
        <w:pStyle w:val="HelpNotes"/>
      </w:pPr>
      <w:r w:rsidRPr="00092E6F">
        <w:t>—</w:t>
      </w:r>
      <w:r w:rsidRPr="00092E6F">
        <w:tab/>
        <w:t>the relationship of the standard to oth</w:t>
      </w:r>
      <w:r w:rsidR="00670BB0">
        <w:t>er standards or oth</w:t>
      </w:r>
      <w:r w:rsidR="007775E5">
        <w:t>er documents</w:t>
      </w:r>
    </w:p>
    <w:permEnd w:id="223355252"/>
    <w:p w14:paraId="67133633" w14:textId="77777777" w:rsidR="00330CD1" w:rsidRDefault="00330CD1" w:rsidP="00FE4597">
      <w:pPr>
        <w:pStyle w:val="HelpNotes"/>
      </w:pPr>
    </w:p>
    <w:p w14:paraId="67131F96" w14:textId="77777777" w:rsidR="00330CD1" w:rsidRDefault="00330CD1" w:rsidP="00FE4597">
      <w:pPr>
        <w:pStyle w:val="HelpNotes"/>
        <w:sectPr w:rsidR="00330CD1" w:rsidSect="00F96EF2">
          <w:headerReference w:type="even" r:id="rId15"/>
          <w:headerReference w:type="default" r:id="rId16"/>
          <w:footerReference w:type="even" r:id="rId17"/>
          <w:footerReference w:type="default" r:id="rId18"/>
          <w:headerReference w:type="first" r:id="rId19"/>
          <w:footerReference w:type="first" r:id="rId20"/>
          <w:type w:val="evenPage"/>
          <w:pgSz w:w="11906" w:h="16838" w:code="9"/>
          <w:pgMar w:top="794" w:right="737" w:bottom="567" w:left="851" w:header="720" w:footer="284" w:gutter="567"/>
          <w:pgNumType w:fmt="lowerRoman" w:start="1"/>
          <w:cols w:space="720"/>
        </w:sectPr>
      </w:pPr>
    </w:p>
    <w:p w14:paraId="63AFAE42" w14:textId="77777777" w:rsidR="00EC4B78" w:rsidRDefault="00EC4B78" w:rsidP="009B4274">
      <w:pPr>
        <w:pStyle w:val="zzContents"/>
        <w:tabs>
          <w:tab w:val="right" w:pos="9356"/>
        </w:tabs>
      </w:pPr>
      <w:permStart w:id="1576756556" w:edGrp="everyone"/>
      <w:r>
        <w:lastRenderedPageBreak/>
        <w:t>Contents</w:t>
      </w:r>
      <w:r>
        <w:tab/>
      </w:r>
      <w:r>
        <w:rPr>
          <w:b w:val="0"/>
          <w:sz w:val="20"/>
        </w:rPr>
        <w:t>Page</w:t>
      </w:r>
    </w:p>
    <w:p w14:paraId="65BD01FA" w14:textId="77777777" w:rsidR="00E971FB" w:rsidRDefault="00EC4B78">
      <w:pPr>
        <w:pStyle w:val="TOC1"/>
        <w:rPr>
          <w:rFonts w:asciiTheme="minorHAnsi" w:eastAsiaTheme="minorEastAsia" w:hAnsiTheme="minorHAnsi" w:cstheme="minorBidi"/>
          <w:b w:val="0"/>
          <w:sz w:val="22"/>
          <w:szCs w:val="22"/>
          <w:lang w:eastAsia="en-GB"/>
        </w:rPr>
      </w:pPr>
      <w:r>
        <w:fldChar w:fldCharType="begin"/>
      </w:r>
      <w:r>
        <w:instrText xml:space="preserve"> TOC \o "1-3" \h \z \t "ANNEX,1,Introduction,1,zzBiblio,1,zzForeword,1" </w:instrText>
      </w:r>
      <w:r>
        <w:fldChar w:fldCharType="separate"/>
      </w:r>
      <w:hyperlink w:anchor="_Toc536606417" w:history="1">
        <w:r w:rsidR="00E971FB" w:rsidRPr="00EF0DC5">
          <w:rPr>
            <w:rStyle w:val="Hyperlink"/>
          </w:rPr>
          <w:t>Foreword</w:t>
        </w:r>
        <w:r w:rsidR="00E971FB">
          <w:rPr>
            <w:webHidden/>
          </w:rPr>
          <w:tab/>
        </w:r>
        <w:r w:rsidR="00E971FB">
          <w:rPr>
            <w:webHidden/>
          </w:rPr>
          <w:fldChar w:fldCharType="begin"/>
        </w:r>
        <w:r w:rsidR="00E971FB">
          <w:rPr>
            <w:webHidden/>
          </w:rPr>
          <w:instrText xml:space="preserve"> PAGEREF _Toc536606417 \h </w:instrText>
        </w:r>
        <w:r w:rsidR="00E971FB">
          <w:rPr>
            <w:webHidden/>
          </w:rPr>
        </w:r>
        <w:r w:rsidR="00E971FB">
          <w:rPr>
            <w:webHidden/>
          </w:rPr>
          <w:fldChar w:fldCharType="separate"/>
        </w:r>
        <w:r w:rsidR="00E971FB">
          <w:rPr>
            <w:webHidden/>
          </w:rPr>
          <w:t>iv</w:t>
        </w:r>
        <w:r w:rsidR="00E971FB">
          <w:rPr>
            <w:webHidden/>
          </w:rPr>
          <w:fldChar w:fldCharType="end"/>
        </w:r>
      </w:hyperlink>
    </w:p>
    <w:p w14:paraId="1F01B228" w14:textId="77777777" w:rsidR="00E971FB" w:rsidRDefault="00533006">
      <w:pPr>
        <w:pStyle w:val="TOC1"/>
        <w:rPr>
          <w:rFonts w:asciiTheme="minorHAnsi" w:eastAsiaTheme="minorEastAsia" w:hAnsiTheme="minorHAnsi" w:cstheme="minorBidi"/>
          <w:b w:val="0"/>
          <w:sz w:val="22"/>
          <w:szCs w:val="22"/>
          <w:lang w:eastAsia="en-GB"/>
        </w:rPr>
      </w:pPr>
      <w:hyperlink w:anchor="_Toc536606418" w:history="1">
        <w:r w:rsidR="00E971FB" w:rsidRPr="00EF0DC5">
          <w:rPr>
            <w:rStyle w:val="Hyperlink"/>
          </w:rPr>
          <w:t>Introduction</w:t>
        </w:r>
        <w:r w:rsidR="00E971FB">
          <w:rPr>
            <w:webHidden/>
          </w:rPr>
          <w:tab/>
        </w:r>
        <w:r w:rsidR="00E971FB">
          <w:rPr>
            <w:webHidden/>
          </w:rPr>
          <w:fldChar w:fldCharType="begin"/>
        </w:r>
        <w:r w:rsidR="00E971FB">
          <w:rPr>
            <w:webHidden/>
          </w:rPr>
          <w:instrText xml:space="preserve"> PAGEREF _Toc536606418 \h </w:instrText>
        </w:r>
        <w:r w:rsidR="00E971FB">
          <w:rPr>
            <w:webHidden/>
          </w:rPr>
        </w:r>
        <w:r w:rsidR="00E971FB">
          <w:rPr>
            <w:webHidden/>
          </w:rPr>
          <w:fldChar w:fldCharType="separate"/>
        </w:r>
        <w:r w:rsidR="00E971FB">
          <w:rPr>
            <w:webHidden/>
          </w:rPr>
          <w:t>vi</w:t>
        </w:r>
        <w:r w:rsidR="00E971FB">
          <w:rPr>
            <w:webHidden/>
          </w:rPr>
          <w:fldChar w:fldCharType="end"/>
        </w:r>
      </w:hyperlink>
    </w:p>
    <w:p w14:paraId="1F1C764F" w14:textId="77777777" w:rsidR="00E971FB" w:rsidRDefault="00533006">
      <w:pPr>
        <w:pStyle w:val="TOC1"/>
        <w:rPr>
          <w:rFonts w:asciiTheme="minorHAnsi" w:eastAsiaTheme="minorEastAsia" w:hAnsiTheme="minorHAnsi" w:cstheme="minorBidi"/>
          <w:b w:val="0"/>
          <w:sz w:val="22"/>
          <w:szCs w:val="22"/>
          <w:lang w:eastAsia="en-GB"/>
        </w:rPr>
      </w:pPr>
      <w:hyperlink w:anchor="_Toc536606419" w:history="1">
        <w:r w:rsidR="00E971FB" w:rsidRPr="00EF0DC5">
          <w:rPr>
            <w:rStyle w:val="Hyperlink"/>
            <w:bCs/>
          </w:rPr>
          <w:t>1</w:t>
        </w:r>
        <w:r w:rsidR="00E971FB">
          <w:rPr>
            <w:rFonts w:asciiTheme="minorHAnsi" w:eastAsiaTheme="minorEastAsia" w:hAnsiTheme="minorHAnsi" w:cstheme="minorBidi"/>
            <w:b w:val="0"/>
            <w:sz w:val="22"/>
            <w:szCs w:val="22"/>
            <w:lang w:eastAsia="en-GB"/>
          </w:rPr>
          <w:tab/>
        </w:r>
        <w:r w:rsidR="00E971FB" w:rsidRPr="00EF0DC5">
          <w:rPr>
            <w:rStyle w:val="Hyperlink"/>
            <w:bCs/>
          </w:rPr>
          <w:t>Scope</w:t>
        </w:r>
        <w:r w:rsidR="00E971FB">
          <w:rPr>
            <w:webHidden/>
          </w:rPr>
          <w:tab/>
        </w:r>
        <w:r w:rsidR="00E971FB">
          <w:rPr>
            <w:webHidden/>
          </w:rPr>
          <w:fldChar w:fldCharType="begin"/>
        </w:r>
        <w:r w:rsidR="00E971FB">
          <w:rPr>
            <w:webHidden/>
          </w:rPr>
          <w:instrText xml:space="preserve"> PAGEREF _Toc536606419 \h </w:instrText>
        </w:r>
        <w:r w:rsidR="00E971FB">
          <w:rPr>
            <w:webHidden/>
          </w:rPr>
        </w:r>
        <w:r w:rsidR="00E971FB">
          <w:rPr>
            <w:webHidden/>
          </w:rPr>
          <w:fldChar w:fldCharType="separate"/>
        </w:r>
        <w:r w:rsidR="00E971FB">
          <w:rPr>
            <w:webHidden/>
          </w:rPr>
          <w:t>1</w:t>
        </w:r>
        <w:r w:rsidR="00E971FB">
          <w:rPr>
            <w:webHidden/>
          </w:rPr>
          <w:fldChar w:fldCharType="end"/>
        </w:r>
      </w:hyperlink>
    </w:p>
    <w:p w14:paraId="21F37D02" w14:textId="77777777" w:rsidR="00E971FB" w:rsidRDefault="00533006">
      <w:pPr>
        <w:pStyle w:val="TOC1"/>
        <w:rPr>
          <w:rFonts w:asciiTheme="minorHAnsi" w:eastAsiaTheme="minorEastAsia" w:hAnsiTheme="minorHAnsi" w:cstheme="minorBidi"/>
          <w:b w:val="0"/>
          <w:sz w:val="22"/>
          <w:szCs w:val="22"/>
          <w:lang w:eastAsia="en-GB"/>
        </w:rPr>
      </w:pPr>
      <w:hyperlink w:anchor="_Toc536606420" w:history="1">
        <w:r w:rsidR="00E971FB" w:rsidRPr="00EF0DC5">
          <w:rPr>
            <w:rStyle w:val="Hyperlink"/>
            <w:bCs/>
          </w:rPr>
          <w:t>2</w:t>
        </w:r>
        <w:r w:rsidR="00E971FB">
          <w:rPr>
            <w:rFonts w:asciiTheme="minorHAnsi" w:eastAsiaTheme="minorEastAsia" w:hAnsiTheme="minorHAnsi" w:cstheme="minorBidi"/>
            <w:b w:val="0"/>
            <w:sz w:val="22"/>
            <w:szCs w:val="22"/>
            <w:lang w:eastAsia="en-GB"/>
          </w:rPr>
          <w:tab/>
        </w:r>
        <w:r w:rsidR="00E971FB" w:rsidRPr="00EF0DC5">
          <w:rPr>
            <w:rStyle w:val="Hyperlink"/>
            <w:bCs/>
          </w:rPr>
          <w:t>Normative references</w:t>
        </w:r>
        <w:r w:rsidR="00E971FB">
          <w:rPr>
            <w:webHidden/>
          </w:rPr>
          <w:tab/>
        </w:r>
        <w:r w:rsidR="00E971FB">
          <w:rPr>
            <w:webHidden/>
          </w:rPr>
          <w:fldChar w:fldCharType="begin"/>
        </w:r>
        <w:r w:rsidR="00E971FB">
          <w:rPr>
            <w:webHidden/>
          </w:rPr>
          <w:instrText xml:space="preserve"> PAGEREF _Toc536606420 \h </w:instrText>
        </w:r>
        <w:r w:rsidR="00E971FB">
          <w:rPr>
            <w:webHidden/>
          </w:rPr>
        </w:r>
        <w:r w:rsidR="00E971FB">
          <w:rPr>
            <w:webHidden/>
          </w:rPr>
          <w:fldChar w:fldCharType="separate"/>
        </w:r>
        <w:r w:rsidR="00E971FB">
          <w:rPr>
            <w:webHidden/>
          </w:rPr>
          <w:t>1</w:t>
        </w:r>
        <w:r w:rsidR="00E971FB">
          <w:rPr>
            <w:webHidden/>
          </w:rPr>
          <w:fldChar w:fldCharType="end"/>
        </w:r>
      </w:hyperlink>
    </w:p>
    <w:p w14:paraId="150F7412" w14:textId="77777777" w:rsidR="00E971FB" w:rsidRDefault="00533006">
      <w:pPr>
        <w:pStyle w:val="TOC1"/>
        <w:rPr>
          <w:rFonts w:asciiTheme="minorHAnsi" w:eastAsiaTheme="minorEastAsia" w:hAnsiTheme="minorHAnsi" w:cstheme="minorBidi"/>
          <w:b w:val="0"/>
          <w:sz w:val="22"/>
          <w:szCs w:val="22"/>
          <w:lang w:eastAsia="en-GB"/>
        </w:rPr>
      </w:pPr>
      <w:hyperlink w:anchor="_Toc536606421" w:history="1">
        <w:r w:rsidR="00E971FB" w:rsidRPr="00EF0DC5">
          <w:rPr>
            <w:rStyle w:val="Hyperlink"/>
            <w:bCs/>
          </w:rPr>
          <w:t>3</w:t>
        </w:r>
        <w:r w:rsidR="00E971FB">
          <w:rPr>
            <w:rFonts w:asciiTheme="minorHAnsi" w:eastAsiaTheme="minorEastAsia" w:hAnsiTheme="minorHAnsi" w:cstheme="minorBidi"/>
            <w:b w:val="0"/>
            <w:sz w:val="22"/>
            <w:szCs w:val="22"/>
            <w:lang w:eastAsia="en-GB"/>
          </w:rPr>
          <w:tab/>
        </w:r>
        <w:r w:rsidR="00E971FB" w:rsidRPr="00EF0DC5">
          <w:rPr>
            <w:rStyle w:val="Hyperlink"/>
            <w:bCs/>
          </w:rPr>
          <w:t>Terms and definitions</w:t>
        </w:r>
        <w:r w:rsidR="00E971FB">
          <w:rPr>
            <w:webHidden/>
          </w:rPr>
          <w:tab/>
        </w:r>
        <w:r w:rsidR="00E971FB">
          <w:rPr>
            <w:webHidden/>
          </w:rPr>
          <w:fldChar w:fldCharType="begin"/>
        </w:r>
        <w:r w:rsidR="00E971FB">
          <w:rPr>
            <w:webHidden/>
          </w:rPr>
          <w:instrText xml:space="preserve"> PAGEREF _Toc536606421 \h </w:instrText>
        </w:r>
        <w:r w:rsidR="00E971FB">
          <w:rPr>
            <w:webHidden/>
          </w:rPr>
        </w:r>
        <w:r w:rsidR="00E971FB">
          <w:rPr>
            <w:webHidden/>
          </w:rPr>
          <w:fldChar w:fldCharType="separate"/>
        </w:r>
        <w:r w:rsidR="00E971FB">
          <w:rPr>
            <w:webHidden/>
          </w:rPr>
          <w:t>3</w:t>
        </w:r>
        <w:r w:rsidR="00E971FB">
          <w:rPr>
            <w:webHidden/>
          </w:rPr>
          <w:fldChar w:fldCharType="end"/>
        </w:r>
      </w:hyperlink>
    </w:p>
    <w:p w14:paraId="0CE48ED0" w14:textId="77777777" w:rsidR="00E971FB" w:rsidRDefault="00533006">
      <w:pPr>
        <w:pStyle w:val="TOC1"/>
        <w:rPr>
          <w:rFonts w:asciiTheme="minorHAnsi" w:eastAsiaTheme="minorEastAsia" w:hAnsiTheme="minorHAnsi" w:cstheme="minorBidi"/>
          <w:b w:val="0"/>
          <w:sz w:val="22"/>
          <w:szCs w:val="22"/>
          <w:lang w:eastAsia="en-GB"/>
        </w:rPr>
      </w:pPr>
      <w:hyperlink w:anchor="_Toc536606422" w:history="1">
        <w:r w:rsidR="00E971FB" w:rsidRPr="00EF0DC5">
          <w:rPr>
            <w:rStyle w:val="Hyperlink"/>
            <w:bCs/>
          </w:rPr>
          <w:t>4</w:t>
        </w:r>
        <w:r w:rsidR="00E971FB">
          <w:rPr>
            <w:rFonts w:asciiTheme="minorHAnsi" w:eastAsiaTheme="minorEastAsia" w:hAnsiTheme="minorHAnsi" w:cstheme="minorBidi"/>
            <w:b w:val="0"/>
            <w:sz w:val="22"/>
            <w:szCs w:val="22"/>
            <w:lang w:eastAsia="en-GB"/>
          </w:rPr>
          <w:tab/>
        </w:r>
        <w:r w:rsidR="00E971FB" w:rsidRPr="00EF0DC5">
          <w:rPr>
            <w:rStyle w:val="Hyperlink"/>
            <w:bCs/>
          </w:rPr>
          <w:t>Symbols (and abbreviated terms)</w:t>
        </w:r>
        <w:r w:rsidR="00E971FB">
          <w:rPr>
            <w:webHidden/>
          </w:rPr>
          <w:tab/>
        </w:r>
        <w:r w:rsidR="00E971FB">
          <w:rPr>
            <w:webHidden/>
          </w:rPr>
          <w:fldChar w:fldCharType="begin"/>
        </w:r>
        <w:r w:rsidR="00E971FB">
          <w:rPr>
            <w:webHidden/>
          </w:rPr>
          <w:instrText xml:space="preserve"> PAGEREF _Toc536606422 \h </w:instrText>
        </w:r>
        <w:r w:rsidR="00E971FB">
          <w:rPr>
            <w:webHidden/>
          </w:rPr>
        </w:r>
        <w:r w:rsidR="00E971FB">
          <w:rPr>
            <w:webHidden/>
          </w:rPr>
          <w:fldChar w:fldCharType="separate"/>
        </w:r>
        <w:r w:rsidR="00E971FB">
          <w:rPr>
            <w:webHidden/>
          </w:rPr>
          <w:t>4</w:t>
        </w:r>
        <w:r w:rsidR="00E971FB">
          <w:rPr>
            <w:webHidden/>
          </w:rPr>
          <w:fldChar w:fldCharType="end"/>
        </w:r>
      </w:hyperlink>
    </w:p>
    <w:p w14:paraId="374784D9" w14:textId="77777777" w:rsidR="00E971FB" w:rsidRDefault="00533006">
      <w:pPr>
        <w:pStyle w:val="TOC1"/>
        <w:rPr>
          <w:rFonts w:asciiTheme="minorHAnsi" w:eastAsiaTheme="minorEastAsia" w:hAnsiTheme="minorHAnsi" w:cstheme="minorBidi"/>
          <w:b w:val="0"/>
          <w:sz w:val="22"/>
          <w:szCs w:val="22"/>
          <w:lang w:eastAsia="en-GB"/>
        </w:rPr>
      </w:pPr>
      <w:hyperlink w:anchor="_Toc536606423" w:history="1">
        <w:r w:rsidR="00E971FB" w:rsidRPr="00EF0DC5">
          <w:rPr>
            <w:rStyle w:val="Hyperlink"/>
            <w:bCs/>
          </w:rPr>
          <w:t>5</w:t>
        </w:r>
        <w:r w:rsidR="00E971FB">
          <w:rPr>
            <w:rFonts w:asciiTheme="minorHAnsi" w:eastAsiaTheme="minorEastAsia" w:hAnsiTheme="minorHAnsi" w:cstheme="minorBidi"/>
            <w:b w:val="0"/>
            <w:sz w:val="22"/>
            <w:szCs w:val="22"/>
            <w:lang w:eastAsia="en-GB"/>
          </w:rPr>
          <w:tab/>
        </w:r>
        <w:r w:rsidR="00E971FB" w:rsidRPr="00EF0DC5">
          <w:rPr>
            <w:rStyle w:val="Hyperlink"/>
            <w:bCs/>
          </w:rPr>
          <w:t>Clause</w:t>
        </w:r>
        <w:r w:rsidR="00E971FB">
          <w:rPr>
            <w:webHidden/>
          </w:rPr>
          <w:tab/>
        </w:r>
        <w:r w:rsidR="00E971FB">
          <w:rPr>
            <w:webHidden/>
          </w:rPr>
          <w:fldChar w:fldCharType="begin"/>
        </w:r>
        <w:r w:rsidR="00E971FB">
          <w:rPr>
            <w:webHidden/>
          </w:rPr>
          <w:instrText xml:space="preserve"> PAGEREF _Toc536606423 \h </w:instrText>
        </w:r>
        <w:r w:rsidR="00E971FB">
          <w:rPr>
            <w:webHidden/>
          </w:rPr>
        </w:r>
        <w:r w:rsidR="00E971FB">
          <w:rPr>
            <w:webHidden/>
          </w:rPr>
          <w:fldChar w:fldCharType="separate"/>
        </w:r>
        <w:r w:rsidR="00E971FB">
          <w:rPr>
            <w:webHidden/>
          </w:rPr>
          <w:t>4</w:t>
        </w:r>
        <w:r w:rsidR="00E971FB">
          <w:rPr>
            <w:webHidden/>
          </w:rPr>
          <w:fldChar w:fldCharType="end"/>
        </w:r>
      </w:hyperlink>
    </w:p>
    <w:p w14:paraId="4DC05704" w14:textId="77777777" w:rsidR="00E971FB" w:rsidRDefault="00533006">
      <w:pPr>
        <w:pStyle w:val="TOC2"/>
        <w:rPr>
          <w:rFonts w:asciiTheme="minorHAnsi" w:eastAsiaTheme="minorEastAsia" w:hAnsiTheme="minorHAnsi" w:cstheme="minorBidi"/>
          <w:b w:val="0"/>
          <w:sz w:val="22"/>
          <w:szCs w:val="22"/>
          <w:lang w:eastAsia="en-GB"/>
        </w:rPr>
      </w:pPr>
      <w:hyperlink w:anchor="_Toc536606424" w:history="1">
        <w:r w:rsidR="00E971FB" w:rsidRPr="00EF0DC5">
          <w:rPr>
            <w:rStyle w:val="Hyperlink"/>
          </w:rPr>
          <w:t>5.1</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_Toc536606424 \h </w:instrText>
        </w:r>
        <w:r w:rsidR="00E971FB">
          <w:rPr>
            <w:webHidden/>
          </w:rPr>
        </w:r>
        <w:r w:rsidR="00E971FB">
          <w:rPr>
            <w:webHidden/>
          </w:rPr>
          <w:fldChar w:fldCharType="separate"/>
        </w:r>
        <w:r w:rsidR="00E971FB">
          <w:rPr>
            <w:webHidden/>
          </w:rPr>
          <w:t>4</w:t>
        </w:r>
        <w:r w:rsidR="00E971FB">
          <w:rPr>
            <w:webHidden/>
          </w:rPr>
          <w:fldChar w:fldCharType="end"/>
        </w:r>
      </w:hyperlink>
    </w:p>
    <w:p w14:paraId="66D71AA7" w14:textId="77777777" w:rsidR="00E971FB" w:rsidRDefault="00533006">
      <w:pPr>
        <w:pStyle w:val="TOC3"/>
        <w:rPr>
          <w:rFonts w:asciiTheme="minorHAnsi" w:eastAsiaTheme="minorEastAsia" w:hAnsiTheme="minorHAnsi" w:cstheme="minorBidi"/>
          <w:b w:val="0"/>
          <w:sz w:val="22"/>
          <w:szCs w:val="22"/>
          <w:lang w:eastAsia="en-GB"/>
        </w:rPr>
      </w:pPr>
      <w:hyperlink w:anchor="_Toc536606425" w:history="1">
        <w:r w:rsidR="00E971FB" w:rsidRPr="00EF0DC5">
          <w:rPr>
            <w:rStyle w:val="Hyperlink"/>
          </w:rPr>
          <w:t>5.1.1</w:t>
        </w:r>
        <w:r w:rsidR="00E971FB">
          <w:rPr>
            <w:rFonts w:asciiTheme="minorHAnsi" w:eastAsiaTheme="minorEastAsia" w:hAnsiTheme="minorHAnsi" w:cstheme="minorBidi"/>
            <w:b w:val="0"/>
            <w:sz w:val="22"/>
            <w:szCs w:val="22"/>
            <w:lang w:eastAsia="en-GB"/>
          </w:rPr>
          <w:tab/>
        </w:r>
        <w:r w:rsidR="00E971FB" w:rsidRPr="00EF0DC5">
          <w:rPr>
            <w:rStyle w:val="Hyperlink"/>
          </w:rPr>
          <w:t>Subclause (level 2)</w:t>
        </w:r>
        <w:r w:rsidR="00E971FB">
          <w:rPr>
            <w:webHidden/>
          </w:rPr>
          <w:tab/>
        </w:r>
        <w:r w:rsidR="00E971FB">
          <w:rPr>
            <w:webHidden/>
          </w:rPr>
          <w:fldChar w:fldCharType="begin"/>
        </w:r>
        <w:r w:rsidR="00E971FB">
          <w:rPr>
            <w:webHidden/>
          </w:rPr>
          <w:instrText xml:space="preserve"> PAGEREF _Toc536606425 \h </w:instrText>
        </w:r>
        <w:r w:rsidR="00E971FB">
          <w:rPr>
            <w:webHidden/>
          </w:rPr>
        </w:r>
        <w:r w:rsidR="00E971FB">
          <w:rPr>
            <w:webHidden/>
          </w:rPr>
          <w:fldChar w:fldCharType="separate"/>
        </w:r>
        <w:r w:rsidR="00E971FB">
          <w:rPr>
            <w:webHidden/>
          </w:rPr>
          <w:t>4</w:t>
        </w:r>
        <w:r w:rsidR="00E971FB">
          <w:rPr>
            <w:webHidden/>
          </w:rPr>
          <w:fldChar w:fldCharType="end"/>
        </w:r>
      </w:hyperlink>
    </w:p>
    <w:p w14:paraId="65266F94" w14:textId="77777777" w:rsidR="00E971FB" w:rsidRDefault="00533006">
      <w:pPr>
        <w:pStyle w:val="TOC3"/>
        <w:rPr>
          <w:rFonts w:asciiTheme="minorHAnsi" w:eastAsiaTheme="minorEastAsia" w:hAnsiTheme="minorHAnsi" w:cstheme="minorBidi"/>
          <w:b w:val="0"/>
          <w:sz w:val="22"/>
          <w:szCs w:val="22"/>
          <w:lang w:eastAsia="en-GB"/>
        </w:rPr>
      </w:pPr>
      <w:hyperlink w:anchor="_Toc536606426" w:history="1">
        <w:r w:rsidR="00E971FB" w:rsidRPr="00EF0DC5">
          <w:rPr>
            <w:rStyle w:val="Hyperlink"/>
          </w:rPr>
          <w:t>5.1.2</w:t>
        </w:r>
        <w:r w:rsidR="00E971FB">
          <w:rPr>
            <w:rFonts w:asciiTheme="minorHAnsi" w:eastAsiaTheme="minorEastAsia" w:hAnsiTheme="minorHAnsi" w:cstheme="minorBidi"/>
            <w:b w:val="0"/>
            <w:sz w:val="22"/>
            <w:szCs w:val="22"/>
            <w:lang w:eastAsia="en-GB"/>
          </w:rPr>
          <w:tab/>
        </w:r>
        <w:r w:rsidR="00E971FB" w:rsidRPr="00EF0DC5">
          <w:rPr>
            <w:rStyle w:val="Hyperlink"/>
          </w:rPr>
          <w:t>Subclause (level 2)</w:t>
        </w:r>
        <w:r w:rsidR="00E971FB">
          <w:rPr>
            <w:webHidden/>
          </w:rPr>
          <w:tab/>
        </w:r>
        <w:r w:rsidR="00E971FB">
          <w:rPr>
            <w:webHidden/>
          </w:rPr>
          <w:fldChar w:fldCharType="begin"/>
        </w:r>
        <w:r w:rsidR="00E971FB">
          <w:rPr>
            <w:webHidden/>
          </w:rPr>
          <w:instrText xml:space="preserve"> PAGEREF _Toc536606426 \h </w:instrText>
        </w:r>
        <w:r w:rsidR="00E971FB">
          <w:rPr>
            <w:webHidden/>
          </w:rPr>
        </w:r>
        <w:r w:rsidR="00E971FB">
          <w:rPr>
            <w:webHidden/>
          </w:rPr>
          <w:fldChar w:fldCharType="separate"/>
        </w:r>
        <w:r w:rsidR="00E971FB">
          <w:rPr>
            <w:webHidden/>
          </w:rPr>
          <w:t>5</w:t>
        </w:r>
        <w:r w:rsidR="00E971FB">
          <w:rPr>
            <w:webHidden/>
          </w:rPr>
          <w:fldChar w:fldCharType="end"/>
        </w:r>
      </w:hyperlink>
    </w:p>
    <w:p w14:paraId="0E9364B9" w14:textId="77777777" w:rsidR="00E971FB" w:rsidRDefault="00533006">
      <w:pPr>
        <w:pStyle w:val="TOC2"/>
        <w:rPr>
          <w:rFonts w:asciiTheme="minorHAnsi" w:eastAsiaTheme="minorEastAsia" w:hAnsiTheme="minorHAnsi" w:cstheme="minorBidi"/>
          <w:b w:val="0"/>
          <w:sz w:val="22"/>
          <w:szCs w:val="22"/>
          <w:lang w:eastAsia="en-GB"/>
        </w:rPr>
      </w:pPr>
      <w:hyperlink w:anchor="_Toc536606427" w:history="1">
        <w:r w:rsidR="00E971FB" w:rsidRPr="00EF0DC5">
          <w:rPr>
            <w:rStyle w:val="Hyperlink"/>
          </w:rPr>
          <w:t>5.2</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_Toc536606427 \h </w:instrText>
        </w:r>
        <w:r w:rsidR="00E971FB">
          <w:rPr>
            <w:webHidden/>
          </w:rPr>
        </w:r>
        <w:r w:rsidR="00E971FB">
          <w:rPr>
            <w:webHidden/>
          </w:rPr>
          <w:fldChar w:fldCharType="separate"/>
        </w:r>
        <w:r w:rsidR="00E971FB">
          <w:rPr>
            <w:webHidden/>
          </w:rPr>
          <w:t>5</w:t>
        </w:r>
        <w:r w:rsidR="00E971FB">
          <w:rPr>
            <w:webHidden/>
          </w:rPr>
          <w:fldChar w:fldCharType="end"/>
        </w:r>
      </w:hyperlink>
    </w:p>
    <w:p w14:paraId="478BCC85" w14:textId="77777777" w:rsidR="00E971FB" w:rsidRDefault="00533006">
      <w:pPr>
        <w:pStyle w:val="TOC1"/>
        <w:rPr>
          <w:rFonts w:asciiTheme="minorHAnsi" w:eastAsiaTheme="minorEastAsia" w:hAnsiTheme="minorHAnsi" w:cstheme="minorBidi"/>
          <w:b w:val="0"/>
          <w:sz w:val="22"/>
          <w:szCs w:val="22"/>
          <w:lang w:eastAsia="en-GB"/>
        </w:rPr>
      </w:pPr>
      <w:hyperlink w:anchor="_Toc536606428" w:history="1">
        <w:r w:rsidR="00E971FB" w:rsidRPr="00EF0DC5">
          <w:rPr>
            <w:rStyle w:val="Hyperlink"/>
            <w:bCs/>
          </w:rPr>
          <w:t>6</w:t>
        </w:r>
        <w:r w:rsidR="00E971FB">
          <w:rPr>
            <w:rFonts w:asciiTheme="minorHAnsi" w:eastAsiaTheme="minorEastAsia" w:hAnsiTheme="minorHAnsi" w:cstheme="minorBidi"/>
            <w:b w:val="0"/>
            <w:sz w:val="22"/>
            <w:szCs w:val="22"/>
            <w:lang w:eastAsia="en-GB"/>
          </w:rPr>
          <w:tab/>
        </w:r>
        <w:r w:rsidR="00E971FB" w:rsidRPr="00EF0DC5">
          <w:rPr>
            <w:rStyle w:val="Hyperlink"/>
            <w:bCs/>
          </w:rPr>
          <w:t>Clause</w:t>
        </w:r>
        <w:r w:rsidR="00E971FB">
          <w:rPr>
            <w:webHidden/>
          </w:rPr>
          <w:tab/>
        </w:r>
        <w:r w:rsidR="00E971FB">
          <w:rPr>
            <w:webHidden/>
          </w:rPr>
          <w:fldChar w:fldCharType="begin"/>
        </w:r>
        <w:r w:rsidR="00E971FB">
          <w:rPr>
            <w:webHidden/>
          </w:rPr>
          <w:instrText xml:space="preserve"> PAGEREF _Toc536606428 \h </w:instrText>
        </w:r>
        <w:r w:rsidR="00E971FB">
          <w:rPr>
            <w:webHidden/>
          </w:rPr>
        </w:r>
        <w:r w:rsidR="00E971FB">
          <w:rPr>
            <w:webHidden/>
          </w:rPr>
          <w:fldChar w:fldCharType="separate"/>
        </w:r>
        <w:r w:rsidR="00E971FB">
          <w:rPr>
            <w:webHidden/>
          </w:rPr>
          <w:t>6</w:t>
        </w:r>
        <w:r w:rsidR="00E971FB">
          <w:rPr>
            <w:webHidden/>
          </w:rPr>
          <w:fldChar w:fldCharType="end"/>
        </w:r>
      </w:hyperlink>
    </w:p>
    <w:p w14:paraId="5931F6D0" w14:textId="77777777" w:rsidR="00E971FB" w:rsidRDefault="00533006">
      <w:pPr>
        <w:pStyle w:val="TOC2"/>
        <w:rPr>
          <w:rFonts w:asciiTheme="minorHAnsi" w:eastAsiaTheme="minorEastAsia" w:hAnsiTheme="minorHAnsi" w:cstheme="minorBidi"/>
          <w:b w:val="0"/>
          <w:sz w:val="22"/>
          <w:szCs w:val="22"/>
          <w:lang w:eastAsia="en-GB"/>
        </w:rPr>
      </w:pPr>
      <w:hyperlink w:anchor="_Toc536606429" w:history="1">
        <w:r w:rsidR="00E971FB" w:rsidRPr="00EF0DC5">
          <w:rPr>
            <w:rStyle w:val="Hyperlink"/>
          </w:rPr>
          <w:t>6.1</w:t>
        </w:r>
        <w:r w:rsidR="00E971FB">
          <w:rPr>
            <w:rFonts w:asciiTheme="minorHAnsi" w:eastAsiaTheme="minorEastAsia" w:hAnsiTheme="minorHAnsi" w:cstheme="minorBidi"/>
            <w:b w:val="0"/>
            <w:sz w:val="22"/>
            <w:szCs w:val="22"/>
            <w:lang w:eastAsia="en-GB"/>
          </w:rPr>
          <w:tab/>
        </w:r>
        <w:r w:rsidR="00E971FB" w:rsidRPr="00EF0DC5">
          <w:rPr>
            <w:rStyle w:val="Hyperlink"/>
          </w:rPr>
          <w:t>A level 1 subclause without a title.</w:t>
        </w:r>
        <w:r w:rsidR="00E971FB">
          <w:rPr>
            <w:webHidden/>
          </w:rPr>
          <w:tab/>
        </w:r>
        <w:r w:rsidR="00E971FB">
          <w:rPr>
            <w:webHidden/>
          </w:rPr>
          <w:fldChar w:fldCharType="begin"/>
        </w:r>
        <w:r w:rsidR="00E971FB">
          <w:rPr>
            <w:webHidden/>
          </w:rPr>
          <w:instrText xml:space="preserve"> PAGEREF _Toc536606429 \h </w:instrText>
        </w:r>
        <w:r w:rsidR="00E971FB">
          <w:rPr>
            <w:webHidden/>
          </w:rPr>
        </w:r>
        <w:r w:rsidR="00E971FB">
          <w:rPr>
            <w:webHidden/>
          </w:rPr>
          <w:fldChar w:fldCharType="separate"/>
        </w:r>
        <w:r w:rsidR="00E971FB">
          <w:rPr>
            <w:webHidden/>
          </w:rPr>
          <w:t>6</w:t>
        </w:r>
        <w:r w:rsidR="00E971FB">
          <w:rPr>
            <w:webHidden/>
          </w:rPr>
          <w:fldChar w:fldCharType="end"/>
        </w:r>
      </w:hyperlink>
    </w:p>
    <w:p w14:paraId="6CD66400" w14:textId="77777777" w:rsidR="00E971FB" w:rsidRDefault="00533006">
      <w:pPr>
        <w:pStyle w:val="TOC3"/>
        <w:rPr>
          <w:rFonts w:asciiTheme="minorHAnsi" w:eastAsiaTheme="minorEastAsia" w:hAnsiTheme="minorHAnsi" w:cstheme="minorBidi"/>
          <w:b w:val="0"/>
          <w:sz w:val="22"/>
          <w:szCs w:val="22"/>
          <w:lang w:eastAsia="en-GB"/>
        </w:rPr>
      </w:pPr>
      <w:hyperlink w:anchor="_Toc536606430" w:history="1">
        <w:r w:rsidR="00E971FB" w:rsidRPr="00EF0DC5">
          <w:rPr>
            <w:rStyle w:val="Hyperlink"/>
          </w:rPr>
          <w:t>6.1.1</w:t>
        </w:r>
        <w:r w:rsidR="00E971FB">
          <w:rPr>
            <w:rFonts w:asciiTheme="minorHAnsi" w:eastAsiaTheme="minorEastAsia" w:hAnsiTheme="minorHAnsi" w:cstheme="minorBidi"/>
            <w:b w:val="0"/>
            <w:sz w:val="22"/>
            <w:szCs w:val="22"/>
            <w:lang w:eastAsia="en-GB"/>
          </w:rPr>
          <w:tab/>
        </w:r>
        <w:r w:rsidR="00E971FB" w:rsidRPr="00EF0DC5">
          <w:rPr>
            <w:rStyle w:val="Hyperlink"/>
          </w:rPr>
          <w:t>A level 2 subclause without a title.</w:t>
        </w:r>
        <w:r w:rsidR="00E971FB">
          <w:rPr>
            <w:webHidden/>
          </w:rPr>
          <w:tab/>
        </w:r>
        <w:r w:rsidR="00E971FB">
          <w:rPr>
            <w:webHidden/>
          </w:rPr>
          <w:fldChar w:fldCharType="begin"/>
        </w:r>
        <w:r w:rsidR="00E971FB">
          <w:rPr>
            <w:webHidden/>
          </w:rPr>
          <w:instrText xml:space="preserve"> PAGEREF _Toc536606430 \h </w:instrText>
        </w:r>
        <w:r w:rsidR="00E971FB">
          <w:rPr>
            <w:webHidden/>
          </w:rPr>
        </w:r>
        <w:r w:rsidR="00E971FB">
          <w:rPr>
            <w:webHidden/>
          </w:rPr>
          <w:fldChar w:fldCharType="separate"/>
        </w:r>
        <w:r w:rsidR="00E971FB">
          <w:rPr>
            <w:webHidden/>
          </w:rPr>
          <w:t>6</w:t>
        </w:r>
        <w:r w:rsidR="00E971FB">
          <w:rPr>
            <w:webHidden/>
          </w:rPr>
          <w:fldChar w:fldCharType="end"/>
        </w:r>
      </w:hyperlink>
    </w:p>
    <w:p w14:paraId="77C7370D" w14:textId="77777777" w:rsidR="00E971FB" w:rsidRDefault="00533006">
      <w:pPr>
        <w:pStyle w:val="TOC3"/>
        <w:rPr>
          <w:rFonts w:asciiTheme="minorHAnsi" w:eastAsiaTheme="minorEastAsia" w:hAnsiTheme="minorHAnsi" w:cstheme="minorBidi"/>
          <w:b w:val="0"/>
          <w:sz w:val="22"/>
          <w:szCs w:val="22"/>
          <w:lang w:eastAsia="en-GB"/>
        </w:rPr>
      </w:pPr>
      <w:hyperlink w:anchor="_Toc536606431" w:history="1">
        <w:r w:rsidR="00E971FB" w:rsidRPr="00EF0DC5">
          <w:rPr>
            <w:rStyle w:val="Hyperlink"/>
          </w:rPr>
          <w:t>6.1.2</w:t>
        </w:r>
        <w:r w:rsidR="00E971FB">
          <w:rPr>
            <w:rFonts w:asciiTheme="minorHAnsi" w:eastAsiaTheme="minorEastAsia" w:hAnsiTheme="minorHAnsi" w:cstheme="minorBidi"/>
            <w:b w:val="0"/>
            <w:sz w:val="22"/>
            <w:szCs w:val="22"/>
            <w:lang w:eastAsia="en-GB"/>
          </w:rPr>
          <w:tab/>
        </w:r>
        <w:r w:rsidR="00E971FB" w:rsidRPr="00EF0DC5">
          <w:rPr>
            <w:rStyle w:val="Hyperlink"/>
          </w:rPr>
          <w:t>A level 2 subclause without a title.</w:t>
        </w:r>
        <w:r w:rsidR="00E971FB">
          <w:rPr>
            <w:webHidden/>
          </w:rPr>
          <w:tab/>
        </w:r>
        <w:r w:rsidR="00E971FB">
          <w:rPr>
            <w:webHidden/>
          </w:rPr>
          <w:fldChar w:fldCharType="begin"/>
        </w:r>
        <w:r w:rsidR="00E971FB">
          <w:rPr>
            <w:webHidden/>
          </w:rPr>
          <w:instrText xml:space="preserve"> PAGEREF _Toc536606431 \h </w:instrText>
        </w:r>
        <w:r w:rsidR="00E971FB">
          <w:rPr>
            <w:webHidden/>
          </w:rPr>
        </w:r>
        <w:r w:rsidR="00E971FB">
          <w:rPr>
            <w:webHidden/>
          </w:rPr>
          <w:fldChar w:fldCharType="separate"/>
        </w:r>
        <w:r w:rsidR="00E971FB">
          <w:rPr>
            <w:webHidden/>
          </w:rPr>
          <w:t>6</w:t>
        </w:r>
        <w:r w:rsidR="00E971FB">
          <w:rPr>
            <w:webHidden/>
          </w:rPr>
          <w:fldChar w:fldCharType="end"/>
        </w:r>
      </w:hyperlink>
    </w:p>
    <w:p w14:paraId="3097F305" w14:textId="77777777" w:rsidR="00E971FB" w:rsidRDefault="00533006">
      <w:pPr>
        <w:pStyle w:val="TOC2"/>
        <w:rPr>
          <w:rFonts w:asciiTheme="minorHAnsi" w:eastAsiaTheme="minorEastAsia" w:hAnsiTheme="minorHAnsi" w:cstheme="minorBidi"/>
          <w:b w:val="0"/>
          <w:sz w:val="22"/>
          <w:szCs w:val="22"/>
          <w:lang w:eastAsia="en-GB"/>
        </w:rPr>
      </w:pPr>
      <w:hyperlink w:anchor="_Toc536606432" w:history="1">
        <w:r w:rsidR="00E971FB" w:rsidRPr="00EF0DC5">
          <w:rPr>
            <w:rStyle w:val="Hyperlink"/>
          </w:rPr>
          <w:t>6.2</w:t>
        </w:r>
        <w:r w:rsidR="00E971FB">
          <w:rPr>
            <w:rFonts w:asciiTheme="minorHAnsi" w:eastAsiaTheme="minorEastAsia" w:hAnsiTheme="minorHAnsi" w:cstheme="minorBidi"/>
            <w:b w:val="0"/>
            <w:sz w:val="22"/>
            <w:szCs w:val="22"/>
            <w:lang w:eastAsia="en-GB"/>
          </w:rPr>
          <w:tab/>
        </w:r>
        <w:r w:rsidR="00E971FB" w:rsidRPr="00EF0DC5">
          <w:rPr>
            <w:rStyle w:val="Hyperlink"/>
          </w:rPr>
          <w:t>A level 1 subclause without a title.</w:t>
        </w:r>
        <w:r w:rsidR="00E971FB">
          <w:rPr>
            <w:webHidden/>
          </w:rPr>
          <w:tab/>
        </w:r>
        <w:r w:rsidR="00E971FB">
          <w:rPr>
            <w:webHidden/>
          </w:rPr>
          <w:fldChar w:fldCharType="begin"/>
        </w:r>
        <w:r w:rsidR="00E971FB">
          <w:rPr>
            <w:webHidden/>
          </w:rPr>
          <w:instrText xml:space="preserve"> PAGEREF _Toc536606432 \h </w:instrText>
        </w:r>
        <w:r w:rsidR="00E971FB">
          <w:rPr>
            <w:webHidden/>
          </w:rPr>
        </w:r>
        <w:r w:rsidR="00E971FB">
          <w:rPr>
            <w:webHidden/>
          </w:rPr>
          <w:fldChar w:fldCharType="separate"/>
        </w:r>
        <w:r w:rsidR="00E971FB">
          <w:rPr>
            <w:webHidden/>
          </w:rPr>
          <w:t>6</w:t>
        </w:r>
        <w:r w:rsidR="00E971FB">
          <w:rPr>
            <w:webHidden/>
          </w:rPr>
          <w:fldChar w:fldCharType="end"/>
        </w:r>
      </w:hyperlink>
    </w:p>
    <w:p w14:paraId="5052E60D" w14:textId="77777777" w:rsidR="00E971FB" w:rsidRDefault="00533006">
      <w:pPr>
        <w:pStyle w:val="TOC1"/>
        <w:rPr>
          <w:rFonts w:asciiTheme="minorHAnsi" w:eastAsiaTheme="minorEastAsia" w:hAnsiTheme="minorHAnsi" w:cstheme="minorBidi"/>
          <w:b w:val="0"/>
          <w:sz w:val="22"/>
          <w:szCs w:val="22"/>
          <w:lang w:eastAsia="en-GB"/>
        </w:rPr>
      </w:pPr>
      <w:hyperlink w:anchor="_Toc536606433" w:history="1">
        <w:r w:rsidR="00E971FB" w:rsidRPr="00EF0DC5">
          <w:rPr>
            <w:rStyle w:val="Hyperlink"/>
            <w:bCs/>
          </w:rPr>
          <w:t>7</w:t>
        </w:r>
        <w:r w:rsidR="00E971FB">
          <w:rPr>
            <w:rFonts w:asciiTheme="minorHAnsi" w:eastAsiaTheme="minorEastAsia" w:hAnsiTheme="minorHAnsi" w:cstheme="minorBidi"/>
            <w:b w:val="0"/>
            <w:sz w:val="22"/>
            <w:szCs w:val="22"/>
            <w:lang w:eastAsia="en-GB"/>
          </w:rPr>
          <w:tab/>
        </w:r>
        <w:r w:rsidR="00E971FB" w:rsidRPr="00EF0DC5">
          <w:rPr>
            <w:rStyle w:val="Hyperlink"/>
            <w:bCs/>
          </w:rPr>
          <w:t>Special</w:t>
        </w:r>
        <w:r w:rsidR="00E971FB">
          <w:rPr>
            <w:webHidden/>
          </w:rPr>
          <w:tab/>
        </w:r>
        <w:r w:rsidR="00E971FB">
          <w:rPr>
            <w:webHidden/>
          </w:rPr>
          <w:fldChar w:fldCharType="begin"/>
        </w:r>
        <w:r w:rsidR="00E971FB">
          <w:rPr>
            <w:webHidden/>
          </w:rPr>
          <w:instrText xml:space="preserve"> PAGEREF _Toc536606433 \h </w:instrText>
        </w:r>
        <w:r w:rsidR="00E971FB">
          <w:rPr>
            <w:webHidden/>
          </w:rPr>
        </w:r>
        <w:r w:rsidR="00E971FB">
          <w:rPr>
            <w:webHidden/>
          </w:rPr>
          <w:fldChar w:fldCharType="separate"/>
        </w:r>
        <w:r w:rsidR="00E971FB">
          <w:rPr>
            <w:webHidden/>
          </w:rPr>
          <w:t>11</w:t>
        </w:r>
        <w:r w:rsidR="00E971FB">
          <w:rPr>
            <w:webHidden/>
          </w:rPr>
          <w:fldChar w:fldCharType="end"/>
        </w:r>
      </w:hyperlink>
    </w:p>
    <w:p w14:paraId="17505565" w14:textId="77777777" w:rsidR="00E971FB" w:rsidRDefault="00533006">
      <w:pPr>
        <w:pStyle w:val="TOC1"/>
        <w:rPr>
          <w:rFonts w:asciiTheme="minorHAnsi" w:eastAsiaTheme="minorEastAsia" w:hAnsiTheme="minorHAnsi" w:cstheme="minorBidi"/>
          <w:b w:val="0"/>
          <w:sz w:val="22"/>
          <w:szCs w:val="22"/>
          <w:lang w:eastAsia="en-GB"/>
        </w:rPr>
      </w:pPr>
      <w:hyperlink w:anchor="_Toc536606434" w:history="1">
        <w:r w:rsidR="00E971FB" w:rsidRPr="00EF0DC5">
          <w:rPr>
            <w:rStyle w:val="Hyperlink"/>
          </w:rPr>
          <w:t>Annex A (normative)  Annex title</w:t>
        </w:r>
        <w:r w:rsidR="00E971FB">
          <w:rPr>
            <w:webHidden/>
          </w:rPr>
          <w:tab/>
        </w:r>
        <w:r w:rsidR="00E971FB">
          <w:rPr>
            <w:webHidden/>
          </w:rPr>
          <w:fldChar w:fldCharType="begin"/>
        </w:r>
        <w:r w:rsidR="00E971FB">
          <w:rPr>
            <w:webHidden/>
          </w:rPr>
          <w:instrText xml:space="preserve"> PAGEREF _Toc536606434 \h </w:instrText>
        </w:r>
        <w:r w:rsidR="00E971FB">
          <w:rPr>
            <w:webHidden/>
          </w:rPr>
        </w:r>
        <w:r w:rsidR="00E971FB">
          <w:rPr>
            <w:webHidden/>
          </w:rPr>
          <w:fldChar w:fldCharType="separate"/>
        </w:r>
        <w:r w:rsidR="00E971FB">
          <w:rPr>
            <w:webHidden/>
          </w:rPr>
          <w:t>12</w:t>
        </w:r>
        <w:r w:rsidR="00E971FB">
          <w:rPr>
            <w:webHidden/>
          </w:rPr>
          <w:fldChar w:fldCharType="end"/>
        </w:r>
      </w:hyperlink>
    </w:p>
    <w:p w14:paraId="7FE8C0E7" w14:textId="77777777" w:rsidR="00E971FB" w:rsidRDefault="00533006">
      <w:pPr>
        <w:pStyle w:val="TOC2"/>
        <w:rPr>
          <w:rFonts w:asciiTheme="minorHAnsi" w:eastAsiaTheme="minorEastAsia" w:hAnsiTheme="minorHAnsi" w:cstheme="minorBidi"/>
          <w:b w:val="0"/>
          <w:sz w:val="22"/>
          <w:szCs w:val="22"/>
          <w:lang w:eastAsia="en-GB"/>
        </w:rPr>
      </w:pPr>
      <w:hyperlink w:anchor="_Toc536606435" w:history="1">
        <w:r w:rsidR="00E971FB" w:rsidRPr="00EF0DC5">
          <w:rPr>
            <w:rStyle w:val="Hyperlink"/>
          </w:rPr>
          <w:t>A.1</w:t>
        </w:r>
        <w:r w:rsidR="00E971FB">
          <w:rPr>
            <w:rFonts w:asciiTheme="minorHAnsi" w:eastAsiaTheme="minorEastAsia" w:hAnsiTheme="minorHAnsi" w:cstheme="minorBidi"/>
            <w:b w:val="0"/>
            <w:sz w:val="22"/>
            <w:szCs w:val="22"/>
            <w:lang w:eastAsia="en-GB"/>
          </w:rPr>
          <w:tab/>
        </w:r>
        <w:r w:rsidR="00E971FB" w:rsidRPr="00EF0DC5">
          <w:rPr>
            <w:rStyle w:val="Hyperlink"/>
          </w:rPr>
          <w:t>General</w:t>
        </w:r>
        <w:r w:rsidR="00E971FB">
          <w:rPr>
            <w:webHidden/>
          </w:rPr>
          <w:tab/>
        </w:r>
        <w:r w:rsidR="00E971FB">
          <w:rPr>
            <w:webHidden/>
          </w:rPr>
          <w:fldChar w:fldCharType="begin"/>
        </w:r>
        <w:r w:rsidR="00E971FB">
          <w:rPr>
            <w:webHidden/>
          </w:rPr>
          <w:instrText xml:space="preserve"> PAGEREF _Toc536606435 \h </w:instrText>
        </w:r>
        <w:r w:rsidR="00E971FB">
          <w:rPr>
            <w:webHidden/>
          </w:rPr>
        </w:r>
        <w:r w:rsidR="00E971FB">
          <w:rPr>
            <w:webHidden/>
          </w:rPr>
          <w:fldChar w:fldCharType="separate"/>
        </w:r>
        <w:r w:rsidR="00E971FB">
          <w:rPr>
            <w:webHidden/>
          </w:rPr>
          <w:t>12</w:t>
        </w:r>
        <w:r w:rsidR="00E971FB">
          <w:rPr>
            <w:webHidden/>
          </w:rPr>
          <w:fldChar w:fldCharType="end"/>
        </w:r>
      </w:hyperlink>
    </w:p>
    <w:p w14:paraId="1F3D6D7C" w14:textId="77777777" w:rsidR="00E971FB" w:rsidRDefault="00533006">
      <w:pPr>
        <w:pStyle w:val="TOC2"/>
        <w:rPr>
          <w:rFonts w:asciiTheme="minorHAnsi" w:eastAsiaTheme="minorEastAsia" w:hAnsiTheme="minorHAnsi" w:cstheme="minorBidi"/>
          <w:b w:val="0"/>
          <w:sz w:val="22"/>
          <w:szCs w:val="22"/>
          <w:lang w:eastAsia="en-GB"/>
        </w:rPr>
      </w:pPr>
      <w:hyperlink w:anchor="_Toc536606436" w:history="1">
        <w:r w:rsidR="00E971FB" w:rsidRPr="00EF0DC5">
          <w:rPr>
            <w:rStyle w:val="Hyperlink"/>
          </w:rPr>
          <w:t>A.2</w:t>
        </w:r>
        <w:r w:rsidR="00E971FB">
          <w:rPr>
            <w:rFonts w:asciiTheme="minorHAnsi" w:eastAsiaTheme="minorEastAsia" w:hAnsiTheme="minorHAnsi" w:cstheme="minorBidi"/>
            <w:b w:val="0"/>
            <w:sz w:val="22"/>
            <w:szCs w:val="22"/>
            <w:lang w:eastAsia="en-GB"/>
          </w:rPr>
          <w:tab/>
        </w:r>
        <w:r w:rsidR="00E971FB" w:rsidRPr="00EF0DC5">
          <w:rPr>
            <w:rStyle w:val="Hyperlink"/>
          </w:rPr>
          <w:t>Clause</w:t>
        </w:r>
        <w:r w:rsidR="00E971FB">
          <w:rPr>
            <w:webHidden/>
          </w:rPr>
          <w:tab/>
        </w:r>
        <w:r w:rsidR="00E971FB">
          <w:rPr>
            <w:webHidden/>
          </w:rPr>
          <w:fldChar w:fldCharType="begin"/>
        </w:r>
        <w:r w:rsidR="00E971FB">
          <w:rPr>
            <w:webHidden/>
          </w:rPr>
          <w:instrText xml:space="preserve"> PAGEREF _Toc536606436 \h </w:instrText>
        </w:r>
        <w:r w:rsidR="00E971FB">
          <w:rPr>
            <w:webHidden/>
          </w:rPr>
        </w:r>
        <w:r w:rsidR="00E971FB">
          <w:rPr>
            <w:webHidden/>
          </w:rPr>
          <w:fldChar w:fldCharType="separate"/>
        </w:r>
        <w:r w:rsidR="00E971FB">
          <w:rPr>
            <w:webHidden/>
          </w:rPr>
          <w:t>12</w:t>
        </w:r>
        <w:r w:rsidR="00E971FB">
          <w:rPr>
            <w:webHidden/>
          </w:rPr>
          <w:fldChar w:fldCharType="end"/>
        </w:r>
      </w:hyperlink>
    </w:p>
    <w:p w14:paraId="129DE26D" w14:textId="77777777" w:rsidR="00E971FB" w:rsidRDefault="00533006">
      <w:pPr>
        <w:pStyle w:val="TOC3"/>
        <w:rPr>
          <w:rFonts w:asciiTheme="minorHAnsi" w:eastAsiaTheme="minorEastAsia" w:hAnsiTheme="minorHAnsi" w:cstheme="minorBidi"/>
          <w:b w:val="0"/>
          <w:sz w:val="22"/>
          <w:szCs w:val="22"/>
          <w:lang w:eastAsia="en-GB"/>
        </w:rPr>
      </w:pPr>
      <w:hyperlink w:anchor="_Toc536606437" w:history="1">
        <w:r w:rsidR="00E971FB" w:rsidRPr="00EF0DC5">
          <w:rPr>
            <w:rStyle w:val="Hyperlink"/>
          </w:rPr>
          <w:t>A.2.1</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_Toc536606437 \h </w:instrText>
        </w:r>
        <w:r w:rsidR="00E971FB">
          <w:rPr>
            <w:webHidden/>
          </w:rPr>
        </w:r>
        <w:r w:rsidR="00E971FB">
          <w:rPr>
            <w:webHidden/>
          </w:rPr>
          <w:fldChar w:fldCharType="separate"/>
        </w:r>
        <w:r w:rsidR="00E971FB">
          <w:rPr>
            <w:webHidden/>
          </w:rPr>
          <w:t>12</w:t>
        </w:r>
        <w:r w:rsidR="00E971FB">
          <w:rPr>
            <w:webHidden/>
          </w:rPr>
          <w:fldChar w:fldCharType="end"/>
        </w:r>
      </w:hyperlink>
    </w:p>
    <w:p w14:paraId="4E0421CD" w14:textId="77777777" w:rsidR="00E971FB" w:rsidRDefault="00533006">
      <w:pPr>
        <w:pStyle w:val="TOC3"/>
        <w:rPr>
          <w:rFonts w:asciiTheme="minorHAnsi" w:eastAsiaTheme="minorEastAsia" w:hAnsiTheme="minorHAnsi" w:cstheme="minorBidi"/>
          <w:b w:val="0"/>
          <w:sz w:val="22"/>
          <w:szCs w:val="22"/>
          <w:lang w:eastAsia="en-GB"/>
        </w:rPr>
      </w:pPr>
      <w:hyperlink w:anchor="_Toc536606438" w:history="1">
        <w:r w:rsidR="00E971FB" w:rsidRPr="00EF0DC5">
          <w:rPr>
            <w:rStyle w:val="Hyperlink"/>
          </w:rPr>
          <w:t>A.2.2</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_Toc536606438 \h </w:instrText>
        </w:r>
        <w:r w:rsidR="00E971FB">
          <w:rPr>
            <w:webHidden/>
          </w:rPr>
        </w:r>
        <w:r w:rsidR="00E971FB">
          <w:rPr>
            <w:webHidden/>
          </w:rPr>
          <w:fldChar w:fldCharType="separate"/>
        </w:r>
        <w:r w:rsidR="00E971FB">
          <w:rPr>
            <w:webHidden/>
          </w:rPr>
          <w:t>13</w:t>
        </w:r>
        <w:r w:rsidR="00E971FB">
          <w:rPr>
            <w:webHidden/>
          </w:rPr>
          <w:fldChar w:fldCharType="end"/>
        </w:r>
      </w:hyperlink>
    </w:p>
    <w:p w14:paraId="0F9183C7" w14:textId="77777777" w:rsidR="00E971FB" w:rsidRDefault="00533006">
      <w:pPr>
        <w:pStyle w:val="TOC2"/>
        <w:rPr>
          <w:rFonts w:asciiTheme="minorHAnsi" w:eastAsiaTheme="minorEastAsia" w:hAnsiTheme="minorHAnsi" w:cstheme="minorBidi"/>
          <w:b w:val="0"/>
          <w:sz w:val="22"/>
          <w:szCs w:val="22"/>
          <w:lang w:eastAsia="en-GB"/>
        </w:rPr>
      </w:pPr>
      <w:hyperlink w:anchor="_Toc536606439" w:history="1">
        <w:r w:rsidR="00E971FB" w:rsidRPr="00EF0DC5">
          <w:rPr>
            <w:rStyle w:val="Hyperlink"/>
          </w:rPr>
          <w:t>A.3</w:t>
        </w:r>
        <w:r w:rsidR="00E971FB">
          <w:rPr>
            <w:rFonts w:asciiTheme="minorHAnsi" w:eastAsiaTheme="minorEastAsia" w:hAnsiTheme="minorHAnsi" w:cstheme="minorBidi"/>
            <w:b w:val="0"/>
            <w:sz w:val="22"/>
            <w:szCs w:val="22"/>
            <w:lang w:eastAsia="en-GB"/>
          </w:rPr>
          <w:tab/>
        </w:r>
        <w:r w:rsidR="00E971FB" w:rsidRPr="00EF0DC5">
          <w:rPr>
            <w:rStyle w:val="Hyperlink"/>
          </w:rPr>
          <w:t>Clause</w:t>
        </w:r>
        <w:r w:rsidR="00E971FB">
          <w:rPr>
            <w:webHidden/>
          </w:rPr>
          <w:tab/>
        </w:r>
        <w:r w:rsidR="00E971FB">
          <w:rPr>
            <w:webHidden/>
          </w:rPr>
          <w:fldChar w:fldCharType="begin"/>
        </w:r>
        <w:r w:rsidR="00E971FB">
          <w:rPr>
            <w:webHidden/>
          </w:rPr>
          <w:instrText xml:space="preserve"> PAGEREF _Toc536606439 \h </w:instrText>
        </w:r>
        <w:r w:rsidR="00E971FB">
          <w:rPr>
            <w:webHidden/>
          </w:rPr>
        </w:r>
        <w:r w:rsidR="00E971FB">
          <w:rPr>
            <w:webHidden/>
          </w:rPr>
          <w:fldChar w:fldCharType="separate"/>
        </w:r>
        <w:r w:rsidR="00E971FB">
          <w:rPr>
            <w:webHidden/>
          </w:rPr>
          <w:t>13</w:t>
        </w:r>
        <w:r w:rsidR="00E971FB">
          <w:rPr>
            <w:webHidden/>
          </w:rPr>
          <w:fldChar w:fldCharType="end"/>
        </w:r>
      </w:hyperlink>
    </w:p>
    <w:p w14:paraId="5C7915A6" w14:textId="77777777" w:rsidR="00E971FB" w:rsidRDefault="00533006">
      <w:pPr>
        <w:pStyle w:val="TOC1"/>
        <w:rPr>
          <w:rFonts w:asciiTheme="minorHAnsi" w:eastAsiaTheme="minorEastAsia" w:hAnsiTheme="minorHAnsi" w:cstheme="minorBidi"/>
          <w:b w:val="0"/>
          <w:sz w:val="22"/>
          <w:szCs w:val="22"/>
          <w:lang w:eastAsia="en-GB"/>
        </w:rPr>
      </w:pPr>
      <w:hyperlink w:anchor="_Toc536606440" w:history="1">
        <w:r w:rsidR="00E971FB" w:rsidRPr="00EF0DC5">
          <w:rPr>
            <w:rStyle w:val="Hyperlink"/>
          </w:rPr>
          <w:t>Bibliography</w:t>
        </w:r>
        <w:r w:rsidR="00E971FB">
          <w:rPr>
            <w:webHidden/>
          </w:rPr>
          <w:tab/>
        </w:r>
        <w:r w:rsidR="00E971FB">
          <w:rPr>
            <w:webHidden/>
          </w:rPr>
          <w:fldChar w:fldCharType="begin"/>
        </w:r>
        <w:r w:rsidR="00E971FB">
          <w:rPr>
            <w:webHidden/>
          </w:rPr>
          <w:instrText xml:space="preserve"> PAGEREF _Toc536606440 \h </w:instrText>
        </w:r>
        <w:r w:rsidR="00E971FB">
          <w:rPr>
            <w:webHidden/>
          </w:rPr>
        </w:r>
        <w:r w:rsidR="00E971FB">
          <w:rPr>
            <w:webHidden/>
          </w:rPr>
          <w:fldChar w:fldCharType="separate"/>
        </w:r>
        <w:r w:rsidR="00E971FB">
          <w:rPr>
            <w:webHidden/>
          </w:rPr>
          <w:t>14</w:t>
        </w:r>
        <w:r w:rsidR="00E971FB">
          <w:rPr>
            <w:webHidden/>
          </w:rPr>
          <w:fldChar w:fldCharType="end"/>
        </w:r>
      </w:hyperlink>
    </w:p>
    <w:p w14:paraId="2C406F87" w14:textId="77777777" w:rsidR="00EC4B78" w:rsidRDefault="00EC4B78">
      <w:r>
        <w:rPr>
          <w:noProof/>
        </w:rPr>
        <w:fldChar w:fldCharType="end"/>
      </w:r>
    </w:p>
    <w:p w14:paraId="3F0348F0" w14:textId="77777777" w:rsidR="00EC4B78" w:rsidRPr="007775E5" w:rsidRDefault="00EC4B78" w:rsidP="00FE4597">
      <w:pPr>
        <w:pStyle w:val="HelpNotes"/>
      </w:pPr>
      <w:r w:rsidRPr="007775E5">
        <w:t>The table of contents is an optional preliminary element, but is necessary if it makes the document easier to consult. The table of contents shall be entitled “Contents” and shall list clauses and, if appropriate, subclauses with titles, annexes together with their status in parentheses, the bibliography, indexes, figures and tables. The order shall be as follows: clauses and subclauses with titles; annexes (including clauses and subclauses with titles if appropriate); the bibliography; indexes; figures; tables. All the elements listed shall be cited with their full titles. Terms in the “Terms and definitions” clause shall not be listed in the table of contents.</w:t>
      </w:r>
    </w:p>
    <w:p w14:paraId="7C11F02F" w14:textId="77777777" w:rsidR="00223D9C" w:rsidRDefault="00223D9C" w:rsidP="00FE4597">
      <w:pPr>
        <w:pStyle w:val="HelpNotes"/>
      </w:pPr>
      <w:r w:rsidRPr="007775E5">
        <w:t>The table of contents shall be inserted for a document of 15 or more pages.</w:t>
      </w:r>
    </w:p>
    <w:permEnd w:id="1576756556"/>
    <w:p w14:paraId="57382279" w14:textId="77777777" w:rsidR="00EC4B78" w:rsidRPr="00A328BB" w:rsidRDefault="00EC4B78" w:rsidP="00383F09">
      <w:pPr>
        <w:pStyle w:val="Heading1"/>
      </w:pPr>
      <w:r w:rsidRPr="00A328BB">
        <w:br w:type="page"/>
      </w:r>
      <w:bookmarkStart w:id="1" w:name="_Toc443470359"/>
      <w:bookmarkStart w:id="2" w:name="_Toc450303209"/>
      <w:bookmarkStart w:id="3" w:name="_Toc536606418"/>
      <w:permStart w:id="1274949306" w:edGrp="everyone"/>
      <w:r w:rsidRPr="009B65BA">
        <w:rPr>
          <w:color w:val="auto"/>
        </w:rPr>
        <w:lastRenderedPageBreak/>
        <w:t>Introduction</w:t>
      </w:r>
      <w:bookmarkEnd w:id="1"/>
      <w:bookmarkEnd w:id="2"/>
      <w:bookmarkEnd w:id="3"/>
    </w:p>
    <w:p w14:paraId="1F8F6F46" w14:textId="77777777" w:rsidR="00EC4B78" w:rsidRPr="00827C0C" w:rsidRDefault="00EC4B78">
      <w:pPr>
        <w:rPr>
          <w:color w:val="0000FF"/>
        </w:rPr>
      </w:pPr>
      <w:r w:rsidRPr="00827C0C">
        <w:rPr>
          <w:color w:val="0000FF"/>
        </w:rPr>
        <w:t>A paragraph.</w:t>
      </w:r>
    </w:p>
    <w:p w14:paraId="5CAC98CF" w14:textId="77777777" w:rsidR="00EC4B78" w:rsidRPr="00A328BB" w:rsidRDefault="00EC4B78" w:rsidP="00FE4597">
      <w:pPr>
        <w:pStyle w:val="HelpNotes"/>
      </w:pPr>
      <w:r w:rsidRPr="00A328BB">
        <w:t>The introduction is an optional preliminary element used, if required, to give specific information or commentary about the technical content of the document, and about the reasons prompting its preparation. It shall not contain requirements.</w:t>
      </w:r>
    </w:p>
    <w:p w14:paraId="646F28DF" w14:textId="77777777" w:rsidR="00EC4B78" w:rsidRPr="00A328BB" w:rsidRDefault="00EC4B78" w:rsidP="00FE4597">
      <w:pPr>
        <w:pStyle w:val="HelpNotes"/>
      </w:pPr>
      <w:r w:rsidRPr="00A328BB">
        <w:t>The introduction shall not be numbered unless there is a need to create numbered subdivisions. In this case, it shall be numbered 0, with subclauses being numbered 0.1, 0.2, etc. Any numbered figure, table, displayed formula or footnote shall be numbered normally beginning with 1.</w:t>
      </w:r>
    </w:p>
    <w:permEnd w:id="1274949306"/>
    <w:p w14:paraId="177FCD87" w14:textId="77777777" w:rsidR="00EC4B78" w:rsidRDefault="00EC4B78"/>
    <w:p w14:paraId="1CFC77B5" w14:textId="77777777" w:rsidR="00EC4B78" w:rsidRDefault="00EC4B78">
      <w:pPr>
        <w:sectPr w:rsidR="00EC4B78" w:rsidSect="00223B02">
          <w:headerReference w:type="default" r:id="rId21"/>
          <w:pgSz w:w="11906" w:h="16838" w:code="9"/>
          <w:pgMar w:top="794" w:right="737" w:bottom="567" w:left="851" w:header="720" w:footer="284" w:gutter="567"/>
          <w:pgNumType w:fmt="lowerRoman"/>
          <w:cols w:space="720"/>
        </w:sectPr>
      </w:pPr>
    </w:p>
    <w:p w14:paraId="1C890F0E" w14:textId="77777777" w:rsidR="00047290" w:rsidRDefault="00EC4B78" w:rsidP="00047290">
      <w:pPr>
        <w:pStyle w:val="standardTitle"/>
      </w:pPr>
      <w:permStart w:id="743052076" w:edGrp="everyone"/>
      <w:r>
        <w:lastRenderedPageBreak/>
        <w:t>Introductory element — Main element</w:t>
      </w:r>
    </w:p>
    <w:p w14:paraId="51135DAF" w14:textId="77777777" w:rsidR="00047290" w:rsidRDefault="00047290" w:rsidP="00047290">
      <w:pPr>
        <w:pStyle w:val="standardTitle"/>
      </w:pPr>
      <w:r>
        <w:t>Part n:</w:t>
      </w:r>
    </w:p>
    <w:p w14:paraId="6EFDD4FE" w14:textId="77777777" w:rsidR="00EC4B78" w:rsidRDefault="00EC4B78" w:rsidP="00047290">
      <w:pPr>
        <w:pStyle w:val="standardTitle"/>
      </w:pPr>
      <w:r>
        <w:t>Part title</w:t>
      </w:r>
    </w:p>
    <w:p w14:paraId="1AE10CFC" w14:textId="77777777" w:rsidR="00EC4B78" w:rsidRPr="00383F09" w:rsidRDefault="00EC4B78" w:rsidP="00383F09">
      <w:pPr>
        <w:pStyle w:val="Heading1"/>
        <w:rPr>
          <w:bCs/>
          <w:color w:val="auto"/>
        </w:rPr>
      </w:pPr>
      <w:bookmarkStart w:id="4" w:name="_Toc443461091"/>
      <w:bookmarkStart w:id="5" w:name="_Toc443470360"/>
      <w:bookmarkStart w:id="6" w:name="_Toc450303210"/>
      <w:bookmarkStart w:id="7" w:name="_Toc536606419"/>
      <w:permEnd w:id="743052076"/>
      <w:r w:rsidRPr="00383F09">
        <w:rPr>
          <w:bCs/>
          <w:color w:val="auto"/>
        </w:rPr>
        <w:t>1</w:t>
      </w:r>
      <w:r w:rsidRPr="00383F09">
        <w:rPr>
          <w:bCs/>
          <w:color w:val="auto"/>
        </w:rPr>
        <w:tab/>
        <w:t>Scope</w:t>
      </w:r>
      <w:bookmarkEnd w:id="4"/>
      <w:bookmarkEnd w:id="5"/>
      <w:bookmarkEnd w:id="6"/>
      <w:bookmarkEnd w:id="7"/>
    </w:p>
    <w:p w14:paraId="46BBEB00" w14:textId="77777777" w:rsidR="00EC4B78" w:rsidRPr="000819EB" w:rsidRDefault="00EC4B78" w:rsidP="007A50AD">
      <w:pPr>
        <w:rPr>
          <w:color w:val="0000FF"/>
        </w:rPr>
      </w:pPr>
      <w:permStart w:id="1402748560" w:edGrp="everyone"/>
      <w:r w:rsidRPr="000819EB">
        <w:rPr>
          <w:color w:val="0000FF"/>
        </w:rPr>
        <w:t>A paragraph.</w:t>
      </w:r>
    </w:p>
    <w:p w14:paraId="32333578" w14:textId="77777777" w:rsidR="00EC4B78" w:rsidRPr="007A50AD" w:rsidRDefault="00EC4B78" w:rsidP="007A50AD">
      <w:pPr>
        <w:pStyle w:val="HelpNotes"/>
      </w:pPr>
      <w:r w:rsidRPr="007A50AD">
        <w:t>The Scope clause shall appear at the beginning of each document and define without ambiguity the subject of the document and the aspects covered, thereby indicating the limits of applicability of the document or particular parts of it. It shall not contain requirements.</w:t>
      </w:r>
    </w:p>
    <w:p w14:paraId="71970798" w14:textId="77777777" w:rsidR="00EC4B78" w:rsidRPr="007A50AD" w:rsidRDefault="00EC4B78" w:rsidP="007A50AD">
      <w:pPr>
        <w:pStyle w:val="HelpNotes"/>
      </w:pPr>
      <w:r w:rsidRPr="007A50AD">
        <w:t>In documents that are subdivided into parts, the scope of each part shall define the subject of that part of the document only.</w:t>
      </w:r>
    </w:p>
    <w:p w14:paraId="4A0B4B9A" w14:textId="77777777" w:rsidR="00EC4B78" w:rsidRPr="007A50AD" w:rsidRDefault="00EC4B78" w:rsidP="007A50AD">
      <w:pPr>
        <w:pStyle w:val="HelpNotes"/>
      </w:pPr>
      <w:r w:rsidRPr="007A50AD">
        <w:t xml:space="preserve">The scope shall be </w:t>
      </w:r>
      <w:r w:rsidR="007A50AD">
        <w:t>brief and precise</w:t>
      </w:r>
      <w:r w:rsidRPr="007A50AD">
        <w:t xml:space="preserve"> so that it can be used as a summary for bibliographic purposes.</w:t>
      </w:r>
    </w:p>
    <w:p w14:paraId="2E6036AD" w14:textId="77777777" w:rsidR="00EC4B78" w:rsidRPr="007A50AD" w:rsidRDefault="00EC4B78" w:rsidP="007A50AD">
      <w:pPr>
        <w:pStyle w:val="HelpNotes"/>
      </w:pPr>
      <w:r w:rsidRPr="007A50AD">
        <w:t xml:space="preserve">It shall be worded as a series of statements of fact. Forms of expression such as “This </w:t>
      </w:r>
      <w:r w:rsidR="007A50AD" w:rsidRPr="007A50AD">
        <w:t>Kenya</w:t>
      </w:r>
      <w:r w:rsidR="00AD1816" w:rsidRPr="007A50AD">
        <w:t xml:space="preserve"> </w:t>
      </w:r>
      <w:r w:rsidRPr="007A50AD">
        <w:t>Standard specifies [establishes] [gives guidelines for] [defines terms] …” shall be used.</w:t>
      </w:r>
    </w:p>
    <w:p w14:paraId="3C1E5B9F" w14:textId="77777777" w:rsidR="00EC4B78" w:rsidRPr="007A50AD" w:rsidRDefault="00EC4B78" w:rsidP="007A50AD">
      <w:pPr>
        <w:pStyle w:val="HelpNotes"/>
      </w:pPr>
      <w:r w:rsidRPr="007A50AD">
        <w:t xml:space="preserve">Statements of applicability of the document shall be introduced by the wording such as “This </w:t>
      </w:r>
      <w:r w:rsidR="007A50AD" w:rsidRPr="007A50AD">
        <w:t>Kenya</w:t>
      </w:r>
      <w:r w:rsidR="00AD1816" w:rsidRPr="007A50AD">
        <w:t xml:space="preserve"> </w:t>
      </w:r>
      <w:r w:rsidRPr="007A50AD">
        <w:t xml:space="preserve">Standard is applicable to …”. The wording shall be altered as a function of the document type concerned, i.e. </w:t>
      </w:r>
      <w:r w:rsidR="007A50AD" w:rsidRPr="007A50AD">
        <w:t>Kenya</w:t>
      </w:r>
      <w:r w:rsidR="00AD1816" w:rsidRPr="007A50AD">
        <w:t xml:space="preserve"> </w:t>
      </w:r>
      <w:r w:rsidRPr="007A50AD">
        <w:t>Standard,</w:t>
      </w:r>
      <w:r w:rsidR="007A50AD">
        <w:t xml:space="preserve"> Kenya National Workshop Agreement,</w:t>
      </w:r>
      <w:r w:rsidRPr="007A50AD">
        <w:t xml:space="preserve"> Technical Specification, Publicly Available Specification, Technical Report or Guide.</w:t>
      </w:r>
    </w:p>
    <w:p w14:paraId="73ADB541" w14:textId="77777777" w:rsidR="00EC4B78" w:rsidRPr="007A50AD" w:rsidRDefault="00EC4B78" w:rsidP="007A50AD">
      <w:pPr>
        <w:pStyle w:val="HelpNotes"/>
      </w:pPr>
      <w:r w:rsidRPr="007A50AD">
        <w:t>A clause is the basic component in the subdivision of the content of a document.</w:t>
      </w:r>
    </w:p>
    <w:p w14:paraId="6A0F7E4A" w14:textId="77777777" w:rsidR="00EC4B78" w:rsidRPr="007A50AD" w:rsidRDefault="00EC4B78" w:rsidP="007A50AD">
      <w:pPr>
        <w:pStyle w:val="HelpNotes"/>
      </w:pPr>
      <w:r w:rsidRPr="007A50AD">
        <w:t>The clauses in each document or part shall be numbered with Arabic numerals, beginning with 1 for the “Scope” clause. The numbering shall be continuous up to but excluding any annexes. Numbers given to the clauses of an annex shall be preceded by the letter designating that annex followed by a full-stop. The numbering shall start afresh with each annex.</w:t>
      </w:r>
    </w:p>
    <w:p w14:paraId="6F6CCA80" w14:textId="77777777" w:rsidR="00EC4B78" w:rsidRPr="007A50AD" w:rsidRDefault="00EC4B78" w:rsidP="007A50AD">
      <w:pPr>
        <w:pStyle w:val="HelpNotes"/>
      </w:pPr>
      <w:r w:rsidRPr="007A50AD">
        <w:t>Each clause shall have a title, placed immediately after its number, on a line separate from the text that follows it.</w:t>
      </w:r>
    </w:p>
    <w:p w14:paraId="3BA186BD" w14:textId="77777777" w:rsidR="00EC4B78" w:rsidRPr="007A50AD" w:rsidRDefault="00EC4B78" w:rsidP="007A50AD">
      <w:pPr>
        <w:pStyle w:val="HelpNotes"/>
      </w:pPr>
      <w:bookmarkStart w:id="8" w:name="_Toc443461092"/>
      <w:bookmarkStart w:id="9" w:name="_Toc443470361"/>
      <w:bookmarkStart w:id="10" w:name="_Toc450303211"/>
      <w:r w:rsidRPr="007A50AD">
        <w:t>A paragraph is an unnumbered subdivision of a clause or subclause.</w:t>
      </w:r>
    </w:p>
    <w:p w14:paraId="3EBACC6A" w14:textId="77777777" w:rsidR="00EC4B78" w:rsidRPr="007A50AD" w:rsidRDefault="00EC4B78" w:rsidP="007A50AD">
      <w:pPr>
        <w:pStyle w:val="HelpNotes"/>
      </w:pPr>
      <w:r w:rsidRPr="007A50AD">
        <w:t xml:space="preserve">“Hanging paragraphs” (see </w:t>
      </w:r>
      <w:r w:rsidRPr="007A50AD">
        <w:rPr>
          <w:rStyle w:val="ExtXref"/>
          <w:color w:val="0070C0"/>
        </w:rPr>
        <w:t>ISO/IEC Directives, Part 2</w:t>
      </w:r>
      <w:r w:rsidRPr="007A50AD">
        <w:t>) shall be avoided since reference to them is ambiguous.</w:t>
      </w:r>
    </w:p>
    <w:p w14:paraId="1F40CA7D" w14:textId="77777777" w:rsidR="00EC4B78" w:rsidRPr="009B4274" w:rsidRDefault="00AA003E" w:rsidP="009B4274">
      <w:pPr>
        <w:pStyle w:val="Heading1"/>
        <w:rPr>
          <w:bCs/>
          <w:color w:val="auto"/>
        </w:rPr>
      </w:pPr>
      <w:bookmarkStart w:id="11" w:name="_Toc443461093"/>
      <w:bookmarkStart w:id="12" w:name="_Toc443470362"/>
      <w:bookmarkStart w:id="13" w:name="_Toc450303212"/>
      <w:bookmarkStart w:id="14" w:name="_Toc536606420"/>
      <w:bookmarkEnd w:id="8"/>
      <w:bookmarkEnd w:id="9"/>
      <w:bookmarkEnd w:id="10"/>
      <w:permEnd w:id="1402748560"/>
      <w:r w:rsidRPr="009B4274">
        <w:rPr>
          <w:bCs/>
          <w:color w:val="auto"/>
        </w:rPr>
        <w:t>2</w:t>
      </w:r>
      <w:r w:rsidR="00EC4B78" w:rsidRPr="009B4274">
        <w:rPr>
          <w:bCs/>
          <w:color w:val="auto"/>
        </w:rPr>
        <w:tab/>
        <w:t>Normative references</w:t>
      </w:r>
      <w:bookmarkEnd w:id="11"/>
      <w:bookmarkEnd w:id="12"/>
      <w:bookmarkEnd w:id="13"/>
      <w:bookmarkEnd w:id="14"/>
    </w:p>
    <w:p w14:paraId="13A4D7EF" w14:textId="77777777" w:rsidR="00381C8F" w:rsidRPr="00A626E2" w:rsidRDefault="00381C8F" w:rsidP="00BF2AD9">
      <w:pPr>
        <w:pStyle w:val="HelpNotes"/>
      </w:pPr>
      <w:permStart w:id="2121613819" w:edGrp="everyone"/>
      <w:r w:rsidRPr="00A626E2">
        <w:t xml:space="preserve">There are two options of presenting normative references (remove the inappropriate option). </w:t>
      </w:r>
    </w:p>
    <w:p w14:paraId="35FC99FB" w14:textId="77777777" w:rsidR="00BF2AD9" w:rsidRDefault="00414304" w:rsidP="00BF2AD9">
      <w:pPr>
        <w:pStyle w:val="HelpNotes"/>
        <w:rPr>
          <w:b/>
        </w:rPr>
      </w:pPr>
      <w:r w:rsidRPr="00A626E2">
        <w:rPr>
          <w:b/>
        </w:rPr>
        <w:t>OPTION 1</w:t>
      </w:r>
    </w:p>
    <w:p w14:paraId="36AC07D4" w14:textId="77777777" w:rsidR="00381C8F" w:rsidRPr="00BF2AD9" w:rsidRDefault="00381C8F" w:rsidP="00BF2AD9">
      <w:pPr>
        <w:pStyle w:val="HelpNotes"/>
      </w:pPr>
      <w:r w:rsidRPr="00BF2AD9">
        <w:t>1) When there are normative references, they shall be introduced by the following wording.</w:t>
      </w:r>
    </w:p>
    <w:p w14:paraId="00B51B19" w14:textId="77777777" w:rsidR="00EC4B78" w:rsidRDefault="00EC4B78" w:rsidP="00BF2AD9">
      <w:r>
        <w:t xml:space="preserve">The following referenced documents </w:t>
      </w:r>
      <w:r w:rsidR="00604566">
        <w:t xml:space="preserve">referred to in the text in such a way that some or all of their content constitutes requirements of this document. </w:t>
      </w:r>
      <w:r>
        <w:t>For dated references, only the edition cited applies. For undated references, the latest edition of the referenced document (including any amendments) applies.</w:t>
      </w:r>
    </w:p>
    <w:p w14:paraId="3EDD41B5" w14:textId="77777777" w:rsidR="00EC4B78" w:rsidRPr="000819EB" w:rsidRDefault="00BF2AD9">
      <w:pPr>
        <w:pStyle w:val="RefNorm"/>
        <w:rPr>
          <w:color w:val="0000FF"/>
        </w:rPr>
      </w:pPr>
      <w:r w:rsidRPr="000819EB">
        <w:rPr>
          <w:color w:val="0000FF"/>
        </w:rPr>
        <w:t>KS</w:t>
      </w:r>
      <w:r w:rsidR="00C7087C" w:rsidRPr="000819EB">
        <w:rPr>
          <w:color w:val="0000FF"/>
        </w:rPr>
        <w:t> </w:t>
      </w:r>
      <w:r w:rsidR="00EC4B78" w:rsidRPr="000819EB">
        <w:rPr>
          <w:color w:val="0000FF"/>
        </w:rPr>
        <w:t>ab</w:t>
      </w:r>
      <w:r w:rsidR="00EC4B78" w:rsidRPr="000819EB">
        <w:rPr>
          <w:color w:val="0000FF"/>
        </w:rPr>
        <w:noBreakHyphen/>
        <w:t>c:</w:t>
      </w:r>
      <w:r w:rsidRPr="000819EB">
        <w:rPr>
          <w:color w:val="0000FF"/>
        </w:rPr>
        <w:t>2018</w:t>
      </w:r>
      <w:r w:rsidR="00EC4B78" w:rsidRPr="000819EB">
        <w:rPr>
          <w:color w:val="0000FF"/>
        </w:rPr>
        <w:t xml:space="preserve">, </w:t>
      </w:r>
      <w:r w:rsidR="00EC4B78" w:rsidRPr="000819EB">
        <w:rPr>
          <w:i/>
          <w:color w:val="0000FF"/>
        </w:rPr>
        <w:t>General title of series of parts — Part c: Title of part</w:t>
      </w:r>
    </w:p>
    <w:p w14:paraId="492E9C5D" w14:textId="77777777" w:rsidR="00EC4B78" w:rsidRPr="000B208A" w:rsidRDefault="00BF2AD9">
      <w:pPr>
        <w:pStyle w:val="RefNorm"/>
        <w:rPr>
          <w:color w:val="0000FF"/>
        </w:rPr>
      </w:pPr>
      <w:r w:rsidRPr="000B208A">
        <w:rPr>
          <w:color w:val="0000FF"/>
        </w:rPr>
        <w:lastRenderedPageBreak/>
        <w:t>KS</w:t>
      </w:r>
      <w:r w:rsidR="00C7087C" w:rsidRPr="000B208A">
        <w:rPr>
          <w:color w:val="0000FF"/>
        </w:rPr>
        <w:t> </w:t>
      </w:r>
      <w:r w:rsidR="00EC4B78" w:rsidRPr="000B208A">
        <w:rPr>
          <w:color w:val="0000FF"/>
        </w:rPr>
        <w:t>xyz</w:t>
      </w:r>
      <w:r w:rsidRPr="000B208A">
        <w:rPr>
          <w:color w:val="0000FF"/>
        </w:rPr>
        <w:t>,</w:t>
      </w:r>
      <w:r w:rsidR="00EC4B78" w:rsidRPr="000B208A">
        <w:rPr>
          <w:color w:val="0000FF"/>
        </w:rPr>
        <w:t xml:space="preserve"> (all parts), </w:t>
      </w:r>
      <w:r w:rsidR="00EC4B78" w:rsidRPr="000B208A">
        <w:rPr>
          <w:i/>
          <w:color w:val="0000FF"/>
        </w:rPr>
        <w:t>General title of the series of parts</w:t>
      </w:r>
    </w:p>
    <w:p w14:paraId="1C317866" w14:textId="77777777" w:rsidR="00414304" w:rsidRPr="00A626E2" w:rsidRDefault="00414304" w:rsidP="00BF2AD9">
      <w:pPr>
        <w:pStyle w:val="HelpNotes"/>
      </w:pPr>
      <w:r w:rsidRPr="00A626E2">
        <w:t>OPTION 2</w:t>
      </w:r>
    </w:p>
    <w:p w14:paraId="30E4A803" w14:textId="77777777" w:rsidR="007C6002" w:rsidRPr="00BF2AD9" w:rsidRDefault="007C6002" w:rsidP="00BF2AD9">
      <w:pPr>
        <w:pStyle w:val="HelpNotes"/>
      </w:pPr>
      <w:r w:rsidRPr="00BF2AD9">
        <w:t xml:space="preserve">2) If no references exist, include the following phrase below the clause title: </w:t>
      </w:r>
    </w:p>
    <w:p w14:paraId="4F0E5574" w14:textId="77777777" w:rsidR="007C6002" w:rsidRDefault="007C6002" w:rsidP="00A626E2">
      <w:r>
        <w:t xml:space="preserve">There are no normative references in this document. </w:t>
      </w:r>
    </w:p>
    <w:p w14:paraId="73F11F3A" w14:textId="77777777" w:rsidR="00EC4B78" w:rsidRDefault="00EC4B78" w:rsidP="00BF2AD9">
      <w:pPr>
        <w:pStyle w:val="HelpNotes"/>
      </w:pPr>
      <w:r>
        <w:t xml:space="preserve">The </w:t>
      </w:r>
      <w:r>
        <w:rPr>
          <w:b/>
        </w:rPr>
        <w:t>Normative reference(s)</w:t>
      </w:r>
      <w:r>
        <w:t xml:space="preserve"> clause is an optional element that gives a list of the referenced documents cited in the document in such a way as to make them indispensable for the application of the document.</w:t>
      </w:r>
    </w:p>
    <w:p w14:paraId="0447D6FB" w14:textId="77777777" w:rsidR="00EC4B78" w:rsidRDefault="00EC4B78" w:rsidP="00BF2AD9">
      <w:pPr>
        <w:pStyle w:val="HelpNotes"/>
      </w:pPr>
      <w:r>
        <w:t>In principle, the referenced documents shall be documents published by ISO and/or IEC. Documents published by other bodies may be referred to in a normative manner provided that</w:t>
      </w:r>
    </w:p>
    <w:p w14:paraId="530F05AB" w14:textId="77777777" w:rsidR="00EC4B78" w:rsidRDefault="00EC4B78" w:rsidP="00BF2AD9">
      <w:pPr>
        <w:pStyle w:val="HelpNotes"/>
        <w:numPr>
          <w:ilvl w:val="0"/>
          <w:numId w:val="31"/>
        </w:numPr>
      </w:pPr>
      <w:r>
        <w:t>the referenced document is recognized by the ISO and/or IEC committee concerned as having wide acceptance and authoritative status as well as being publicly available,</w:t>
      </w:r>
    </w:p>
    <w:p w14:paraId="02594A97" w14:textId="77777777" w:rsidR="00EC4B78" w:rsidRDefault="00EC4B78" w:rsidP="00BF2AD9">
      <w:pPr>
        <w:pStyle w:val="HelpNotes"/>
        <w:numPr>
          <w:ilvl w:val="0"/>
          <w:numId w:val="31"/>
        </w:numPr>
      </w:pPr>
      <w:r>
        <w:t>the ISO and/or IEC committee concerned has obtained the agreement of the authors or publishers (where known) of the referenced document to its inclusion and to its being made available as required — the authors or publishers will be expected to make available such documents on request,</w:t>
      </w:r>
    </w:p>
    <w:p w14:paraId="368F31B0" w14:textId="77777777" w:rsidR="00EC4B78" w:rsidRDefault="00EC4B78" w:rsidP="00BF2AD9">
      <w:pPr>
        <w:pStyle w:val="HelpNotes"/>
        <w:numPr>
          <w:ilvl w:val="0"/>
          <w:numId w:val="31"/>
        </w:numPr>
      </w:pPr>
      <w:r>
        <w:t>the authors or publishers (where known) have also agreed to inform the ISO and/or IEC committee concerned of their intention to revise the referenced document and of the points the revision will concern, and</w:t>
      </w:r>
    </w:p>
    <w:p w14:paraId="2E71F493" w14:textId="77777777" w:rsidR="00EC4B78" w:rsidRDefault="00EC4B78" w:rsidP="00BF2AD9">
      <w:pPr>
        <w:pStyle w:val="HelpNotes"/>
        <w:numPr>
          <w:ilvl w:val="0"/>
          <w:numId w:val="31"/>
        </w:numPr>
      </w:pPr>
      <w:r>
        <w:t>the ISO and/or IEC committee concerned undertakes to review the situation in the light of any changes in the referenced document.</w:t>
      </w:r>
    </w:p>
    <w:p w14:paraId="64C06864" w14:textId="77777777" w:rsidR="00EC4B78" w:rsidRDefault="00EC4B78" w:rsidP="00BF2AD9">
      <w:pPr>
        <w:pStyle w:val="HelpNotes"/>
      </w:pPr>
      <w:r>
        <w:t>The list shall be introduced by the following wording:</w:t>
      </w:r>
    </w:p>
    <w:p w14:paraId="4471BEFC" w14:textId="77777777" w:rsidR="00EC4B78" w:rsidRDefault="00EC4B78" w:rsidP="00BF2AD9">
      <w:pPr>
        <w:pStyle w:val="HelpNotes"/>
      </w:pPr>
      <w:r>
        <w:t>“The following referenced documents are indispensable for the application of this document. For dated references, only the edition cited applies. For undated references, the latest edition of the referenced document (including any amendments) applies.”</w:t>
      </w:r>
    </w:p>
    <w:p w14:paraId="5AB8B0A6" w14:textId="77777777" w:rsidR="00EC4B78" w:rsidRDefault="00EC4B78" w:rsidP="00BF2AD9">
      <w:pPr>
        <w:pStyle w:val="HelpNotes"/>
      </w:pPr>
      <w:r>
        <w:t>The above wording is also applicable to a part of a multipart document.</w:t>
      </w:r>
    </w:p>
    <w:p w14:paraId="7A5DA7BE" w14:textId="77777777" w:rsidR="00EC4B78" w:rsidRDefault="00EC4B78" w:rsidP="00BF2AD9">
      <w:pPr>
        <w:pStyle w:val="HelpNotes"/>
      </w:pPr>
      <w:r>
        <w:t>The list shall not include the following:</w:t>
      </w:r>
    </w:p>
    <w:p w14:paraId="75F92340" w14:textId="77777777" w:rsidR="00EC4B78" w:rsidRDefault="00EC4B78" w:rsidP="00BF2AD9">
      <w:pPr>
        <w:pStyle w:val="HelpNotes"/>
        <w:numPr>
          <w:ilvl w:val="0"/>
          <w:numId w:val="30"/>
        </w:numPr>
      </w:pPr>
      <w:r>
        <w:t>referenced documents which are not publicly available;</w:t>
      </w:r>
    </w:p>
    <w:p w14:paraId="71CA3892" w14:textId="77777777" w:rsidR="00EC4B78" w:rsidRDefault="00EC4B78" w:rsidP="00BF2AD9">
      <w:pPr>
        <w:pStyle w:val="HelpNotes"/>
        <w:numPr>
          <w:ilvl w:val="0"/>
          <w:numId w:val="30"/>
        </w:numPr>
      </w:pPr>
      <w:r>
        <w:t>referenced documents which are only cited in an informative manner;</w:t>
      </w:r>
    </w:p>
    <w:p w14:paraId="75E92FA6" w14:textId="77777777" w:rsidR="00EC4B78" w:rsidRDefault="00EC4B78" w:rsidP="00BF2AD9">
      <w:pPr>
        <w:pStyle w:val="HelpNotes"/>
        <w:numPr>
          <w:ilvl w:val="0"/>
          <w:numId w:val="30"/>
        </w:numPr>
      </w:pPr>
      <w:r>
        <w:t>referenced documents which have merely served as bibliographic or background material in the preparation of the document.</w:t>
      </w:r>
    </w:p>
    <w:p w14:paraId="0DD5E1D4" w14:textId="77777777" w:rsidR="00EC4B78" w:rsidRDefault="00EC4B78" w:rsidP="00BF2AD9">
      <w:pPr>
        <w:pStyle w:val="HelpNotes"/>
      </w:pPr>
      <w:r>
        <w:t>Such referenced documents may be listed in a bibliography.</w:t>
      </w:r>
    </w:p>
    <w:p w14:paraId="6145327E" w14:textId="77777777" w:rsidR="00EC4B78" w:rsidRDefault="00EC4B78" w:rsidP="00BF2AD9">
      <w:pPr>
        <w:pStyle w:val="HelpNotes"/>
      </w:pPr>
      <w:r>
        <w:t>Normative references may be dated or undated.</w:t>
      </w:r>
    </w:p>
    <w:p w14:paraId="36AEF99F" w14:textId="77777777" w:rsidR="00EC4B78" w:rsidRDefault="00EC4B78" w:rsidP="00BF2AD9">
      <w:pPr>
        <w:pStyle w:val="HelpNotes"/>
      </w:pPr>
      <w:r>
        <w:rPr>
          <w:u w:val="single"/>
        </w:rPr>
        <w:t>Dated references</w:t>
      </w:r>
      <w:r>
        <w:t xml:space="preserve"> are references to</w:t>
      </w:r>
    </w:p>
    <w:p w14:paraId="71AB072D" w14:textId="77777777" w:rsidR="00EC4B78" w:rsidRDefault="00EC4B78" w:rsidP="00BF2AD9">
      <w:pPr>
        <w:pStyle w:val="HelpNotes"/>
        <w:numPr>
          <w:ilvl w:val="0"/>
          <w:numId w:val="29"/>
        </w:numPr>
      </w:pPr>
      <w:r>
        <w:t>a specific edition, indicated by the year of publication, or</w:t>
      </w:r>
    </w:p>
    <w:p w14:paraId="493F2EF3" w14:textId="77777777" w:rsidR="00EC4B78" w:rsidRDefault="00EC4B78" w:rsidP="00BF2AD9">
      <w:pPr>
        <w:pStyle w:val="HelpNotes"/>
        <w:numPr>
          <w:ilvl w:val="0"/>
          <w:numId w:val="29"/>
        </w:numPr>
      </w:pPr>
      <w:r>
        <w:t>a specific enquiry or final draft, indicated by a dash.</w:t>
      </w:r>
    </w:p>
    <w:p w14:paraId="17F905CF" w14:textId="77777777" w:rsidR="00EC4B78" w:rsidRDefault="00EC4B78" w:rsidP="00BF2AD9">
      <w:pPr>
        <w:pStyle w:val="HelpNotes"/>
      </w:pPr>
      <w:r>
        <w:t>Subsequent amendments to, or revisions of, dated references will need to be incorporated by amendment of the document referring to them.</w:t>
      </w:r>
    </w:p>
    <w:p w14:paraId="47608E65" w14:textId="77777777" w:rsidR="00EC4B78" w:rsidRDefault="00EC4B78" w:rsidP="00BF2AD9">
      <w:pPr>
        <w:pStyle w:val="HelpNotes"/>
        <w:rPr>
          <w:sz w:val="18"/>
        </w:rPr>
      </w:pPr>
      <w:r>
        <w:rPr>
          <w:sz w:val="18"/>
        </w:rPr>
        <w:lastRenderedPageBreak/>
        <w:t>NOTE</w:t>
      </w:r>
      <w:r>
        <w:rPr>
          <w:sz w:val="18"/>
        </w:rPr>
        <w:tab/>
        <w:t>In this context a part is regarded as a separate document.</w:t>
      </w:r>
    </w:p>
    <w:p w14:paraId="5E439B5F" w14:textId="77777777" w:rsidR="00EC4B78" w:rsidRDefault="00EC4B78" w:rsidP="00BF2AD9">
      <w:pPr>
        <w:pStyle w:val="HelpNotes"/>
      </w:pPr>
      <w:r>
        <w:t>References to specific divisions or subdivisions, tables and figures of another document shall always be dated.</w:t>
      </w:r>
    </w:p>
    <w:p w14:paraId="62AC6DD1" w14:textId="77777777" w:rsidR="00EC4B78" w:rsidRDefault="00EC4B78" w:rsidP="00BF2AD9">
      <w:pPr>
        <w:pStyle w:val="HelpNotes"/>
      </w:pPr>
      <w:r>
        <w:rPr>
          <w:u w:val="single"/>
        </w:rPr>
        <w:t>Undated references</w:t>
      </w:r>
      <w:r>
        <w:t xml:space="preserve"> may be made only to a complete document or a part thereof and only in the following cases:</w:t>
      </w:r>
    </w:p>
    <w:p w14:paraId="0BFDD0C2" w14:textId="77777777" w:rsidR="00EC4B78" w:rsidRDefault="00EC4B78" w:rsidP="00BF2AD9">
      <w:pPr>
        <w:pStyle w:val="HelpNotes"/>
        <w:numPr>
          <w:ilvl w:val="0"/>
          <w:numId w:val="28"/>
        </w:numPr>
      </w:pPr>
      <w:r>
        <w:t>if it is accepted that it will be possible to use all future changes of the referenced document for the purposes of the referring document;</w:t>
      </w:r>
    </w:p>
    <w:p w14:paraId="233E502F" w14:textId="77777777" w:rsidR="00EC4B78" w:rsidRDefault="00EC4B78" w:rsidP="00BF2AD9">
      <w:pPr>
        <w:pStyle w:val="HelpNotes"/>
        <w:numPr>
          <w:ilvl w:val="0"/>
          <w:numId w:val="28"/>
        </w:numPr>
      </w:pPr>
      <w:r>
        <w:t>for informative references.</w:t>
      </w:r>
    </w:p>
    <w:p w14:paraId="2896ED46" w14:textId="77777777" w:rsidR="00EC4B78" w:rsidRDefault="00EC4B78" w:rsidP="000E3E95">
      <w:pPr>
        <w:pStyle w:val="HelpNotes"/>
      </w:pPr>
      <w:r>
        <w:t>Undated references shall be understood to include all amendments to and revisions of the referenced document.</w:t>
      </w:r>
    </w:p>
    <w:p w14:paraId="411953DF" w14:textId="77777777" w:rsidR="00EC4B78" w:rsidRDefault="00EC4B78" w:rsidP="00BF2AD9">
      <w:pPr>
        <w:pStyle w:val="HelpNotes"/>
      </w:pPr>
      <w:bookmarkStart w:id="15" w:name="_Toc443461094"/>
      <w:bookmarkStart w:id="16" w:name="_Toc443470363"/>
      <w:bookmarkStart w:id="17" w:name="_Toc450303213"/>
      <w:r>
        <w:t xml:space="preserve">For dated references, each shall be given with its year of publication, or, in the case of enquiry or final drafts, with a dash together with a footnote “To be published.”, and full title. The year of publication or dash shall not be given for undated references. When an undated reference is to all parts of a document, the publication number shall be followed by the indication “(all parts)” and the general title of the series of parts (i.e. the introductory and main elements, see </w:t>
      </w:r>
      <w:r>
        <w:rPr>
          <w:rStyle w:val="ExtXref"/>
          <w:color w:val="008000"/>
        </w:rPr>
        <w:t>ISO/IEC Directives, Part 2</w:t>
      </w:r>
      <w:r>
        <w:t>).</w:t>
      </w:r>
      <w:permEnd w:id="2121613819"/>
    </w:p>
    <w:p w14:paraId="03B369C2" w14:textId="77777777" w:rsidR="00EC4B78" w:rsidRPr="009B4274" w:rsidRDefault="00AA003E" w:rsidP="009B4274">
      <w:pPr>
        <w:pStyle w:val="Heading1"/>
        <w:rPr>
          <w:bCs/>
          <w:color w:val="auto"/>
        </w:rPr>
      </w:pPr>
      <w:bookmarkStart w:id="18" w:name="_Toc536606421"/>
      <w:r w:rsidRPr="009B4274">
        <w:rPr>
          <w:bCs/>
          <w:color w:val="auto"/>
        </w:rPr>
        <w:t>3</w:t>
      </w:r>
      <w:r w:rsidR="00EC4B78" w:rsidRPr="009B4274">
        <w:rPr>
          <w:bCs/>
          <w:color w:val="auto"/>
        </w:rPr>
        <w:tab/>
        <w:t>Terms and definitions</w:t>
      </w:r>
      <w:bookmarkEnd w:id="15"/>
      <w:bookmarkEnd w:id="16"/>
      <w:bookmarkEnd w:id="17"/>
      <w:bookmarkEnd w:id="18"/>
    </w:p>
    <w:p w14:paraId="14ECDF7E" w14:textId="77777777" w:rsidR="002C50C3" w:rsidRPr="00A626E2" w:rsidRDefault="002C50C3" w:rsidP="000E3E95">
      <w:pPr>
        <w:pStyle w:val="HelpNotes"/>
      </w:pPr>
      <w:permStart w:id="1612847180" w:edGrp="everyone"/>
      <w:r w:rsidRPr="00A626E2">
        <w:t xml:space="preserve">Four options of text (remove the inappropriate options). </w:t>
      </w:r>
    </w:p>
    <w:p w14:paraId="5E469819" w14:textId="77777777" w:rsidR="00CE46A6" w:rsidRPr="00A626E2" w:rsidRDefault="00CE46A6" w:rsidP="000E3E95">
      <w:pPr>
        <w:pStyle w:val="HelpNotes"/>
        <w:rPr>
          <w:b/>
        </w:rPr>
      </w:pPr>
      <w:r w:rsidRPr="00A626E2">
        <w:rPr>
          <w:b/>
        </w:rPr>
        <w:t>OPTION 1</w:t>
      </w:r>
    </w:p>
    <w:p w14:paraId="5545E12E" w14:textId="77777777" w:rsidR="002C50C3" w:rsidRPr="00A626E2" w:rsidRDefault="002C50C3" w:rsidP="000E3E95">
      <w:pPr>
        <w:pStyle w:val="HelpNotes"/>
      </w:pPr>
      <w:r w:rsidRPr="00A626E2">
        <w:t xml:space="preserve">1) If all the specific terms and definitions are provided in Clause 3, use the following introductory text: </w:t>
      </w:r>
    </w:p>
    <w:p w14:paraId="74DC8357" w14:textId="77777777" w:rsidR="002C50C3" w:rsidRPr="00A626E2" w:rsidRDefault="002C50C3" w:rsidP="000E3E95">
      <w:r w:rsidRPr="00A626E2">
        <w:t xml:space="preserve">For the purposes of this document, the following terms and definitions apply. </w:t>
      </w:r>
    </w:p>
    <w:p w14:paraId="4AA79472" w14:textId="77777777" w:rsidR="00777075" w:rsidRPr="00A626E2" w:rsidRDefault="00777075" w:rsidP="000E3E95">
      <w:pPr>
        <w:pStyle w:val="HelpNotes"/>
      </w:pPr>
      <w:r w:rsidRPr="00A626E2">
        <w:t>OPTION 2</w:t>
      </w:r>
    </w:p>
    <w:p w14:paraId="19F6AC5D" w14:textId="77777777" w:rsidR="002C50C3" w:rsidRPr="00A626E2" w:rsidRDefault="002C50C3" w:rsidP="000E3E95">
      <w:pPr>
        <w:pStyle w:val="HelpNotes"/>
      </w:pPr>
      <w:r w:rsidRPr="00A626E2">
        <w:rPr>
          <w:i/>
        </w:rPr>
        <w:t xml:space="preserve">2) If reference is given to an external document, use the following introductory text: </w:t>
      </w:r>
    </w:p>
    <w:p w14:paraId="273F222F" w14:textId="77777777" w:rsidR="002C50C3" w:rsidRPr="00A626E2" w:rsidRDefault="002C50C3" w:rsidP="000E3E95">
      <w:r w:rsidRPr="00A626E2">
        <w:t xml:space="preserve">For the purposes of this document, the terms and definitions given in </w:t>
      </w:r>
      <w:r w:rsidRPr="00A626E2">
        <w:rPr>
          <w:color w:val="FF0000"/>
        </w:rPr>
        <w:t xml:space="preserve">[external document reference xxx] </w:t>
      </w:r>
      <w:r w:rsidRPr="00A626E2">
        <w:t xml:space="preserve">apply. </w:t>
      </w:r>
    </w:p>
    <w:p w14:paraId="3C0F39F8" w14:textId="77777777" w:rsidR="00BB4A2D" w:rsidRPr="00A626E2" w:rsidRDefault="00BB4A2D" w:rsidP="000E3E95">
      <w:pPr>
        <w:pStyle w:val="HelpNotes"/>
      </w:pPr>
      <w:r w:rsidRPr="00A626E2">
        <w:t>OPTION 3</w:t>
      </w:r>
    </w:p>
    <w:p w14:paraId="2F2FB137" w14:textId="77777777" w:rsidR="002C50C3" w:rsidRPr="000E3E95" w:rsidRDefault="002C50C3" w:rsidP="000E3E95">
      <w:pPr>
        <w:pStyle w:val="HelpNotes"/>
      </w:pPr>
      <w:r w:rsidRPr="000E3E95">
        <w:t xml:space="preserve">3) If terms and definitions are provided in Clause 3, in addition to a reference to an external document, use the following introductory text: </w:t>
      </w:r>
    </w:p>
    <w:p w14:paraId="53AE67D1" w14:textId="77777777" w:rsidR="002C50C3" w:rsidRPr="00A626E2" w:rsidRDefault="002C50C3" w:rsidP="000E3E95">
      <w:r w:rsidRPr="00A626E2">
        <w:t xml:space="preserve">For the purposes of this document, the terms and definitions given in </w:t>
      </w:r>
      <w:r w:rsidRPr="00A626E2">
        <w:rPr>
          <w:color w:val="FF0000"/>
        </w:rPr>
        <w:t xml:space="preserve">[external document reference xxx] </w:t>
      </w:r>
      <w:r w:rsidRPr="00A626E2">
        <w:t xml:space="preserve">and the following apply. </w:t>
      </w:r>
    </w:p>
    <w:p w14:paraId="64D198C9" w14:textId="77777777" w:rsidR="00BB4A2D" w:rsidRPr="00A626E2" w:rsidRDefault="00BB4A2D" w:rsidP="000E3E95">
      <w:pPr>
        <w:pStyle w:val="HelpNotes"/>
      </w:pPr>
      <w:r w:rsidRPr="00A626E2">
        <w:t>OPTION 4</w:t>
      </w:r>
    </w:p>
    <w:p w14:paraId="57DF4B62" w14:textId="77777777" w:rsidR="002C50C3" w:rsidRPr="00A626E2" w:rsidRDefault="002C50C3" w:rsidP="000E3E95">
      <w:pPr>
        <w:pStyle w:val="HelpNotes"/>
      </w:pPr>
      <w:r w:rsidRPr="00A626E2">
        <w:rPr>
          <w:i/>
        </w:rPr>
        <w:t xml:space="preserve">4) If there are no terms and definitions provided, use the following introductory text: </w:t>
      </w:r>
    </w:p>
    <w:p w14:paraId="2C5BCBD0" w14:textId="77777777" w:rsidR="002C50C3" w:rsidRPr="00A626E2" w:rsidRDefault="002C50C3" w:rsidP="000E3E95">
      <w:r w:rsidRPr="00A626E2">
        <w:t xml:space="preserve">No terms and definitions are listed in this document. </w:t>
      </w:r>
    </w:p>
    <w:p w14:paraId="58A6C2E7" w14:textId="77777777" w:rsidR="006921DB" w:rsidRDefault="00AA003E">
      <w:pPr>
        <w:pStyle w:val="TermNum"/>
      </w:pPr>
      <w:r>
        <w:t>3</w:t>
      </w:r>
      <w:r w:rsidR="00EC4B78">
        <w:t>.1</w:t>
      </w:r>
      <w:r w:rsidR="00EC4B78">
        <w:tab/>
      </w:r>
    </w:p>
    <w:p w14:paraId="108FF7AE" w14:textId="77777777" w:rsidR="00EC4B78" w:rsidRDefault="00EC4B78">
      <w:pPr>
        <w:pStyle w:val="TermNum"/>
      </w:pPr>
      <w:r>
        <w:t>term</w:t>
      </w:r>
    </w:p>
    <w:p w14:paraId="7E1D86EE" w14:textId="77777777" w:rsidR="00EC4B78" w:rsidRDefault="00EC4B78">
      <w:pPr>
        <w:pStyle w:val="Definition"/>
      </w:pPr>
      <w:r>
        <w:t>text of the definition</w:t>
      </w:r>
    </w:p>
    <w:p w14:paraId="4DCE458E" w14:textId="77777777" w:rsidR="00EC4B78" w:rsidRDefault="00EC4B78" w:rsidP="000E3E95">
      <w:pPr>
        <w:pStyle w:val="HelpNotes"/>
      </w:pPr>
      <w:r>
        <w:lastRenderedPageBreak/>
        <w:t xml:space="preserve">The </w:t>
      </w:r>
      <w:r w:rsidRPr="000E3E95">
        <w:t>Terms and definitions</w:t>
      </w:r>
      <w:r>
        <w:t xml:space="preserve"> clause is an optional element giving definitions necessary for the understanding of certain terms used in the document. The following introductory wording shall be used where all terms and definitions are given in the document itself:</w:t>
      </w:r>
    </w:p>
    <w:p w14:paraId="7D4F4468" w14:textId="77777777" w:rsidR="00EC4B78" w:rsidRDefault="00EC4B78" w:rsidP="000E3E95">
      <w:pPr>
        <w:pStyle w:val="HelpNotes"/>
      </w:pPr>
      <w:r>
        <w:t>“For the purposes of this document, the following terms and definitions apply.”</w:t>
      </w:r>
    </w:p>
    <w:p w14:paraId="6500323B" w14:textId="77777777" w:rsidR="00EC4B78" w:rsidRDefault="00EC4B78" w:rsidP="000E3E95">
      <w:pPr>
        <w:pStyle w:val="HelpNotes"/>
      </w:pPr>
      <w:r>
        <w:t>In the case where terms defined in one of more other documents also apply (for example, in the case of a series of associated documents where Part 1 specifies the terms and definitions for several or all of the parts), the following introductory wording shall be used, altered as necessary:</w:t>
      </w:r>
    </w:p>
    <w:p w14:paraId="5393E35D" w14:textId="77777777" w:rsidR="00EC4B78" w:rsidRDefault="00EC4B78" w:rsidP="000E3E95">
      <w:pPr>
        <w:pStyle w:val="HelpNotes"/>
      </w:pPr>
      <w:r>
        <w:t>“For the purposes of this document, the terms and definitions given in … and the following apply.”</w:t>
      </w:r>
    </w:p>
    <w:p w14:paraId="6B865022" w14:textId="77777777" w:rsidR="00EC4B78" w:rsidRDefault="00EC4B78" w:rsidP="000E3E95">
      <w:pPr>
        <w:pStyle w:val="HelpNotes"/>
      </w:pPr>
      <w:r>
        <w:t xml:space="preserve">Rules for the drafting and presentation of terms and definitions are given in the </w:t>
      </w:r>
      <w:r>
        <w:rPr>
          <w:rStyle w:val="ExtXref"/>
          <w:color w:val="008000"/>
        </w:rPr>
        <w:t xml:space="preserve">ISO/IEC Directives, Part 2, </w:t>
      </w:r>
      <w:r>
        <w:t xml:space="preserve">and in </w:t>
      </w:r>
      <w:r>
        <w:rPr>
          <w:rStyle w:val="ExtXref"/>
          <w:color w:val="008000"/>
        </w:rPr>
        <w:t>ISO 10241</w:t>
      </w:r>
      <w:permEnd w:id="1612847180"/>
    </w:p>
    <w:p w14:paraId="1ABD1107" w14:textId="77777777" w:rsidR="00EC4B78" w:rsidRPr="009B4274" w:rsidRDefault="00AA003E" w:rsidP="009B4274">
      <w:pPr>
        <w:pStyle w:val="Heading1"/>
        <w:rPr>
          <w:bCs/>
          <w:color w:val="auto"/>
        </w:rPr>
      </w:pPr>
      <w:bookmarkStart w:id="19" w:name="_Toc443461095"/>
      <w:bookmarkStart w:id="20" w:name="_Toc443470364"/>
      <w:bookmarkStart w:id="21" w:name="_Toc450303214"/>
      <w:bookmarkStart w:id="22" w:name="_Toc536606422"/>
      <w:permStart w:id="735591955" w:edGrp="everyone"/>
      <w:r w:rsidRPr="009B4274">
        <w:rPr>
          <w:bCs/>
          <w:color w:val="auto"/>
        </w:rPr>
        <w:t>4</w:t>
      </w:r>
      <w:r w:rsidR="00EC4B78" w:rsidRPr="009B4274">
        <w:rPr>
          <w:bCs/>
          <w:color w:val="auto"/>
        </w:rPr>
        <w:tab/>
        <w:t>Symbols (and abbreviated terms)</w:t>
      </w:r>
      <w:bookmarkEnd w:id="19"/>
      <w:bookmarkEnd w:id="20"/>
      <w:bookmarkEnd w:id="21"/>
      <w:bookmarkEnd w:id="22"/>
    </w:p>
    <w:p w14:paraId="624309F0" w14:textId="77777777" w:rsidR="00EC4B78" w:rsidRPr="000B208A" w:rsidRDefault="00EC4B78">
      <w:pPr>
        <w:rPr>
          <w:color w:val="0000FF"/>
        </w:rPr>
      </w:pPr>
      <w:r w:rsidRPr="000B208A">
        <w:rPr>
          <w:color w:val="0000FF"/>
        </w:rPr>
        <w:t>A paragraph.</w:t>
      </w:r>
    </w:p>
    <w:p w14:paraId="40E13892" w14:textId="77777777" w:rsidR="00EC4B78" w:rsidRDefault="00EC4B78" w:rsidP="000E3E95">
      <w:pPr>
        <w:pStyle w:val="HelpNotes"/>
      </w:pPr>
      <w:r>
        <w:t xml:space="preserve">The </w:t>
      </w:r>
      <w:r>
        <w:rPr>
          <w:b/>
        </w:rPr>
        <w:t>Symbols (and abbreviated terms)</w:t>
      </w:r>
      <w:r>
        <w:t xml:space="preserve"> clause is an optional element giving a list of the symbols and abbreviated terms necessary for the understanding of the document.</w:t>
      </w:r>
    </w:p>
    <w:p w14:paraId="1B440099" w14:textId="77777777" w:rsidR="00EC4B78" w:rsidRDefault="00EC4B78" w:rsidP="000E3E95">
      <w:pPr>
        <w:pStyle w:val="HelpNotes"/>
      </w:pPr>
      <w:r>
        <w:t>Unless there is a need to list symbols in a specific order to reflect technical criteria, all symbols should be listed in alphabetical order in the following sequence:</w:t>
      </w:r>
    </w:p>
    <w:p w14:paraId="1AD7B2F8" w14:textId="77777777" w:rsidR="00EC4B78" w:rsidRDefault="00EC4B78" w:rsidP="002D5BF7">
      <w:pPr>
        <w:pStyle w:val="HelpNotes"/>
        <w:numPr>
          <w:ilvl w:val="0"/>
          <w:numId w:val="32"/>
        </w:numPr>
      </w:pPr>
      <w:r>
        <w:t>upper case Latin letter followed by lower case Latin letter (</w:t>
      </w:r>
      <w:r>
        <w:rPr>
          <w:i/>
        </w:rPr>
        <w:t>A</w:t>
      </w:r>
      <w:r>
        <w:t xml:space="preserve">, </w:t>
      </w:r>
      <w:r>
        <w:rPr>
          <w:i/>
        </w:rPr>
        <w:t>a</w:t>
      </w:r>
      <w:r>
        <w:t xml:space="preserve">, </w:t>
      </w:r>
      <w:r>
        <w:rPr>
          <w:i/>
        </w:rPr>
        <w:t>B</w:t>
      </w:r>
      <w:r>
        <w:t xml:space="preserve">, </w:t>
      </w:r>
      <w:r>
        <w:rPr>
          <w:i/>
        </w:rPr>
        <w:t>b</w:t>
      </w:r>
      <w:r>
        <w:t>, etc.);</w:t>
      </w:r>
    </w:p>
    <w:p w14:paraId="5FF98F36" w14:textId="77777777" w:rsidR="00EC4B78" w:rsidRDefault="00EC4B78" w:rsidP="002D5BF7">
      <w:pPr>
        <w:pStyle w:val="HelpNotes"/>
        <w:numPr>
          <w:ilvl w:val="0"/>
          <w:numId w:val="32"/>
        </w:numPr>
      </w:pPr>
      <w:r>
        <w:t>letters without indices preceding letters with indices, and with letter indices preceding numerical ones (</w:t>
      </w:r>
      <w:r>
        <w:rPr>
          <w:i/>
        </w:rPr>
        <w:t>B</w:t>
      </w:r>
      <w:r>
        <w:t xml:space="preserve">, </w:t>
      </w:r>
      <w:r>
        <w:rPr>
          <w:i/>
        </w:rPr>
        <w:t>b</w:t>
      </w:r>
      <w:r>
        <w:t xml:space="preserve">, </w:t>
      </w:r>
      <w:r>
        <w:rPr>
          <w:i/>
        </w:rPr>
        <w:t>C</w:t>
      </w:r>
      <w:r>
        <w:t xml:space="preserve">, </w:t>
      </w:r>
      <w:r>
        <w:rPr>
          <w:i/>
        </w:rPr>
        <w:t>C</w:t>
      </w:r>
      <w:r>
        <w:rPr>
          <w:vertAlign w:val="subscript"/>
        </w:rPr>
        <w:t>m</w:t>
      </w:r>
      <w:r>
        <w:t xml:space="preserve">, </w:t>
      </w:r>
      <w:r>
        <w:rPr>
          <w:i/>
        </w:rPr>
        <w:t>C</w:t>
      </w:r>
      <w:r>
        <w:rPr>
          <w:vertAlign w:val="subscript"/>
        </w:rPr>
        <w:t>2</w:t>
      </w:r>
      <w:r>
        <w:t xml:space="preserve">, </w:t>
      </w:r>
      <w:r>
        <w:rPr>
          <w:i/>
        </w:rPr>
        <w:t>c</w:t>
      </w:r>
      <w:r>
        <w:t xml:space="preserve">, </w:t>
      </w:r>
      <w:r>
        <w:rPr>
          <w:i/>
        </w:rPr>
        <w:t>d</w:t>
      </w:r>
      <w:r>
        <w:t xml:space="preserve">, </w:t>
      </w:r>
      <w:proofErr w:type="spellStart"/>
      <w:r>
        <w:rPr>
          <w:i/>
        </w:rPr>
        <w:t>d</w:t>
      </w:r>
      <w:r>
        <w:rPr>
          <w:vertAlign w:val="subscript"/>
        </w:rPr>
        <w:t>ext</w:t>
      </w:r>
      <w:proofErr w:type="spellEnd"/>
      <w:r>
        <w:t xml:space="preserve">, </w:t>
      </w:r>
      <w:r>
        <w:rPr>
          <w:i/>
        </w:rPr>
        <w:t>d</w:t>
      </w:r>
      <w:r>
        <w:rPr>
          <w:vertAlign w:val="subscript"/>
        </w:rPr>
        <w:t>int</w:t>
      </w:r>
      <w:r>
        <w:t xml:space="preserve">, </w:t>
      </w:r>
      <w:r>
        <w:rPr>
          <w:i/>
        </w:rPr>
        <w:t>d</w:t>
      </w:r>
      <w:r>
        <w:rPr>
          <w:vertAlign w:val="subscript"/>
        </w:rPr>
        <w:t>1</w:t>
      </w:r>
      <w:r>
        <w:t>, etc.);</w:t>
      </w:r>
    </w:p>
    <w:p w14:paraId="03F7F086" w14:textId="77777777" w:rsidR="00EC4B78" w:rsidRDefault="00EC4B78" w:rsidP="002D5BF7">
      <w:pPr>
        <w:pStyle w:val="HelpNotes"/>
        <w:numPr>
          <w:ilvl w:val="0"/>
          <w:numId w:val="32"/>
        </w:numPr>
      </w:pPr>
      <w:r>
        <w:t>Greek letters following Latin letters (</w:t>
      </w:r>
      <w:r>
        <w:rPr>
          <w:i/>
        </w:rPr>
        <w:t>Z</w:t>
      </w:r>
      <w:r>
        <w:t xml:space="preserve">, </w:t>
      </w:r>
      <w:r>
        <w:rPr>
          <w:i/>
        </w:rPr>
        <w:t>z</w:t>
      </w:r>
      <w:r>
        <w:t xml:space="preserve">, </w:t>
      </w:r>
      <w:r>
        <w:rPr>
          <w:i/>
        </w:rPr>
        <w:sym w:font="Symbol" w:char="F041"/>
      </w:r>
      <w:r>
        <w:t xml:space="preserve">, </w:t>
      </w:r>
      <w:r>
        <w:rPr>
          <w:i/>
        </w:rPr>
        <w:sym w:font="Symbol" w:char="F061"/>
      </w:r>
      <w:r>
        <w:t xml:space="preserve">, </w:t>
      </w:r>
      <w:r>
        <w:rPr>
          <w:i/>
        </w:rPr>
        <w:sym w:font="Symbol" w:char="F042"/>
      </w:r>
      <w:r>
        <w:t xml:space="preserve">, </w:t>
      </w:r>
      <w:r>
        <w:rPr>
          <w:i/>
        </w:rPr>
        <w:sym w:font="Symbol" w:char="F062"/>
      </w:r>
      <w:r>
        <w:t xml:space="preserve">, …, </w:t>
      </w:r>
      <w:r>
        <w:rPr>
          <w:i/>
        </w:rPr>
        <w:sym w:font="Symbol" w:char="F04C"/>
      </w:r>
      <w:r>
        <w:t xml:space="preserve">, </w:t>
      </w:r>
      <w:r>
        <w:rPr>
          <w:i/>
        </w:rPr>
        <w:sym w:font="Symbol" w:char="F06C"/>
      </w:r>
      <w:r>
        <w:t>, etc.);</w:t>
      </w:r>
    </w:p>
    <w:p w14:paraId="59D2F95A" w14:textId="77777777" w:rsidR="00EC4B78" w:rsidRDefault="00EC4B78" w:rsidP="002D5BF7">
      <w:pPr>
        <w:pStyle w:val="HelpNotes"/>
        <w:numPr>
          <w:ilvl w:val="0"/>
          <w:numId w:val="32"/>
        </w:numPr>
      </w:pPr>
      <w:r>
        <w:t>any other special symbols.</w:t>
      </w:r>
    </w:p>
    <w:p w14:paraId="0DB4E623" w14:textId="77777777" w:rsidR="00EC4B78" w:rsidRDefault="00EC4B78" w:rsidP="000E3E95">
      <w:pPr>
        <w:pStyle w:val="HelpNotes"/>
      </w:pPr>
      <w:r>
        <w:t>For convenience, this element may be combined with the Terms and definitions clause in order to bring together terms and their definitions, symbols, abbreviated terms and perhaps units under an appropriate composite title, for example “Terms, definitions, symbols, units and abbreviated terms”.</w:t>
      </w:r>
    </w:p>
    <w:p w14:paraId="6FED8A87" w14:textId="77777777" w:rsidR="00EC4B78" w:rsidRPr="00C33600" w:rsidRDefault="004D423C" w:rsidP="009B4274">
      <w:pPr>
        <w:pStyle w:val="Heading1"/>
        <w:rPr>
          <w:bCs/>
          <w:color w:val="0000FF"/>
        </w:rPr>
      </w:pPr>
      <w:bookmarkStart w:id="23" w:name="_Toc443461096"/>
      <w:bookmarkStart w:id="24" w:name="_Toc443470365"/>
      <w:bookmarkStart w:id="25" w:name="_Toc450303215"/>
      <w:bookmarkStart w:id="26" w:name="_Toc536606423"/>
      <w:r w:rsidRPr="009B4274">
        <w:rPr>
          <w:bCs/>
          <w:color w:val="auto"/>
        </w:rPr>
        <w:t>5</w:t>
      </w:r>
      <w:r w:rsidR="00EC4B78" w:rsidRPr="009B4274">
        <w:rPr>
          <w:bCs/>
          <w:color w:val="auto"/>
        </w:rPr>
        <w:tab/>
      </w:r>
      <w:r w:rsidR="00EC4B78" w:rsidRPr="00C33600">
        <w:rPr>
          <w:bCs/>
          <w:color w:val="0000FF"/>
        </w:rPr>
        <w:t>Clause</w:t>
      </w:r>
      <w:bookmarkEnd w:id="23"/>
      <w:bookmarkEnd w:id="24"/>
      <w:bookmarkEnd w:id="25"/>
      <w:bookmarkEnd w:id="26"/>
    </w:p>
    <w:p w14:paraId="06E857A1" w14:textId="77777777" w:rsidR="00EC4B78" w:rsidRPr="00C33600" w:rsidRDefault="004D423C">
      <w:pPr>
        <w:pStyle w:val="Heading2"/>
        <w:rPr>
          <w:color w:val="0000FF"/>
        </w:rPr>
      </w:pPr>
      <w:bookmarkStart w:id="27" w:name="_Toc443461097"/>
      <w:bookmarkStart w:id="28" w:name="_Toc443470366"/>
      <w:bookmarkStart w:id="29" w:name="_Toc450303216"/>
      <w:bookmarkStart w:id="30" w:name="_Toc536606424"/>
      <w:r w:rsidRPr="00C33600">
        <w:rPr>
          <w:color w:val="0000FF"/>
        </w:rPr>
        <w:t>5</w:t>
      </w:r>
      <w:r w:rsidR="00EC4B78" w:rsidRPr="00C33600">
        <w:rPr>
          <w:color w:val="0000FF"/>
        </w:rPr>
        <w:t>.1</w:t>
      </w:r>
      <w:r w:rsidR="00EC4B78" w:rsidRPr="00C33600">
        <w:rPr>
          <w:color w:val="0000FF"/>
        </w:rPr>
        <w:tab/>
        <w:t>Subclause (level 1)</w:t>
      </w:r>
      <w:bookmarkEnd w:id="27"/>
      <w:bookmarkEnd w:id="28"/>
      <w:bookmarkEnd w:id="29"/>
      <w:bookmarkEnd w:id="30"/>
    </w:p>
    <w:p w14:paraId="1A767543" w14:textId="77777777" w:rsidR="00EC4B78" w:rsidRPr="00C33600" w:rsidRDefault="004D423C">
      <w:pPr>
        <w:pStyle w:val="Heading3"/>
        <w:rPr>
          <w:color w:val="0000FF"/>
        </w:rPr>
      </w:pPr>
      <w:bookmarkStart w:id="31" w:name="_Toc443461098"/>
      <w:bookmarkStart w:id="32" w:name="_Toc443470367"/>
      <w:bookmarkStart w:id="33" w:name="_Toc450303217"/>
      <w:bookmarkStart w:id="34" w:name="_Toc536606425"/>
      <w:r w:rsidRPr="00C33600">
        <w:rPr>
          <w:color w:val="0000FF"/>
        </w:rPr>
        <w:t>5</w:t>
      </w:r>
      <w:r w:rsidR="00EC4B78" w:rsidRPr="00C33600">
        <w:rPr>
          <w:color w:val="0000FF"/>
        </w:rPr>
        <w:t>.1.1</w:t>
      </w:r>
      <w:r w:rsidR="00EC4B78" w:rsidRPr="00C33600">
        <w:rPr>
          <w:color w:val="0000FF"/>
        </w:rPr>
        <w:tab/>
        <w:t>Subclause (level 2)</w:t>
      </w:r>
      <w:bookmarkEnd w:id="31"/>
      <w:bookmarkEnd w:id="32"/>
      <w:bookmarkEnd w:id="33"/>
      <w:bookmarkEnd w:id="34"/>
    </w:p>
    <w:p w14:paraId="4D7D408A" w14:textId="77777777" w:rsidR="00EC4B78" w:rsidRPr="000B208A" w:rsidRDefault="00EC4B78">
      <w:pPr>
        <w:rPr>
          <w:color w:val="0000FF"/>
        </w:rPr>
      </w:pPr>
      <w:r w:rsidRPr="000B208A">
        <w:rPr>
          <w:color w:val="0000FF"/>
        </w:rPr>
        <w:t>A paragraph.</w:t>
      </w:r>
    </w:p>
    <w:p w14:paraId="5921C69F" w14:textId="77777777" w:rsidR="00EC4B78" w:rsidRDefault="00EC4B78" w:rsidP="002D5BF7">
      <w:pPr>
        <w:pStyle w:val="HelpNotes"/>
      </w:pPr>
      <w:r>
        <w:t xml:space="preserve">A </w:t>
      </w:r>
      <w:r>
        <w:rPr>
          <w:b/>
        </w:rPr>
        <w:t>subclause</w:t>
      </w:r>
      <w:r>
        <w:t xml:space="preserve"> is a numbered subdivision of a clause. A primary subclause (e.g. 5.1, 5.2, etc.) may be subdivided into secondary subclauses (e.g. 5.1.1, 5.1.2, etc.), and this process of subdivision may be continued as far as the fifth level (e.g. 5.1.1.1.1.1, 5.1.1.1.1.2, etc.).</w:t>
      </w:r>
    </w:p>
    <w:p w14:paraId="7FCDAF74" w14:textId="77777777" w:rsidR="00EC4B78" w:rsidRDefault="00EC4B78" w:rsidP="002D5BF7">
      <w:pPr>
        <w:pStyle w:val="HelpNotes"/>
      </w:pPr>
      <w:r>
        <w:t>Subclauses shall be numbered with Arabic numerals. Numbers given to the subclauses of an annex shall be preceded by the letter designating that annex followed by a full-stop.</w:t>
      </w:r>
    </w:p>
    <w:p w14:paraId="10D0F259" w14:textId="77777777" w:rsidR="00EC4B78" w:rsidRDefault="00EC4B78" w:rsidP="002D5BF7">
      <w:pPr>
        <w:pStyle w:val="HelpNotes"/>
      </w:pPr>
      <w:r>
        <w:t>A subclause shall not be created unless there is at least one further subclause at the same level. For example, text in clause 10 shall not be designated subclause “10.1” unless there is also a subclause “10.2”.</w:t>
      </w:r>
    </w:p>
    <w:p w14:paraId="3AEE07E4" w14:textId="77777777" w:rsidR="00EC4B78" w:rsidRDefault="00EC4B78" w:rsidP="002D5BF7">
      <w:pPr>
        <w:pStyle w:val="HelpNotes"/>
      </w:pPr>
      <w:r>
        <w:lastRenderedPageBreak/>
        <w:t>Each primary subclause should preferably be given a title, which shall be placed immediately after its number, on a line separate from the text that follows it. Secondary subclauses may be treated in the same way. Within a clause or subclause, the use of titles shall be uniform for subclauses at the same level, e.g. if 10.1 has a title, 10.2 shall also have a title. In the absence of titles, key terms or phrases (composed in distinctive type) appearing at the beginning of the text of the subclause may be used to call attention to the subject matter dealt with. Such terms or phrases shall not be listed in the table of contents.</w:t>
      </w:r>
    </w:p>
    <w:p w14:paraId="58B17B36" w14:textId="77777777" w:rsidR="00EC4B78" w:rsidRPr="00C33600" w:rsidRDefault="004D423C">
      <w:pPr>
        <w:pStyle w:val="Heading4"/>
        <w:rPr>
          <w:color w:val="0000FF"/>
        </w:rPr>
      </w:pPr>
      <w:r w:rsidRPr="00C33600">
        <w:rPr>
          <w:color w:val="0000FF"/>
        </w:rPr>
        <w:t>5</w:t>
      </w:r>
      <w:r w:rsidR="00EC4B78" w:rsidRPr="00C33600">
        <w:rPr>
          <w:color w:val="0000FF"/>
        </w:rPr>
        <w:t>.1.1.1</w:t>
      </w:r>
      <w:r w:rsidR="00EC4B78" w:rsidRPr="00C33600">
        <w:rPr>
          <w:color w:val="0000FF"/>
        </w:rPr>
        <w:tab/>
        <w:t>Subclause (level 3)</w:t>
      </w:r>
    </w:p>
    <w:p w14:paraId="2BD0A81A" w14:textId="77777777" w:rsidR="00EC4B78" w:rsidRPr="00C33600" w:rsidRDefault="00EC4B78">
      <w:pPr>
        <w:rPr>
          <w:color w:val="0000FF"/>
        </w:rPr>
      </w:pPr>
      <w:r w:rsidRPr="00C33600">
        <w:rPr>
          <w:color w:val="0000FF"/>
        </w:rPr>
        <w:t>A paragraph.</w:t>
      </w:r>
    </w:p>
    <w:p w14:paraId="7ECDACFB" w14:textId="77777777" w:rsidR="00EC4B78" w:rsidRPr="00C33600" w:rsidRDefault="004D423C">
      <w:pPr>
        <w:pStyle w:val="Heading5"/>
        <w:rPr>
          <w:color w:val="0000FF"/>
        </w:rPr>
      </w:pPr>
      <w:r w:rsidRPr="00C33600">
        <w:rPr>
          <w:color w:val="0000FF"/>
        </w:rPr>
        <w:t>5</w:t>
      </w:r>
      <w:r w:rsidR="00EC4B78" w:rsidRPr="00C33600">
        <w:rPr>
          <w:color w:val="0000FF"/>
        </w:rPr>
        <w:t>.1.1.1.1</w:t>
      </w:r>
      <w:r w:rsidR="00EC4B78" w:rsidRPr="00C33600">
        <w:rPr>
          <w:color w:val="0000FF"/>
        </w:rPr>
        <w:tab/>
        <w:t>Subclause (level 4)</w:t>
      </w:r>
    </w:p>
    <w:p w14:paraId="33721A96" w14:textId="77777777" w:rsidR="00EC4B78" w:rsidRPr="00C33600" w:rsidRDefault="00EC4B78">
      <w:pPr>
        <w:rPr>
          <w:color w:val="0000FF"/>
        </w:rPr>
      </w:pPr>
      <w:r w:rsidRPr="00C33600">
        <w:rPr>
          <w:color w:val="0000FF"/>
        </w:rPr>
        <w:t>A paragraph.</w:t>
      </w:r>
    </w:p>
    <w:p w14:paraId="3B72BAA5" w14:textId="77777777" w:rsidR="00EC4B78" w:rsidRPr="00C33600" w:rsidRDefault="004D423C">
      <w:pPr>
        <w:pStyle w:val="Heading6"/>
        <w:rPr>
          <w:color w:val="0000FF"/>
        </w:rPr>
      </w:pPr>
      <w:r w:rsidRPr="00C33600">
        <w:rPr>
          <w:color w:val="0000FF"/>
        </w:rPr>
        <w:t>5</w:t>
      </w:r>
      <w:r w:rsidR="00EC4B78" w:rsidRPr="00C33600">
        <w:rPr>
          <w:color w:val="0000FF"/>
        </w:rPr>
        <w:t>.1.1.1.1.1</w:t>
      </w:r>
      <w:r w:rsidR="00EC4B78" w:rsidRPr="00C33600">
        <w:rPr>
          <w:color w:val="0000FF"/>
        </w:rPr>
        <w:tab/>
        <w:t>Subclause (level 5)</w:t>
      </w:r>
    </w:p>
    <w:p w14:paraId="3B6F10BA" w14:textId="77777777" w:rsidR="00EC4B78" w:rsidRPr="00C33600" w:rsidRDefault="00EC4B78">
      <w:pPr>
        <w:rPr>
          <w:color w:val="0000FF"/>
        </w:rPr>
      </w:pPr>
      <w:r w:rsidRPr="00C33600">
        <w:rPr>
          <w:color w:val="0000FF"/>
        </w:rPr>
        <w:t>A paragraph.</w:t>
      </w:r>
    </w:p>
    <w:p w14:paraId="2EE17FAC" w14:textId="77777777" w:rsidR="00EC4B78" w:rsidRPr="00C33600" w:rsidRDefault="004D423C">
      <w:pPr>
        <w:pStyle w:val="Heading6"/>
        <w:rPr>
          <w:color w:val="0000FF"/>
        </w:rPr>
      </w:pPr>
      <w:r w:rsidRPr="00C33600">
        <w:rPr>
          <w:color w:val="0000FF"/>
        </w:rPr>
        <w:t>5</w:t>
      </w:r>
      <w:r w:rsidR="00EC4B78" w:rsidRPr="00C33600">
        <w:rPr>
          <w:color w:val="0000FF"/>
        </w:rPr>
        <w:t>.1.1.1.1.2</w:t>
      </w:r>
      <w:r w:rsidR="00EC4B78" w:rsidRPr="00C33600">
        <w:rPr>
          <w:color w:val="0000FF"/>
        </w:rPr>
        <w:tab/>
        <w:t>Subclause (level 5)</w:t>
      </w:r>
    </w:p>
    <w:p w14:paraId="1BEBA3A2" w14:textId="77777777" w:rsidR="00EC4B78" w:rsidRPr="00C33600" w:rsidRDefault="00EC4B78">
      <w:pPr>
        <w:rPr>
          <w:color w:val="0000FF"/>
        </w:rPr>
      </w:pPr>
      <w:r w:rsidRPr="00C33600">
        <w:rPr>
          <w:color w:val="0000FF"/>
        </w:rPr>
        <w:t>A paragraph.</w:t>
      </w:r>
    </w:p>
    <w:p w14:paraId="39F12F88" w14:textId="77777777" w:rsidR="00EC4B78" w:rsidRPr="00C33600" w:rsidRDefault="004D423C">
      <w:pPr>
        <w:pStyle w:val="Heading5"/>
        <w:rPr>
          <w:color w:val="0000FF"/>
        </w:rPr>
      </w:pPr>
      <w:r w:rsidRPr="00C33600">
        <w:rPr>
          <w:color w:val="0000FF"/>
        </w:rPr>
        <w:t>5</w:t>
      </w:r>
      <w:r w:rsidR="00EC4B78" w:rsidRPr="00C33600">
        <w:rPr>
          <w:color w:val="0000FF"/>
        </w:rPr>
        <w:t>.1.1.1.2</w:t>
      </w:r>
      <w:r w:rsidR="00EC4B78" w:rsidRPr="00C33600">
        <w:rPr>
          <w:color w:val="0000FF"/>
        </w:rPr>
        <w:tab/>
        <w:t>Subclause (level 4)</w:t>
      </w:r>
    </w:p>
    <w:p w14:paraId="74B9384A" w14:textId="77777777" w:rsidR="00EC4B78" w:rsidRPr="00C33600" w:rsidRDefault="00EC4B78">
      <w:pPr>
        <w:rPr>
          <w:color w:val="0000FF"/>
        </w:rPr>
      </w:pPr>
      <w:r w:rsidRPr="00C33600">
        <w:rPr>
          <w:color w:val="0000FF"/>
        </w:rPr>
        <w:t>A paragraph.</w:t>
      </w:r>
    </w:p>
    <w:p w14:paraId="00B15E75" w14:textId="77777777" w:rsidR="00EC4B78" w:rsidRPr="00C33600" w:rsidRDefault="004D423C">
      <w:pPr>
        <w:pStyle w:val="Heading4"/>
        <w:rPr>
          <w:color w:val="0000FF"/>
        </w:rPr>
      </w:pPr>
      <w:r w:rsidRPr="00C33600">
        <w:rPr>
          <w:color w:val="0000FF"/>
        </w:rPr>
        <w:t>5</w:t>
      </w:r>
      <w:r w:rsidR="00EC4B78" w:rsidRPr="00C33600">
        <w:rPr>
          <w:color w:val="0000FF"/>
        </w:rPr>
        <w:t>.1.1.2</w:t>
      </w:r>
      <w:r w:rsidR="00EC4B78" w:rsidRPr="00C33600">
        <w:rPr>
          <w:color w:val="0000FF"/>
        </w:rPr>
        <w:tab/>
        <w:t>Subclause (level 3)</w:t>
      </w:r>
    </w:p>
    <w:p w14:paraId="2F814D73" w14:textId="77777777" w:rsidR="00EC4B78" w:rsidRPr="00C33600" w:rsidRDefault="00EC4B78">
      <w:pPr>
        <w:rPr>
          <w:color w:val="0000FF"/>
        </w:rPr>
      </w:pPr>
      <w:r w:rsidRPr="00C33600">
        <w:rPr>
          <w:color w:val="0000FF"/>
        </w:rPr>
        <w:t>A paragraph.</w:t>
      </w:r>
    </w:p>
    <w:p w14:paraId="0E850F4C" w14:textId="77777777" w:rsidR="00EC4B78" w:rsidRPr="00C33600" w:rsidRDefault="004D423C">
      <w:pPr>
        <w:pStyle w:val="Heading3"/>
        <w:rPr>
          <w:color w:val="0000FF"/>
        </w:rPr>
      </w:pPr>
      <w:bookmarkStart w:id="35" w:name="_Toc443461099"/>
      <w:bookmarkStart w:id="36" w:name="_Toc443470368"/>
      <w:bookmarkStart w:id="37" w:name="_Toc450303218"/>
      <w:bookmarkStart w:id="38" w:name="_Toc536606426"/>
      <w:r w:rsidRPr="00C33600">
        <w:rPr>
          <w:color w:val="0000FF"/>
        </w:rPr>
        <w:t>5</w:t>
      </w:r>
      <w:r w:rsidR="00EC4B78" w:rsidRPr="00C33600">
        <w:rPr>
          <w:color w:val="0000FF"/>
        </w:rPr>
        <w:t>.1.2</w:t>
      </w:r>
      <w:r w:rsidR="00EC4B78" w:rsidRPr="00C33600">
        <w:rPr>
          <w:color w:val="0000FF"/>
        </w:rPr>
        <w:tab/>
        <w:t>Subclause (level 2)</w:t>
      </w:r>
      <w:bookmarkEnd w:id="35"/>
      <w:bookmarkEnd w:id="36"/>
      <w:bookmarkEnd w:id="37"/>
      <w:bookmarkEnd w:id="38"/>
    </w:p>
    <w:p w14:paraId="21A87F69" w14:textId="77777777" w:rsidR="00EC4B78" w:rsidRPr="00C33600" w:rsidRDefault="00EC4B78">
      <w:pPr>
        <w:rPr>
          <w:color w:val="0000FF"/>
        </w:rPr>
      </w:pPr>
      <w:r w:rsidRPr="00C33600">
        <w:rPr>
          <w:color w:val="0000FF"/>
        </w:rPr>
        <w:t>A paragraph.</w:t>
      </w:r>
    </w:p>
    <w:p w14:paraId="582CA218" w14:textId="77777777" w:rsidR="00EC4B78" w:rsidRPr="00C33600" w:rsidRDefault="00EC4B78" w:rsidP="002D5BF7">
      <w:pPr>
        <w:pStyle w:val="Note"/>
        <w:rPr>
          <w:color w:val="0000FF"/>
        </w:rPr>
      </w:pPr>
      <w:r w:rsidRPr="00C33600">
        <w:rPr>
          <w:color w:val="0000FF"/>
        </w:rPr>
        <w:t>NOTE</w:t>
      </w:r>
      <w:r w:rsidRPr="00C33600">
        <w:rPr>
          <w:color w:val="0000FF"/>
        </w:rPr>
        <w:tab/>
      </w:r>
      <w:proofErr w:type="spellStart"/>
      <w:r w:rsidRPr="00C33600">
        <w:rPr>
          <w:color w:val="0000FF"/>
        </w:rPr>
        <w:t>Note</w:t>
      </w:r>
      <w:proofErr w:type="spellEnd"/>
      <w:r w:rsidRPr="00C33600">
        <w:rPr>
          <w:color w:val="0000FF"/>
        </w:rPr>
        <w:t xml:space="preserve"> integrated in the text.</w:t>
      </w:r>
    </w:p>
    <w:p w14:paraId="435344BA" w14:textId="77777777" w:rsidR="00EC4B78" w:rsidRDefault="00EC4B78" w:rsidP="002D5BF7">
      <w:pPr>
        <w:pStyle w:val="HelpNotes"/>
      </w:pPr>
      <w:bookmarkStart w:id="39" w:name="_Toc443461100"/>
      <w:bookmarkStart w:id="40" w:name="_Toc443470369"/>
      <w:bookmarkStart w:id="41" w:name="_Toc450303219"/>
      <w:r>
        <w:rPr>
          <w:b/>
        </w:rPr>
        <w:t>Notes</w:t>
      </w:r>
      <w:r>
        <w:t xml:space="preserve"> integrated in the text of a document shall only be used for giving additional information intended to assist the understanding or use of the document. These elements shall not contain requirements or any information considered indispensable for the use of the document.</w:t>
      </w:r>
    </w:p>
    <w:p w14:paraId="6C80792C" w14:textId="77777777" w:rsidR="00EC4B78" w:rsidRDefault="00EC4B78" w:rsidP="002D5BF7">
      <w:pPr>
        <w:pStyle w:val="HelpNotes"/>
        <w:rPr>
          <w:sz w:val="18"/>
        </w:rPr>
      </w:pPr>
      <w:r>
        <w:rPr>
          <w:sz w:val="18"/>
        </w:rPr>
        <w:t>EXAMPLE</w:t>
      </w:r>
      <w:r>
        <w:rPr>
          <w:sz w:val="18"/>
        </w:rPr>
        <w:tab/>
        <w:t>The following note is incorrectly drafted as a note since it contains a requirement (highlighted in italics and explained in parentheses after the example) and clearly does not constitute “additional information”.</w:t>
      </w:r>
    </w:p>
    <w:p w14:paraId="17B57284" w14:textId="77777777" w:rsidR="00EC4B78" w:rsidRDefault="00EC4B78" w:rsidP="002D5BF7">
      <w:pPr>
        <w:pStyle w:val="HelpNotes"/>
        <w:rPr>
          <w:sz w:val="18"/>
        </w:rPr>
      </w:pPr>
      <w:r>
        <w:rPr>
          <w:sz w:val="18"/>
        </w:rPr>
        <w:t>NOTE</w:t>
      </w:r>
      <w:r>
        <w:rPr>
          <w:sz w:val="18"/>
        </w:rPr>
        <w:tab/>
        <w:t xml:space="preserve">Alternatively, </w:t>
      </w:r>
      <w:r>
        <w:rPr>
          <w:i/>
          <w:sz w:val="18"/>
        </w:rPr>
        <w:t>test</w:t>
      </w:r>
      <w:r>
        <w:rPr>
          <w:sz w:val="18"/>
        </w:rPr>
        <w:t xml:space="preserve"> at a load of … (an instruction, expressed here using the imperative, is a requirement)</w:t>
      </w:r>
    </w:p>
    <w:p w14:paraId="26F6EA3A" w14:textId="77777777" w:rsidR="00EC4B78" w:rsidRDefault="00EC4B78" w:rsidP="002D5BF7">
      <w:pPr>
        <w:pStyle w:val="HelpNotes"/>
      </w:pPr>
      <w:r>
        <w:t>Notes should preferably be placed at the end of the clause or subclause, or after the paragraph, to which they refer.</w:t>
      </w:r>
    </w:p>
    <w:p w14:paraId="6984765B" w14:textId="77777777" w:rsidR="00EC4B78" w:rsidRDefault="00EC4B78" w:rsidP="002D5BF7">
      <w:pPr>
        <w:pStyle w:val="HelpNotes"/>
      </w:pPr>
      <w:r>
        <w:t>A single note in a clause or subclause shall be preceded by “NOTE”, placed at the beginning of the first line of the text of the note. When several notes occur within the same clause or subclause, they shall be designated “NOTE 1”, “NOTE 2”, “NOTE 3”, etc.</w:t>
      </w:r>
    </w:p>
    <w:p w14:paraId="19BD5F3F" w14:textId="77777777" w:rsidR="00EC4B78" w:rsidRDefault="004D423C">
      <w:pPr>
        <w:pStyle w:val="Heading2"/>
      </w:pPr>
      <w:bookmarkStart w:id="42" w:name="_Toc536606427"/>
      <w:r>
        <w:t>5</w:t>
      </w:r>
      <w:r w:rsidR="00EC4B78">
        <w:t>.2</w:t>
      </w:r>
      <w:r w:rsidR="00EC4B78">
        <w:tab/>
        <w:t>Subclause (level 1)</w:t>
      </w:r>
      <w:bookmarkEnd w:id="39"/>
      <w:bookmarkEnd w:id="40"/>
      <w:bookmarkEnd w:id="41"/>
      <w:bookmarkEnd w:id="42"/>
    </w:p>
    <w:p w14:paraId="10FBB3BB" w14:textId="77777777" w:rsidR="00EC4B78" w:rsidRPr="00265C9B" w:rsidRDefault="00EC4B78">
      <w:pPr>
        <w:rPr>
          <w:color w:val="0000FF"/>
        </w:rPr>
      </w:pPr>
      <w:r w:rsidRPr="00265C9B">
        <w:rPr>
          <w:color w:val="0000FF"/>
        </w:rPr>
        <w:lastRenderedPageBreak/>
        <w:t>A paragraph.</w:t>
      </w:r>
    </w:p>
    <w:p w14:paraId="232AB71F" w14:textId="77777777" w:rsidR="00EC4B78" w:rsidRPr="00265C9B" w:rsidRDefault="00EC4B78">
      <w:pPr>
        <w:pStyle w:val="Example"/>
        <w:rPr>
          <w:color w:val="0000FF"/>
        </w:rPr>
      </w:pPr>
      <w:r w:rsidRPr="00265C9B">
        <w:rPr>
          <w:color w:val="0000FF"/>
        </w:rPr>
        <w:t>EXAMPLE</w:t>
      </w:r>
      <w:r w:rsidRPr="00265C9B">
        <w:rPr>
          <w:color w:val="0000FF"/>
        </w:rPr>
        <w:tab/>
      </w:r>
      <w:proofErr w:type="spellStart"/>
      <w:r w:rsidRPr="00265C9B">
        <w:rPr>
          <w:color w:val="0000FF"/>
        </w:rPr>
        <w:t>Example</w:t>
      </w:r>
      <w:proofErr w:type="spellEnd"/>
      <w:r w:rsidRPr="00265C9B">
        <w:rPr>
          <w:color w:val="0000FF"/>
        </w:rPr>
        <w:t xml:space="preserve"> integrated in the text.</w:t>
      </w:r>
    </w:p>
    <w:p w14:paraId="38BFDDDB" w14:textId="77777777" w:rsidR="00EC4B78" w:rsidRDefault="00EC4B78" w:rsidP="002D5BF7">
      <w:pPr>
        <w:pStyle w:val="HelpNotes"/>
      </w:pPr>
      <w:bookmarkStart w:id="43" w:name="_Toc443461101"/>
      <w:bookmarkStart w:id="44" w:name="_Toc443470370"/>
      <w:bookmarkStart w:id="45" w:name="_Toc450303220"/>
      <w:r>
        <w:rPr>
          <w:b/>
        </w:rPr>
        <w:t>Examples</w:t>
      </w:r>
      <w:r>
        <w:t xml:space="preserve"> integrated in the text of a document shall only be used for giving additional information intended to assist the understanding or use of the document. These elements shall not contain requirements or any information considered indispensable for the use of the document.</w:t>
      </w:r>
    </w:p>
    <w:p w14:paraId="33AED9E0" w14:textId="77777777" w:rsidR="00EC4B78" w:rsidRDefault="00EC4B78" w:rsidP="002D5BF7">
      <w:pPr>
        <w:pStyle w:val="HelpNotes"/>
      </w:pPr>
      <w:r>
        <w:t>Examples should preferably be placed at the end of the clause or subclause, or after the paragraph, to which they refer.</w:t>
      </w:r>
    </w:p>
    <w:p w14:paraId="55E92C82" w14:textId="77777777" w:rsidR="00EC4B78" w:rsidRDefault="00EC4B78" w:rsidP="002D5BF7">
      <w:pPr>
        <w:pStyle w:val="HelpNotes"/>
      </w:pPr>
      <w:r>
        <w:t>A single example in a clause or subclause shall be preceded by “EXAMPLE”, placed at the beginning of the first line of the text of the example. When several examples occur within the same clause or subclause, they shall be designated “EXAMPLE 1”, “EXAMPLE 2”, “EXAMPLE 3”, etc.</w:t>
      </w:r>
    </w:p>
    <w:p w14:paraId="6D5D51AA" w14:textId="77777777" w:rsidR="002D5BF7" w:rsidRDefault="002D5BF7" w:rsidP="002D5BF7">
      <w:pPr>
        <w:pStyle w:val="HelpNotes"/>
      </w:pPr>
      <w:r>
        <w:t>WARNING OR CAUTION:</w:t>
      </w:r>
    </w:p>
    <w:p w14:paraId="3012C9D0" w14:textId="77777777" w:rsidR="002D5BF7" w:rsidRDefault="002D5BF7" w:rsidP="002D5BF7">
      <w:pPr>
        <w:pStyle w:val="HelpNotes"/>
      </w:pPr>
      <w:r>
        <w:t>These shall be styled as EXAMPLES</w:t>
      </w:r>
    </w:p>
    <w:p w14:paraId="5BD50F7F" w14:textId="77777777" w:rsidR="00EC4B78" w:rsidRPr="00265C9B" w:rsidRDefault="004D423C" w:rsidP="009B4274">
      <w:pPr>
        <w:pStyle w:val="Heading1"/>
        <w:rPr>
          <w:bCs/>
          <w:color w:val="0000FF"/>
        </w:rPr>
      </w:pPr>
      <w:bookmarkStart w:id="46" w:name="_Toc536606428"/>
      <w:r w:rsidRPr="009B4274">
        <w:rPr>
          <w:bCs/>
          <w:color w:val="auto"/>
        </w:rPr>
        <w:t>6</w:t>
      </w:r>
      <w:r w:rsidR="00EC4B78" w:rsidRPr="009B4274">
        <w:rPr>
          <w:bCs/>
          <w:color w:val="auto"/>
        </w:rPr>
        <w:tab/>
      </w:r>
      <w:r w:rsidR="00EC4B78" w:rsidRPr="00265C9B">
        <w:rPr>
          <w:bCs/>
          <w:color w:val="0000FF"/>
        </w:rPr>
        <w:t>Clause</w:t>
      </w:r>
      <w:bookmarkEnd w:id="43"/>
      <w:bookmarkEnd w:id="44"/>
      <w:bookmarkEnd w:id="45"/>
      <w:bookmarkEnd w:id="46"/>
    </w:p>
    <w:p w14:paraId="17C05A4C" w14:textId="77777777" w:rsidR="00EC4B78" w:rsidRPr="00265C9B" w:rsidRDefault="004D423C" w:rsidP="009B4274">
      <w:pPr>
        <w:pStyle w:val="Heading2"/>
        <w:rPr>
          <w:color w:val="0000FF"/>
        </w:rPr>
      </w:pPr>
      <w:bookmarkStart w:id="47" w:name="_Toc536606429"/>
      <w:r w:rsidRPr="00265C9B">
        <w:rPr>
          <w:color w:val="0000FF"/>
        </w:rPr>
        <w:t>6</w:t>
      </w:r>
      <w:r w:rsidR="00EC4B78" w:rsidRPr="00265C9B">
        <w:rPr>
          <w:color w:val="0000FF"/>
        </w:rPr>
        <w:t>.1</w:t>
      </w:r>
      <w:r w:rsidR="00EC4B78" w:rsidRPr="00265C9B">
        <w:rPr>
          <w:color w:val="0000FF"/>
        </w:rPr>
        <w:tab/>
        <w:t>A level 1 subclause without a title.</w:t>
      </w:r>
      <w:bookmarkEnd w:id="47"/>
    </w:p>
    <w:p w14:paraId="4954E34F" w14:textId="77777777" w:rsidR="00EC4B78" w:rsidRPr="00265C9B" w:rsidRDefault="004D423C" w:rsidP="009B4274">
      <w:pPr>
        <w:pStyle w:val="Heading3"/>
        <w:rPr>
          <w:color w:val="0000FF"/>
        </w:rPr>
      </w:pPr>
      <w:bookmarkStart w:id="48" w:name="_Toc536606430"/>
      <w:r w:rsidRPr="00265C9B">
        <w:rPr>
          <w:color w:val="0000FF"/>
        </w:rPr>
        <w:t>6</w:t>
      </w:r>
      <w:r w:rsidR="00EC4B78" w:rsidRPr="00265C9B">
        <w:rPr>
          <w:color w:val="0000FF"/>
        </w:rPr>
        <w:t>.1.1</w:t>
      </w:r>
      <w:r w:rsidR="00EC4B78" w:rsidRPr="00265C9B">
        <w:rPr>
          <w:color w:val="0000FF"/>
        </w:rPr>
        <w:tab/>
        <w:t>A level 2 subclause without a title.</w:t>
      </w:r>
      <w:bookmarkEnd w:id="48"/>
    </w:p>
    <w:p w14:paraId="58A13566" w14:textId="77777777" w:rsidR="00EC4B78" w:rsidRPr="00265C9B" w:rsidRDefault="004D423C" w:rsidP="009B4274">
      <w:pPr>
        <w:pStyle w:val="Heading4"/>
        <w:rPr>
          <w:color w:val="0000FF"/>
        </w:rPr>
      </w:pPr>
      <w:r w:rsidRPr="00265C9B">
        <w:rPr>
          <w:color w:val="0000FF"/>
        </w:rPr>
        <w:t>6</w:t>
      </w:r>
      <w:r w:rsidR="00EC4B78" w:rsidRPr="00265C9B">
        <w:rPr>
          <w:color w:val="0000FF"/>
        </w:rPr>
        <w:t>.1.1.1</w:t>
      </w:r>
      <w:r w:rsidR="00EC4B78" w:rsidRPr="00265C9B">
        <w:rPr>
          <w:color w:val="0000FF"/>
        </w:rPr>
        <w:tab/>
        <w:t>A level 3 subclause without a title.</w:t>
      </w:r>
    </w:p>
    <w:p w14:paraId="3B8A72E1" w14:textId="77777777" w:rsidR="00EC4B78" w:rsidRPr="00265C9B" w:rsidRDefault="004D423C" w:rsidP="009B4274">
      <w:pPr>
        <w:pStyle w:val="Heading5"/>
        <w:rPr>
          <w:color w:val="0000FF"/>
        </w:rPr>
      </w:pPr>
      <w:r w:rsidRPr="00265C9B">
        <w:rPr>
          <w:color w:val="0000FF"/>
        </w:rPr>
        <w:t>6</w:t>
      </w:r>
      <w:r w:rsidR="00EC4B78" w:rsidRPr="00265C9B">
        <w:rPr>
          <w:color w:val="0000FF"/>
        </w:rPr>
        <w:t>.1.1.1.1</w:t>
      </w:r>
      <w:r w:rsidR="00EC4B78" w:rsidRPr="00265C9B">
        <w:rPr>
          <w:color w:val="0000FF"/>
        </w:rPr>
        <w:tab/>
        <w:t>A level 4 subclause without a title.</w:t>
      </w:r>
    </w:p>
    <w:p w14:paraId="4965FFFF" w14:textId="77777777" w:rsidR="00EC4B78" w:rsidRPr="00265C9B" w:rsidRDefault="004D423C" w:rsidP="009B4274">
      <w:pPr>
        <w:pStyle w:val="Heading6"/>
        <w:rPr>
          <w:color w:val="0000FF"/>
        </w:rPr>
      </w:pPr>
      <w:r w:rsidRPr="00265C9B">
        <w:rPr>
          <w:color w:val="0000FF"/>
        </w:rPr>
        <w:t>6</w:t>
      </w:r>
      <w:r w:rsidR="00EC4B78" w:rsidRPr="00265C9B">
        <w:rPr>
          <w:color w:val="0000FF"/>
        </w:rPr>
        <w:t>.1.1.1.1.1</w:t>
      </w:r>
      <w:r w:rsidR="00EC4B78" w:rsidRPr="00265C9B">
        <w:rPr>
          <w:color w:val="0000FF"/>
        </w:rPr>
        <w:tab/>
        <w:t>A level 5 subclause without a title.</w:t>
      </w:r>
    </w:p>
    <w:p w14:paraId="691AC6CE" w14:textId="77777777" w:rsidR="00EC4B78" w:rsidRPr="00265C9B" w:rsidRDefault="004D423C" w:rsidP="009B4274">
      <w:pPr>
        <w:pStyle w:val="Heading6"/>
        <w:rPr>
          <w:color w:val="0000FF"/>
        </w:rPr>
      </w:pPr>
      <w:r w:rsidRPr="00265C9B">
        <w:rPr>
          <w:color w:val="0000FF"/>
        </w:rPr>
        <w:t>6</w:t>
      </w:r>
      <w:r w:rsidR="00EC4B78" w:rsidRPr="00265C9B">
        <w:rPr>
          <w:color w:val="0000FF"/>
        </w:rPr>
        <w:t>.1.1.1.1.2</w:t>
      </w:r>
      <w:r w:rsidR="00EC4B78" w:rsidRPr="00265C9B">
        <w:rPr>
          <w:color w:val="0000FF"/>
        </w:rPr>
        <w:tab/>
        <w:t>A level 5 subclause without a title.</w:t>
      </w:r>
    </w:p>
    <w:p w14:paraId="4349BFA0" w14:textId="77777777" w:rsidR="00EC4B78" w:rsidRPr="00265C9B" w:rsidRDefault="004D423C" w:rsidP="009B4274">
      <w:pPr>
        <w:pStyle w:val="Heading5"/>
        <w:rPr>
          <w:color w:val="0000FF"/>
        </w:rPr>
      </w:pPr>
      <w:r w:rsidRPr="00265C9B">
        <w:rPr>
          <w:color w:val="0000FF"/>
        </w:rPr>
        <w:t>6</w:t>
      </w:r>
      <w:r w:rsidR="00EC4B78" w:rsidRPr="00265C9B">
        <w:rPr>
          <w:color w:val="0000FF"/>
        </w:rPr>
        <w:t>.1.1.1.2</w:t>
      </w:r>
      <w:r w:rsidR="00EC4B78" w:rsidRPr="00265C9B">
        <w:rPr>
          <w:color w:val="0000FF"/>
        </w:rPr>
        <w:tab/>
        <w:t>A level 4 subclause without a title.</w:t>
      </w:r>
    </w:p>
    <w:p w14:paraId="7F494173" w14:textId="77777777" w:rsidR="00EC4B78" w:rsidRPr="00265C9B" w:rsidRDefault="004D423C" w:rsidP="009B4274">
      <w:pPr>
        <w:pStyle w:val="Heading4"/>
        <w:rPr>
          <w:color w:val="0000FF"/>
        </w:rPr>
      </w:pPr>
      <w:r w:rsidRPr="00265C9B">
        <w:rPr>
          <w:color w:val="0000FF"/>
        </w:rPr>
        <w:t>6</w:t>
      </w:r>
      <w:r w:rsidR="00EC4B78" w:rsidRPr="00265C9B">
        <w:rPr>
          <w:color w:val="0000FF"/>
        </w:rPr>
        <w:t>.1.1.2</w:t>
      </w:r>
      <w:r w:rsidR="00EC4B78" w:rsidRPr="00265C9B">
        <w:rPr>
          <w:color w:val="0000FF"/>
        </w:rPr>
        <w:tab/>
        <w:t>A level 3 subclause without a title.</w:t>
      </w:r>
    </w:p>
    <w:p w14:paraId="3860E14C" w14:textId="77777777" w:rsidR="00EC4B78" w:rsidRPr="00265C9B" w:rsidRDefault="004D423C" w:rsidP="009B4274">
      <w:pPr>
        <w:pStyle w:val="Heading3"/>
        <w:rPr>
          <w:color w:val="0000FF"/>
        </w:rPr>
      </w:pPr>
      <w:bookmarkStart w:id="49" w:name="_Toc536606431"/>
      <w:r w:rsidRPr="00265C9B">
        <w:rPr>
          <w:color w:val="0000FF"/>
        </w:rPr>
        <w:t>6</w:t>
      </w:r>
      <w:r w:rsidR="00EC4B78" w:rsidRPr="00265C9B">
        <w:rPr>
          <w:color w:val="0000FF"/>
        </w:rPr>
        <w:t>.1.2</w:t>
      </w:r>
      <w:r w:rsidR="00EC4B78" w:rsidRPr="00265C9B">
        <w:rPr>
          <w:color w:val="0000FF"/>
        </w:rPr>
        <w:tab/>
        <w:t>A level 2 subclause without a title.</w:t>
      </w:r>
      <w:bookmarkEnd w:id="49"/>
    </w:p>
    <w:p w14:paraId="77AFF8A6" w14:textId="77777777" w:rsidR="00EC4B78" w:rsidRPr="00265C9B" w:rsidRDefault="004D423C" w:rsidP="009B4274">
      <w:pPr>
        <w:pStyle w:val="Heading2"/>
        <w:rPr>
          <w:color w:val="0000FF"/>
        </w:rPr>
      </w:pPr>
      <w:bookmarkStart w:id="50" w:name="_Toc536606432"/>
      <w:r w:rsidRPr="00265C9B">
        <w:rPr>
          <w:color w:val="0000FF"/>
        </w:rPr>
        <w:t>6</w:t>
      </w:r>
      <w:r w:rsidR="00EC4B78" w:rsidRPr="00265C9B">
        <w:rPr>
          <w:color w:val="0000FF"/>
        </w:rPr>
        <w:t>.2</w:t>
      </w:r>
      <w:r w:rsidR="00EC4B78" w:rsidRPr="00265C9B">
        <w:rPr>
          <w:color w:val="0000FF"/>
        </w:rPr>
        <w:tab/>
        <w:t>A level 1 subclause without a title.</w:t>
      </w:r>
      <w:bookmarkEnd w:id="50"/>
    </w:p>
    <w:p w14:paraId="34E2E28E" w14:textId="77777777" w:rsidR="00EC4B78" w:rsidRDefault="00EC4B78" w:rsidP="002D5BF7">
      <w:pPr>
        <w:pStyle w:val="HelpNotes"/>
      </w:pPr>
      <w:r>
        <w:rPr>
          <w:b/>
        </w:rPr>
        <w:t>Footnotes</w:t>
      </w:r>
      <w:r>
        <w:t xml:space="preserve"> to the text give additional information; their use shall be kept to a minimum. A footnote shall not contain requirements or any information considered indispensable for the use of the document.</w:t>
      </w:r>
    </w:p>
    <w:p w14:paraId="7F1A2AF0" w14:textId="77777777" w:rsidR="00EC4B78" w:rsidRDefault="00EC4B78" w:rsidP="002D5BF7">
      <w:pPr>
        <w:pStyle w:val="HelpNotes"/>
      </w:pPr>
      <w:r>
        <w:t>Footnotes to the text shall be placed at the foot of the relevant page and be separated from the text by a short thin horizontal line on the left of the page.</w:t>
      </w:r>
    </w:p>
    <w:p w14:paraId="29EE32B9" w14:textId="77777777" w:rsidR="00EC4B78" w:rsidRDefault="00EC4B78" w:rsidP="002D5BF7">
      <w:pPr>
        <w:pStyle w:val="HelpNotes"/>
      </w:pPr>
      <w:r>
        <w:t xml:space="preserve">Footnotes to the text shall normally be distinguished by Arabic numerals, beginning with 1, followed by one parenthesis and forming a continuous numerical sequence throughout the document: 1), 2), 3), etc. The footnotes shall be referred to in the text by inserting the same numerals, as superscripts, after the word or sentence in question: </w:t>
      </w:r>
      <w:r>
        <w:rPr>
          <w:vertAlign w:val="superscript"/>
        </w:rPr>
        <w:t>1) 2) 3)</w:t>
      </w:r>
      <w:r>
        <w:t xml:space="preserve"> etc.</w:t>
      </w:r>
    </w:p>
    <w:p w14:paraId="321CAEA9" w14:textId="77777777" w:rsidR="00EC4B78" w:rsidRPr="00533006" w:rsidRDefault="00EC4B78">
      <w:pPr>
        <w:keepNext/>
        <w:rPr>
          <w:color w:val="0000FF"/>
        </w:rPr>
      </w:pPr>
      <w:r w:rsidRPr="00533006">
        <w:rPr>
          <w:color w:val="0000FF"/>
        </w:rPr>
        <w:lastRenderedPageBreak/>
        <w:t>A paragraph with a footnote</w:t>
      </w:r>
      <w:r w:rsidRPr="00533006">
        <w:rPr>
          <w:rStyle w:val="FootnoteReference"/>
          <w:color w:val="0000FF"/>
        </w:rPr>
        <w:footnoteReference w:id="1"/>
      </w:r>
      <w:r w:rsidRPr="00533006">
        <w:rPr>
          <w:rStyle w:val="FootnoteReference"/>
          <w:color w:val="0000FF"/>
        </w:rPr>
        <w:sym w:font="Symbol" w:char="F029"/>
      </w:r>
      <w:r w:rsidRPr="00533006">
        <w:rPr>
          <w:color w:val="0000FF"/>
        </w:rPr>
        <w:t xml:space="preserve"> and an ordered list:</w:t>
      </w:r>
    </w:p>
    <w:p w14:paraId="11655FDD" w14:textId="77777777" w:rsidR="00EC4B78" w:rsidRPr="00533006" w:rsidRDefault="00EC4B78">
      <w:pPr>
        <w:pStyle w:val="ListNumber"/>
        <w:rPr>
          <w:color w:val="0000FF"/>
        </w:rPr>
      </w:pPr>
      <w:r w:rsidRPr="00533006">
        <w:rPr>
          <w:color w:val="0000FF"/>
        </w:rPr>
        <w:t>a)</w:t>
      </w:r>
      <w:r w:rsidRPr="00533006">
        <w:rPr>
          <w:color w:val="0000FF"/>
        </w:rPr>
        <w:tab/>
        <w:t xml:space="preserve">first list item at level 1 </w:t>
      </w:r>
      <w:proofErr w:type="spellStart"/>
      <w:r w:rsidRPr="00533006">
        <w:rPr>
          <w:color w:val="0000FF"/>
        </w:rPr>
        <w:t>xxxxxxxxxxxx</w:t>
      </w:r>
      <w:proofErr w:type="spellEnd"/>
      <w:r w:rsidRPr="00533006">
        <w:rPr>
          <w:color w:val="0000FF"/>
        </w:rPr>
        <w:t xml:space="preserve"> </w:t>
      </w:r>
      <w:proofErr w:type="spellStart"/>
      <w:r w:rsidRPr="00533006">
        <w:rPr>
          <w:color w:val="0000FF"/>
        </w:rPr>
        <w:t>xxxxxxxxxxxxxxxxxx</w:t>
      </w:r>
      <w:proofErr w:type="spellEnd"/>
      <w:r w:rsidRPr="00533006">
        <w:rPr>
          <w:color w:val="0000FF"/>
        </w:rPr>
        <w:t xml:space="preserve"> </w:t>
      </w:r>
      <w:proofErr w:type="spellStart"/>
      <w:r w:rsidRPr="00533006">
        <w:rPr>
          <w:color w:val="0000FF"/>
        </w:rPr>
        <w:t>xxxxxxxxxxxxxxxxxxxxxxxx</w:t>
      </w:r>
      <w:proofErr w:type="spellEnd"/>
      <w:r w:rsidRPr="00533006">
        <w:rPr>
          <w:color w:val="0000FF"/>
        </w:rPr>
        <w:t xml:space="preserve"> </w:t>
      </w:r>
      <w:proofErr w:type="spellStart"/>
      <w:r w:rsidRPr="00533006">
        <w:rPr>
          <w:color w:val="0000FF"/>
        </w:rPr>
        <w:t>xxxxxxxx</w:t>
      </w:r>
      <w:proofErr w:type="spellEnd"/>
      <w:r w:rsidRPr="00533006">
        <w:rPr>
          <w:color w:val="0000FF"/>
        </w:rPr>
        <w:t xml:space="preserve"> </w:t>
      </w:r>
      <w:proofErr w:type="spellStart"/>
      <w:r w:rsidRPr="00533006">
        <w:rPr>
          <w:color w:val="0000FF"/>
        </w:rPr>
        <w:t>xxxxxx</w:t>
      </w:r>
      <w:proofErr w:type="spellEnd"/>
      <w:r w:rsidRPr="00533006">
        <w:rPr>
          <w:color w:val="0000FF"/>
        </w:rPr>
        <w:t xml:space="preserve"> </w:t>
      </w:r>
      <w:proofErr w:type="spellStart"/>
      <w:r w:rsidRPr="00533006">
        <w:rPr>
          <w:color w:val="0000FF"/>
        </w:rPr>
        <w:t>xxxxxxxxxxx</w:t>
      </w:r>
      <w:proofErr w:type="spellEnd"/>
      <w:r w:rsidRPr="00533006">
        <w:rPr>
          <w:color w:val="0000FF"/>
        </w:rPr>
        <w:t xml:space="preserve"> </w:t>
      </w:r>
      <w:proofErr w:type="spellStart"/>
      <w:r w:rsidRPr="00533006">
        <w:rPr>
          <w:color w:val="0000FF"/>
        </w:rPr>
        <w:t>xxxxxxxxxxxxxxxxxxxxxx</w:t>
      </w:r>
      <w:proofErr w:type="spellEnd"/>
      <w:r w:rsidRPr="00533006">
        <w:rPr>
          <w:color w:val="0000FF"/>
        </w:rPr>
        <w:t>;</w:t>
      </w:r>
    </w:p>
    <w:p w14:paraId="791B6C49" w14:textId="77777777" w:rsidR="00EC4B78" w:rsidRPr="00533006" w:rsidRDefault="00EC4B78">
      <w:pPr>
        <w:pStyle w:val="ListNumber"/>
        <w:rPr>
          <w:color w:val="0000FF"/>
        </w:rPr>
      </w:pPr>
      <w:r w:rsidRPr="00533006">
        <w:rPr>
          <w:color w:val="0000FF"/>
        </w:rPr>
        <w:t>b)</w:t>
      </w:r>
      <w:r w:rsidRPr="00533006">
        <w:rPr>
          <w:color w:val="0000FF"/>
        </w:rPr>
        <w:tab/>
        <w:t>second list item at level 1;</w:t>
      </w:r>
    </w:p>
    <w:p w14:paraId="2C1625E8" w14:textId="77777777" w:rsidR="00EC4B78" w:rsidRPr="00533006" w:rsidRDefault="00EC4B78">
      <w:pPr>
        <w:pStyle w:val="ListNumber2"/>
        <w:ind w:left="806" w:hanging="403"/>
        <w:rPr>
          <w:color w:val="0000FF"/>
        </w:rPr>
      </w:pPr>
      <w:r w:rsidRPr="00533006">
        <w:rPr>
          <w:color w:val="0000FF"/>
        </w:rPr>
        <w:t>1)</w:t>
      </w:r>
      <w:r w:rsidRPr="00533006">
        <w:rPr>
          <w:color w:val="0000FF"/>
        </w:rPr>
        <w:tab/>
        <w:t>first list item at level 2;</w:t>
      </w:r>
    </w:p>
    <w:p w14:paraId="68B8F2A5" w14:textId="77777777" w:rsidR="00EC4B78" w:rsidRPr="00533006" w:rsidRDefault="00EC4B78">
      <w:pPr>
        <w:pStyle w:val="ListNumber2"/>
        <w:rPr>
          <w:color w:val="0000FF"/>
        </w:rPr>
      </w:pPr>
      <w:r w:rsidRPr="00533006">
        <w:rPr>
          <w:color w:val="0000FF"/>
        </w:rPr>
        <w:t>2)</w:t>
      </w:r>
      <w:r w:rsidRPr="00533006">
        <w:rPr>
          <w:color w:val="0000FF"/>
        </w:rPr>
        <w:tab/>
        <w:t>second list item at level 2:</w:t>
      </w:r>
    </w:p>
    <w:p w14:paraId="1A419B14" w14:textId="77777777" w:rsidR="00EC4B78" w:rsidRPr="00533006" w:rsidRDefault="00EC4B78" w:rsidP="00055C2C">
      <w:pPr>
        <w:pStyle w:val="ListContinue3"/>
        <w:numPr>
          <w:ilvl w:val="0"/>
          <w:numId w:val="33"/>
        </w:numPr>
        <w:rPr>
          <w:color w:val="0000FF"/>
        </w:rPr>
      </w:pPr>
      <w:r w:rsidRPr="00533006">
        <w:rPr>
          <w:color w:val="0000FF"/>
        </w:rPr>
        <w:t>first list item at level 3;</w:t>
      </w:r>
    </w:p>
    <w:p w14:paraId="61E720C3" w14:textId="77777777" w:rsidR="00EC4B78" w:rsidRPr="00533006" w:rsidRDefault="00EC4B78" w:rsidP="00055C2C">
      <w:pPr>
        <w:pStyle w:val="ListContinue3"/>
        <w:numPr>
          <w:ilvl w:val="0"/>
          <w:numId w:val="33"/>
        </w:numPr>
        <w:rPr>
          <w:color w:val="0000FF"/>
        </w:rPr>
      </w:pPr>
      <w:r w:rsidRPr="00533006">
        <w:rPr>
          <w:color w:val="0000FF"/>
        </w:rPr>
        <w:t xml:space="preserve">second list item at level 3 </w:t>
      </w:r>
      <w:proofErr w:type="spellStart"/>
      <w:r w:rsidRPr="00533006">
        <w:rPr>
          <w:color w:val="0000FF"/>
        </w:rPr>
        <w:t>xxxxxxxxxxxx</w:t>
      </w:r>
      <w:proofErr w:type="spellEnd"/>
      <w:r w:rsidRPr="00533006">
        <w:rPr>
          <w:color w:val="0000FF"/>
        </w:rPr>
        <w:t xml:space="preserve"> </w:t>
      </w:r>
      <w:proofErr w:type="spellStart"/>
      <w:r w:rsidRPr="00533006">
        <w:rPr>
          <w:color w:val="0000FF"/>
        </w:rPr>
        <w:t>xxxxxxxxxxxxxxxxxx</w:t>
      </w:r>
      <w:proofErr w:type="spellEnd"/>
      <w:r w:rsidRPr="00533006">
        <w:rPr>
          <w:color w:val="0000FF"/>
        </w:rPr>
        <w:t xml:space="preserve"> </w:t>
      </w:r>
      <w:proofErr w:type="spellStart"/>
      <w:r w:rsidRPr="00533006">
        <w:rPr>
          <w:color w:val="0000FF"/>
        </w:rPr>
        <w:t>xxxxxxxxxxxxxxxxxxxxxxxx</w:t>
      </w:r>
      <w:proofErr w:type="spellEnd"/>
      <w:r w:rsidRPr="00533006">
        <w:rPr>
          <w:color w:val="0000FF"/>
        </w:rPr>
        <w:t xml:space="preserve"> </w:t>
      </w:r>
      <w:proofErr w:type="spellStart"/>
      <w:r w:rsidRPr="00533006">
        <w:rPr>
          <w:color w:val="0000FF"/>
        </w:rPr>
        <w:t>xxxxxxxx</w:t>
      </w:r>
      <w:proofErr w:type="spellEnd"/>
      <w:r w:rsidRPr="00533006">
        <w:rPr>
          <w:color w:val="0000FF"/>
        </w:rPr>
        <w:t xml:space="preserve"> </w:t>
      </w:r>
      <w:proofErr w:type="spellStart"/>
      <w:r w:rsidRPr="00533006">
        <w:rPr>
          <w:color w:val="0000FF"/>
        </w:rPr>
        <w:t>xxxxxx</w:t>
      </w:r>
      <w:proofErr w:type="spellEnd"/>
      <w:r w:rsidRPr="00533006">
        <w:rPr>
          <w:color w:val="0000FF"/>
        </w:rPr>
        <w:t xml:space="preserve"> </w:t>
      </w:r>
      <w:proofErr w:type="spellStart"/>
      <w:r w:rsidRPr="00533006">
        <w:rPr>
          <w:color w:val="0000FF"/>
        </w:rPr>
        <w:t>xxxxxxxxxxx</w:t>
      </w:r>
      <w:proofErr w:type="spellEnd"/>
      <w:r w:rsidRPr="00533006">
        <w:rPr>
          <w:color w:val="0000FF"/>
        </w:rPr>
        <w:t xml:space="preserve"> </w:t>
      </w:r>
      <w:proofErr w:type="spellStart"/>
      <w:r w:rsidRPr="00533006">
        <w:rPr>
          <w:color w:val="0000FF"/>
        </w:rPr>
        <w:t>xxxxxxxxxxxxxxxxxxxxxx</w:t>
      </w:r>
      <w:proofErr w:type="spellEnd"/>
      <w:r w:rsidRPr="00533006">
        <w:rPr>
          <w:color w:val="0000FF"/>
        </w:rPr>
        <w:t>;</w:t>
      </w:r>
    </w:p>
    <w:p w14:paraId="7AE0B227" w14:textId="77777777" w:rsidR="00EC4B78" w:rsidRPr="00533006" w:rsidRDefault="00EC4B78" w:rsidP="00055C2C">
      <w:pPr>
        <w:pStyle w:val="ListContinue3"/>
        <w:numPr>
          <w:ilvl w:val="0"/>
          <w:numId w:val="33"/>
        </w:numPr>
        <w:rPr>
          <w:color w:val="0000FF"/>
        </w:rPr>
      </w:pPr>
      <w:r w:rsidRPr="00533006">
        <w:rPr>
          <w:color w:val="0000FF"/>
        </w:rPr>
        <w:t>third list item at level 3.</w:t>
      </w:r>
    </w:p>
    <w:p w14:paraId="191F6FCA" w14:textId="77777777" w:rsidR="00294092" w:rsidRPr="00533006" w:rsidRDefault="00294092" w:rsidP="00294092">
      <w:pPr>
        <w:pStyle w:val="ListNumberbullets"/>
        <w:rPr>
          <w:color w:val="0000FF"/>
        </w:rPr>
      </w:pPr>
      <w:r w:rsidRPr="00533006">
        <w:rPr>
          <w:color w:val="0000FF"/>
        </w:rPr>
        <w:t xml:space="preserve">first list item at level 1 </w:t>
      </w:r>
      <w:proofErr w:type="spellStart"/>
      <w:r w:rsidRPr="00533006">
        <w:rPr>
          <w:color w:val="0000FF"/>
        </w:rPr>
        <w:t>xxxxxxxxxxxx</w:t>
      </w:r>
      <w:proofErr w:type="spellEnd"/>
      <w:r w:rsidRPr="00533006">
        <w:rPr>
          <w:color w:val="0000FF"/>
        </w:rPr>
        <w:t xml:space="preserve"> </w:t>
      </w:r>
      <w:proofErr w:type="spellStart"/>
      <w:r w:rsidRPr="00533006">
        <w:rPr>
          <w:color w:val="0000FF"/>
        </w:rPr>
        <w:t>xxxxxxxxxxxxxxxxxx</w:t>
      </w:r>
      <w:proofErr w:type="spellEnd"/>
      <w:r w:rsidRPr="00533006">
        <w:rPr>
          <w:color w:val="0000FF"/>
        </w:rPr>
        <w:t xml:space="preserve"> </w:t>
      </w:r>
      <w:proofErr w:type="spellStart"/>
      <w:r w:rsidRPr="00533006">
        <w:rPr>
          <w:color w:val="0000FF"/>
        </w:rPr>
        <w:t>xxxxxxxxxxxxxxxxxxxxxxxx</w:t>
      </w:r>
      <w:proofErr w:type="spellEnd"/>
      <w:r w:rsidRPr="00533006">
        <w:rPr>
          <w:color w:val="0000FF"/>
        </w:rPr>
        <w:t xml:space="preserve"> </w:t>
      </w:r>
      <w:proofErr w:type="spellStart"/>
      <w:r w:rsidRPr="00533006">
        <w:rPr>
          <w:color w:val="0000FF"/>
        </w:rPr>
        <w:t>xxxxxxxx</w:t>
      </w:r>
      <w:proofErr w:type="spellEnd"/>
      <w:r w:rsidRPr="00533006">
        <w:rPr>
          <w:color w:val="0000FF"/>
        </w:rPr>
        <w:t xml:space="preserve"> </w:t>
      </w:r>
      <w:proofErr w:type="spellStart"/>
      <w:r w:rsidRPr="00533006">
        <w:rPr>
          <w:color w:val="0000FF"/>
        </w:rPr>
        <w:t>xxxxxx</w:t>
      </w:r>
      <w:proofErr w:type="spellEnd"/>
      <w:r w:rsidRPr="00533006">
        <w:rPr>
          <w:color w:val="0000FF"/>
        </w:rPr>
        <w:t xml:space="preserve"> </w:t>
      </w:r>
      <w:proofErr w:type="spellStart"/>
      <w:r w:rsidRPr="00533006">
        <w:rPr>
          <w:color w:val="0000FF"/>
        </w:rPr>
        <w:t>xxxxxxxxxxx</w:t>
      </w:r>
      <w:proofErr w:type="spellEnd"/>
      <w:r w:rsidRPr="00533006">
        <w:rPr>
          <w:color w:val="0000FF"/>
        </w:rPr>
        <w:t xml:space="preserve"> xxxxxxxxxxxxxxxxxxxxxxxxxxxxxxxxxxxxxxxxxxxxxxxxxxxxxxxxxxxxxxxxxxxxxxxxxxxxxxxxxxxxxxxxxxxxxxxxxxxxxxxxxxxxxxxxxxxxxx;</w:t>
      </w:r>
    </w:p>
    <w:p w14:paraId="66106854" w14:textId="77777777" w:rsidR="00294092" w:rsidRPr="00533006" w:rsidRDefault="00294092" w:rsidP="00294092">
      <w:pPr>
        <w:pStyle w:val="ListNumberbullets"/>
        <w:rPr>
          <w:color w:val="0000FF"/>
        </w:rPr>
      </w:pPr>
      <w:r w:rsidRPr="00533006">
        <w:rPr>
          <w:color w:val="0000FF"/>
        </w:rPr>
        <w:t>second list item at level 1;</w:t>
      </w:r>
    </w:p>
    <w:p w14:paraId="1E7F5774" w14:textId="77777777" w:rsidR="00294092" w:rsidRDefault="00294092" w:rsidP="00294092">
      <w:pPr>
        <w:pStyle w:val="ListContinue3"/>
      </w:pPr>
    </w:p>
    <w:p w14:paraId="164AB710" w14:textId="77777777" w:rsidR="00EC4B78" w:rsidRDefault="00EC4B78" w:rsidP="00055C2C">
      <w:pPr>
        <w:pStyle w:val="HelpNotes"/>
      </w:pPr>
      <w:r>
        <w:rPr>
          <w:b/>
        </w:rPr>
        <w:t>Lists</w:t>
      </w:r>
      <w:r>
        <w:t xml:space="preserve"> may be introduced by a sentence, a complete grammatical proposition followed by a colon, or by the first part of a proposition (without a colon), completed by the items in the list. In the latter case, to aid comprehension, it may be preferable not to continue a sentence after the end.</w:t>
      </w:r>
    </w:p>
    <w:p w14:paraId="4B5DA3F3" w14:textId="77777777" w:rsidR="00EC4B78" w:rsidRDefault="00EC4B78" w:rsidP="00055C2C">
      <w:pPr>
        <w:pStyle w:val="HelpNotes"/>
      </w:pPr>
      <w:r>
        <w:t>Each item in a list shall be preceded by a dash or, if necessary for identification, by a lower case letter followed by a parenthesis. If it is necessary to subdivide further an item in the latter type of list, Arabic numerals followed by a parenthesis shall be used.</w:t>
      </w:r>
    </w:p>
    <w:p w14:paraId="62677186" w14:textId="77777777" w:rsidR="00EC4B78" w:rsidRDefault="00EC4B78" w:rsidP="00055C2C">
      <w:pPr>
        <w:pStyle w:val="HelpNotes"/>
      </w:pPr>
      <w:r>
        <w:t>Key terms or phrases may be composed in distinctive type to call attention to the subject matter dealt with in the various list items. Such terms or phrases shall not be listed in the table of contents; if it is necessary that they be included in the table of contents, they shall not be presented as list items but as subclause titles.</w:t>
      </w:r>
    </w:p>
    <w:p w14:paraId="357B1020" w14:textId="77777777" w:rsidR="00EC4B78" w:rsidRPr="00CE119C" w:rsidRDefault="00EC4B78" w:rsidP="00CE119C">
      <w:pPr>
        <w:pStyle w:val="Special"/>
      </w:pPr>
      <w:r w:rsidRPr="00CE119C">
        <w:lastRenderedPageBreak/>
        <w:t>Dimensions in millimetres</w:t>
      </w:r>
    </w:p>
    <w:p w14:paraId="4D266B6C" w14:textId="77777777" w:rsidR="00EC4B78" w:rsidRDefault="00082656">
      <w:pPr>
        <w:keepNext/>
        <w:keepLines/>
        <w:jc w:val="center"/>
      </w:pPr>
      <w:r>
        <w:rPr>
          <w:noProof/>
          <w:lang w:eastAsia="en-GB"/>
        </w:rPr>
        <w:drawing>
          <wp:inline distT="0" distB="0" distL="0" distR="0" wp14:anchorId="16C5B295" wp14:editId="3960B9C6">
            <wp:extent cx="5753100" cy="156845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22">
                      <a:extLst>
                        <a:ext uri="{28A0092B-C50C-407E-A947-70E740481C1C}">
                          <a14:useLocalDpi xmlns:a14="http://schemas.microsoft.com/office/drawing/2010/main" val="0"/>
                        </a:ext>
                      </a:extLst>
                    </a:blip>
                    <a:srcRect t="7231" b="51912"/>
                    <a:stretch>
                      <a:fillRect/>
                    </a:stretch>
                  </pic:blipFill>
                  <pic:spPr bwMode="auto">
                    <a:xfrm>
                      <a:off x="0" y="0"/>
                      <a:ext cx="5753100" cy="1568450"/>
                    </a:xfrm>
                    <a:prstGeom prst="rect">
                      <a:avLst/>
                    </a:prstGeom>
                    <a:noFill/>
                    <a:ln>
                      <a:noFill/>
                    </a:ln>
                  </pic:spPr>
                </pic:pic>
              </a:graphicData>
            </a:graphic>
          </wp:inline>
        </w:drawing>
      </w:r>
    </w:p>
    <w:p w14:paraId="55F3F93B" w14:textId="77777777" w:rsidR="00EC4B78" w:rsidRPr="00533006" w:rsidRDefault="00EC4B78">
      <w:pPr>
        <w:pStyle w:val="Special"/>
        <w:spacing w:after="120"/>
        <w:jc w:val="left"/>
        <w:rPr>
          <w:b/>
          <w:color w:val="0000FF"/>
        </w:rPr>
      </w:pPr>
      <w:r w:rsidRPr="00533006">
        <w:rPr>
          <w:b/>
          <w:color w:val="0000FF"/>
        </w:rPr>
        <w:t>Key</w:t>
      </w:r>
    </w:p>
    <w:p w14:paraId="0BAD34F6" w14:textId="77777777" w:rsidR="00EC4B78" w:rsidRPr="00533006" w:rsidRDefault="00EC4B78">
      <w:pPr>
        <w:pStyle w:val="Special"/>
        <w:spacing w:after="120"/>
        <w:jc w:val="left"/>
        <w:rPr>
          <w:color w:val="0000FF"/>
        </w:rPr>
      </w:pPr>
      <w:r w:rsidRPr="00533006">
        <w:rPr>
          <w:color w:val="0000FF"/>
        </w:rPr>
        <w:t>1</w:t>
      </w:r>
      <w:r w:rsidRPr="00533006">
        <w:rPr>
          <w:color w:val="0000FF"/>
        </w:rPr>
        <w:tab/>
        <w:t>component 1</w:t>
      </w:r>
    </w:p>
    <w:p w14:paraId="0ED583C2" w14:textId="77777777" w:rsidR="00EC4B78" w:rsidRPr="00533006" w:rsidRDefault="00EC4B78">
      <w:pPr>
        <w:pStyle w:val="Special"/>
        <w:jc w:val="left"/>
        <w:rPr>
          <w:color w:val="0000FF"/>
        </w:rPr>
      </w:pPr>
      <w:r w:rsidRPr="00533006">
        <w:rPr>
          <w:color w:val="0000FF"/>
        </w:rPr>
        <w:t>2</w:t>
      </w:r>
      <w:r w:rsidRPr="00533006">
        <w:rPr>
          <w:color w:val="0000FF"/>
        </w:rPr>
        <w:tab/>
        <w:t>component 2</w:t>
      </w:r>
    </w:p>
    <w:p w14:paraId="302C5A68" w14:textId="77777777" w:rsidR="00EC4B78" w:rsidRPr="00533006" w:rsidRDefault="00EC4B78">
      <w:pPr>
        <w:keepNext/>
        <w:spacing w:before="120"/>
        <w:rPr>
          <w:color w:val="0000FF"/>
        </w:rPr>
      </w:pPr>
      <w:r w:rsidRPr="00533006">
        <w:rPr>
          <w:color w:val="0000FF"/>
        </w:rPr>
        <w:t>A paragraph (containing a requirement).</w:t>
      </w:r>
    </w:p>
    <w:p w14:paraId="309512B6" w14:textId="77777777" w:rsidR="00EC4B78" w:rsidRPr="00533006" w:rsidRDefault="00EC4B78">
      <w:pPr>
        <w:pStyle w:val="Note"/>
        <w:keepNext/>
        <w:spacing w:line="210" w:lineRule="exact"/>
        <w:rPr>
          <w:color w:val="0000FF"/>
        </w:rPr>
      </w:pPr>
      <w:r w:rsidRPr="00533006">
        <w:rPr>
          <w:color w:val="0000FF"/>
        </w:rPr>
        <w:t>NOTE 1</w:t>
      </w:r>
      <w:r w:rsidRPr="00533006">
        <w:rPr>
          <w:color w:val="0000FF"/>
        </w:rPr>
        <w:tab/>
        <w:t>Figure note.</w:t>
      </w:r>
    </w:p>
    <w:p w14:paraId="61FB9C2B" w14:textId="77777777" w:rsidR="00EC4B78" w:rsidRPr="00533006" w:rsidRDefault="00EC4B78">
      <w:pPr>
        <w:pStyle w:val="Note"/>
        <w:keepNext/>
        <w:spacing w:line="210" w:lineRule="exact"/>
        <w:rPr>
          <w:color w:val="0000FF"/>
        </w:rPr>
      </w:pPr>
      <w:r w:rsidRPr="00533006">
        <w:rPr>
          <w:color w:val="0000FF"/>
        </w:rPr>
        <w:t>NOTE 2</w:t>
      </w:r>
      <w:r w:rsidRPr="00533006">
        <w:rPr>
          <w:color w:val="0000FF"/>
        </w:rPr>
        <w:tab/>
        <w:t>Figure note.</w:t>
      </w:r>
    </w:p>
    <w:p w14:paraId="0CA3057A" w14:textId="77777777" w:rsidR="00EC4B78" w:rsidRPr="00533006" w:rsidRDefault="00EC4B78">
      <w:pPr>
        <w:pStyle w:val="Figurefootnote"/>
        <w:rPr>
          <w:color w:val="0000FF"/>
        </w:rPr>
      </w:pPr>
      <w:r w:rsidRPr="00533006">
        <w:rPr>
          <w:color w:val="0000FF"/>
          <w:position w:val="6"/>
          <w:sz w:val="16"/>
        </w:rPr>
        <w:t>a</w:t>
      </w:r>
      <w:r w:rsidRPr="00533006">
        <w:rPr>
          <w:color w:val="0000FF"/>
        </w:rPr>
        <w:tab/>
        <w:t>Figure footnote.</w:t>
      </w:r>
    </w:p>
    <w:p w14:paraId="6515C35A" w14:textId="77777777" w:rsidR="00EC4B78" w:rsidRPr="00533006" w:rsidRDefault="00EC4B78">
      <w:pPr>
        <w:pStyle w:val="Figurefootnote"/>
        <w:rPr>
          <w:color w:val="0000FF"/>
        </w:rPr>
      </w:pPr>
      <w:r w:rsidRPr="00533006">
        <w:rPr>
          <w:color w:val="0000FF"/>
          <w:position w:val="6"/>
          <w:sz w:val="16"/>
        </w:rPr>
        <w:t>b</w:t>
      </w:r>
      <w:r w:rsidRPr="00533006">
        <w:rPr>
          <w:color w:val="0000FF"/>
        </w:rPr>
        <w:tab/>
        <w:t>Figure footnote.</w:t>
      </w:r>
    </w:p>
    <w:p w14:paraId="0EF45014" w14:textId="77777777" w:rsidR="00EC4B78" w:rsidRPr="00CE119C" w:rsidRDefault="00EC4B78" w:rsidP="00CE119C">
      <w:pPr>
        <w:pStyle w:val="Figuretitle"/>
      </w:pPr>
      <w:r w:rsidRPr="00CE119C">
        <w:t>Figure 1 — Figure title</w:t>
      </w:r>
    </w:p>
    <w:p w14:paraId="4DB0D6D2" w14:textId="77777777" w:rsidR="00EC4B78" w:rsidRDefault="00EC4B78" w:rsidP="00CE119C">
      <w:pPr>
        <w:pStyle w:val="HelpNotes"/>
      </w:pPr>
      <w:r>
        <w:rPr>
          <w:b/>
        </w:rPr>
        <w:t>Figures</w:t>
      </w:r>
      <w:r>
        <w:t xml:space="preserve"> should be used when they are the most efficient means of presenting information in an easily comprehensible form. It shall be possible to refer to each figure explicitly within the text.</w:t>
      </w:r>
    </w:p>
    <w:p w14:paraId="142E220A" w14:textId="77777777" w:rsidR="00EC4B78" w:rsidRDefault="00EC4B78" w:rsidP="00CE119C">
      <w:pPr>
        <w:pStyle w:val="HelpNotes"/>
        <w:rPr>
          <w:snapToGrid w:val="0"/>
          <w:lang w:eastAsia="de-DE"/>
        </w:rPr>
      </w:pPr>
      <w:r>
        <w:t>In general, the use of subfigures should be avoided whenever possible since it complicates document layout and management. Subfigures shall only be used when it is essential for comprehension of the subject matter. Different views, details and sections of a component or multicomponent object shall not be presented as subfigures. Only one level of subdivision of a figure is permitted.</w:t>
      </w:r>
    </w:p>
    <w:p w14:paraId="48DC94C0" w14:textId="77777777" w:rsidR="00EC4B78" w:rsidRDefault="00EC4B78" w:rsidP="00CE119C">
      <w:pPr>
        <w:pStyle w:val="HelpNotes"/>
      </w:pPr>
      <w:r>
        <w:t>Figures shall be designated “Figure” and numbered with Arabic numerals, beginning with 1. This numbering shall be independent of the numbering of the clauses and of any tables. A single figure shall be designated “Figure 1”. The numbering shall be continuous up to but excluding any annexes. Numbers given to the figures of an annex shall be preceded by the letter designating</w:t>
      </w:r>
      <w:r w:rsidR="00A41D4E">
        <w:t xml:space="preserve"> to</w:t>
      </w:r>
      <w:r>
        <w:t xml:space="preserve"> that annex followed by a</w:t>
      </w:r>
      <w:r w:rsidR="00A41D4E">
        <w:t xml:space="preserve">n </w:t>
      </w:r>
      <w:proofErr w:type="spellStart"/>
      <w:r w:rsidR="00A41D4E">
        <w:t>em</w:t>
      </w:r>
      <w:proofErr w:type="spellEnd"/>
      <w:r w:rsidR="00A41D4E">
        <w:t xml:space="preserve"> dash (—), e.g. Figure A.1—</w:t>
      </w:r>
      <w:proofErr w:type="spellStart"/>
      <w:r w:rsidR="00A41D4E">
        <w:t>xxxxxxxxx</w:t>
      </w:r>
      <w:proofErr w:type="spellEnd"/>
      <w:r w:rsidR="00A41D4E">
        <w:t xml:space="preserve">. </w:t>
      </w:r>
      <w:r>
        <w:t>The numbering shall start afresh with each annex.</w:t>
      </w:r>
    </w:p>
    <w:p w14:paraId="51436FA7" w14:textId="77777777" w:rsidR="00EC4B78" w:rsidRDefault="00EC4B78" w:rsidP="00CE119C">
      <w:pPr>
        <w:pStyle w:val="HelpNotes"/>
      </w:pPr>
      <w:r>
        <w:t>The figure designation and title (if present) shall be centred horizontally below the figure and laid out as in the example above. The figure designation and title shall be separated by a</w:t>
      </w:r>
      <w:r w:rsidR="00A41D4E">
        <w:t xml:space="preserve">n </w:t>
      </w:r>
      <w:proofErr w:type="spellStart"/>
      <w:r w:rsidR="00A41D4E">
        <w:t>em</w:t>
      </w:r>
      <w:proofErr w:type="spellEnd"/>
      <w:r>
        <w:t xml:space="preserve"> dash.</w:t>
      </w:r>
    </w:p>
    <w:p w14:paraId="231F34B5" w14:textId="77777777" w:rsidR="00EC4B78" w:rsidRDefault="00EC4B78" w:rsidP="00CE119C">
      <w:pPr>
        <w:pStyle w:val="HelpNotes"/>
      </w:pPr>
      <w:r>
        <w:t xml:space="preserve">For further information, see the </w:t>
      </w:r>
      <w:r>
        <w:rPr>
          <w:rStyle w:val="ExtXref"/>
          <w:color w:val="008000"/>
        </w:rPr>
        <w:t>ISO/IEC Directives, Part 2</w:t>
      </w:r>
      <w:r>
        <w:t>.</w:t>
      </w:r>
    </w:p>
    <w:p w14:paraId="7F35D1D3" w14:textId="77777777" w:rsidR="00EC4B78" w:rsidRDefault="00EC4B78" w:rsidP="00CE119C">
      <w:pPr>
        <w:pStyle w:val="HelpNotes"/>
      </w:pPr>
      <w:r>
        <w:rPr>
          <w:b/>
        </w:rPr>
        <w:t>Notes to figures</w:t>
      </w:r>
      <w:r>
        <w:t xml:space="preserve"> shall be treated independently from notes integrated in the text. They shall be located above the designation of the relevant figure and shall precede figure footnotes. A single note in a figure shall be preceded by “NOTE”, placed at the beginning of the first line of the text of the note. When several notes occur in the same figure, they shall be designated “NOTE 1”, “NOTE 2”, “NOTE 3”, etc. A separate numbering sequence shall be used for each figure.</w:t>
      </w:r>
    </w:p>
    <w:p w14:paraId="4EBF9632" w14:textId="77777777" w:rsidR="00EC4B78" w:rsidRDefault="00EC4B78" w:rsidP="00CE119C">
      <w:pPr>
        <w:pStyle w:val="HelpNotes"/>
      </w:pPr>
      <w:r>
        <w:t>Notes to figures shall not contain requirements or any information considered indispensable for the use of the document. Any requirements relating to the content of a figure shall be given in the text, in a footnote to the figure or as a paragraph between the figure and its title. It is not necessary that notes to figures be referred to.</w:t>
      </w:r>
    </w:p>
    <w:p w14:paraId="26F1D076" w14:textId="77777777" w:rsidR="00EC4B78" w:rsidRDefault="00EC4B78" w:rsidP="00CE119C">
      <w:pPr>
        <w:pStyle w:val="HelpNotes"/>
      </w:pPr>
      <w:r>
        <w:rPr>
          <w:b/>
        </w:rPr>
        <w:lastRenderedPageBreak/>
        <w:t>Footnotes to figures</w:t>
      </w:r>
      <w:r>
        <w:t xml:space="preserve"> shall be treated independently from footnotes to the text. They shall be located immediately above the designation of the relevant figure.</w:t>
      </w:r>
    </w:p>
    <w:p w14:paraId="25D6FF9B" w14:textId="77777777" w:rsidR="00EC4B78" w:rsidRDefault="00EC4B78" w:rsidP="00CE119C">
      <w:pPr>
        <w:pStyle w:val="HelpNotes"/>
      </w:pPr>
      <w:r>
        <w:t>Footnotes to figures shall be distinguished by superscript lower case letters, beginning with “a”. The footnotes shall be referred to in the figure by inserting the same superscript lower case letter. See the example above.</w:t>
      </w:r>
    </w:p>
    <w:p w14:paraId="4418B4C0" w14:textId="77777777" w:rsidR="00EC4B78" w:rsidRDefault="00EC4B78" w:rsidP="00CE119C">
      <w:pPr>
        <w:pStyle w:val="HelpNotes"/>
      </w:pPr>
      <w:r>
        <w:t>Footnotes to figures may contain requirements. As a consequence, it is particularly important when drafting the text of the figure footnote to distinguish clearly between different types of provision by using the appropriate verbal forms (see</w:t>
      </w:r>
      <w:r>
        <w:rPr>
          <w:rStyle w:val="ExtXref"/>
          <w:color w:val="008000"/>
        </w:rPr>
        <w:t xml:space="preserve"> ISO/IEC Directives, Part 2</w:t>
      </w:r>
      <w:r>
        <w:t>).</w:t>
      </w:r>
    </w:p>
    <w:p w14:paraId="02DB029E" w14:textId="77777777" w:rsidR="00EC4B78" w:rsidRDefault="00EC4B78">
      <w:pPr>
        <w:pStyle w:val="Tabletitle"/>
      </w:pPr>
      <w:r>
        <w:t>Table 1 — Table title</w:t>
      </w:r>
    </w:p>
    <w:p w14:paraId="27002B36" w14:textId="77777777" w:rsidR="00EC4B78" w:rsidRDefault="00EC4B78">
      <w:pPr>
        <w:pStyle w:val="Special"/>
        <w:spacing w:after="120"/>
        <w:ind w:right="1478"/>
      </w:pPr>
      <w:r>
        <w:t>Dimensions in millimetres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01"/>
        <w:gridCol w:w="1701"/>
        <w:gridCol w:w="1701"/>
        <w:gridCol w:w="1701"/>
        <w:gridCol w:w="1701"/>
      </w:tblGrid>
      <w:tr w:rsidR="00C118AA" w14:paraId="6FEB0134" w14:textId="77777777" w:rsidTr="0012348E">
        <w:trPr>
          <w:jc w:val="center"/>
        </w:trPr>
        <w:tc>
          <w:tcPr>
            <w:tcW w:w="1701" w:type="dxa"/>
            <w:tcBorders>
              <w:bottom w:val="nil"/>
            </w:tcBorders>
            <w:vAlign w:val="center"/>
          </w:tcPr>
          <w:p w14:paraId="4C8678DB" w14:textId="77777777" w:rsidR="00C118AA" w:rsidRDefault="00C118AA">
            <w:pPr>
              <w:pStyle w:val="Tabletext9"/>
              <w:jc w:val="center"/>
              <w:rPr>
                <w:b/>
              </w:rPr>
            </w:pPr>
            <w:r>
              <w:rPr>
                <w:b/>
              </w:rPr>
              <w:t>Type</w:t>
            </w:r>
            <w:r w:rsidR="00E5308B" w:rsidRPr="00A626E2">
              <w:rPr>
                <w:rStyle w:val="TableFootNoteXref"/>
              </w:rPr>
              <w:t>a</w:t>
            </w:r>
          </w:p>
        </w:tc>
        <w:tc>
          <w:tcPr>
            <w:tcW w:w="1701" w:type="dxa"/>
            <w:tcBorders>
              <w:bottom w:val="nil"/>
            </w:tcBorders>
            <w:vAlign w:val="center"/>
          </w:tcPr>
          <w:p w14:paraId="5DD749EA" w14:textId="77777777" w:rsidR="00C118AA" w:rsidRDefault="00E5308B">
            <w:pPr>
              <w:pStyle w:val="Tabletext9"/>
              <w:jc w:val="center"/>
              <w:rPr>
                <w:b/>
              </w:rPr>
            </w:pPr>
            <w:r>
              <w:rPr>
                <w:b/>
              </w:rPr>
              <w:t>No. series</w:t>
            </w:r>
          </w:p>
        </w:tc>
        <w:tc>
          <w:tcPr>
            <w:tcW w:w="1701" w:type="dxa"/>
            <w:tcBorders>
              <w:bottom w:val="nil"/>
            </w:tcBorders>
            <w:vAlign w:val="center"/>
          </w:tcPr>
          <w:p w14:paraId="273B867A" w14:textId="77777777" w:rsidR="00C118AA" w:rsidRDefault="00E5308B">
            <w:pPr>
              <w:pStyle w:val="Tabletext9"/>
              <w:jc w:val="center"/>
              <w:rPr>
                <w:b/>
              </w:rPr>
            </w:pPr>
            <w:r>
              <w:rPr>
                <w:b/>
              </w:rPr>
              <w:t>Pressure</w:t>
            </w:r>
          </w:p>
          <w:p w14:paraId="31A2C273" w14:textId="77777777" w:rsidR="00E5308B" w:rsidRDefault="00E5308B">
            <w:pPr>
              <w:pStyle w:val="Tabletext9"/>
              <w:jc w:val="center"/>
              <w:rPr>
                <w:vertAlign w:val="subscript"/>
              </w:rPr>
            </w:pPr>
            <w:r w:rsidRPr="00A626E2">
              <w:rPr>
                <w:i/>
              </w:rPr>
              <w:t>p</w:t>
            </w:r>
            <w:r w:rsidRPr="00A626E2">
              <w:rPr>
                <w:vertAlign w:val="subscript"/>
              </w:rPr>
              <w:t>1</w:t>
            </w:r>
          </w:p>
          <w:p w14:paraId="4C0A7E3C" w14:textId="77777777" w:rsidR="00E5308B" w:rsidRPr="00A626E2" w:rsidRDefault="00E5308B">
            <w:pPr>
              <w:pStyle w:val="Tabletext9"/>
              <w:jc w:val="center"/>
            </w:pPr>
            <w:r w:rsidRPr="00A626E2">
              <w:t>MPa</w:t>
            </w:r>
          </w:p>
        </w:tc>
        <w:tc>
          <w:tcPr>
            <w:tcW w:w="1701" w:type="dxa"/>
            <w:tcBorders>
              <w:bottom w:val="nil"/>
            </w:tcBorders>
            <w:vAlign w:val="center"/>
          </w:tcPr>
          <w:p w14:paraId="49999013" w14:textId="77777777" w:rsidR="00E5308B" w:rsidRDefault="00E5308B" w:rsidP="00A626E2">
            <w:pPr>
              <w:pStyle w:val="Tabletext9"/>
              <w:jc w:val="center"/>
              <w:rPr>
                <w:b/>
              </w:rPr>
            </w:pPr>
            <w:r>
              <w:rPr>
                <w:b/>
              </w:rPr>
              <w:t>Length</w:t>
            </w:r>
          </w:p>
          <w:p w14:paraId="2338FF4C" w14:textId="77777777" w:rsidR="00E5308B" w:rsidRDefault="00E5308B" w:rsidP="00A626E2">
            <w:pPr>
              <w:pStyle w:val="Tabletext9"/>
              <w:jc w:val="center"/>
            </w:pPr>
            <w:r w:rsidRPr="00A626E2">
              <w:rPr>
                <w:i/>
              </w:rPr>
              <w:t>l</w:t>
            </w:r>
            <w:r w:rsidRPr="00A626E2">
              <w:rPr>
                <w:vertAlign w:val="subscript"/>
              </w:rPr>
              <w:t>2</w:t>
            </w:r>
          </w:p>
          <w:p w14:paraId="5CA6CAA5" w14:textId="77777777" w:rsidR="00C118AA" w:rsidRPr="00A626E2" w:rsidRDefault="00E5308B" w:rsidP="00A626E2">
            <w:pPr>
              <w:pStyle w:val="Tabletext9"/>
              <w:jc w:val="center"/>
            </w:pPr>
            <w:r>
              <w:t>mm</w:t>
            </w:r>
          </w:p>
        </w:tc>
        <w:tc>
          <w:tcPr>
            <w:tcW w:w="1701" w:type="dxa"/>
            <w:tcBorders>
              <w:bottom w:val="nil"/>
            </w:tcBorders>
          </w:tcPr>
          <w:p w14:paraId="05B8F316" w14:textId="77777777" w:rsidR="00C118AA" w:rsidRDefault="00E5308B" w:rsidP="00A626E2">
            <w:pPr>
              <w:pStyle w:val="Tabletext9"/>
              <w:jc w:val="center"/>
              <w:rPr>
                <w:rFonts w:cs="Arial"/>
                <w:b/>
                <w:color w:val="000000"/>
                <w:szCs w:val="24"/>
                <w:lang w:eastAsia="en-GB"/>
              </w:rPr>
            </w:pPr>
            <w:r w:rsidRPr="00A626E2">
              <w:rPr>
                <w:rFonts w:cs="Arial"/>
                <w:b/>
                <w:color w:val="000000"/>
                <w:szCs w:val="24"/>
                <w:lang w:eastAsia="en-GB"/>
              </w:rPr>
              <w:t>Temperature</w:t>
            </w:r>
          </w:p>
          <w:p w14:paraId="23524FFC" w14:textId="77777777" w:rsidR="00E5308B" w:rsidRPr="00A626E2" w:rsidRDefault="00E5308B" w:rsidP="00A626E2">
            <w:pPr>
              <w:pStyle w:val="Tabletext9"/>
              <w:jc w:val="center"/>
              <w:rPr>
                <w:rFonts w:cs="Arial"/>
                <w:color w:val="000000"/>
                <w:szCs w:val="24"/>
                <w:lang w:eastAsia="en-GB"/>
              </w:rPr>
            </w:pPr>
            <w:r w:rsidRPr="00A626E2">
              <w:rPr>
                <w:rFonts w:cs="Arial"/>
                <w:i/>
                <w:color w:val="000000"/>
                <w:szCs w:val="24"/>
                <w:lang w:eastAsia="en-GB"/>
              </w:rPr>
              <w:t>T</w:t>
            </w:r>
            <w:r w:rsidRPr="00A626E2">
              <w:rPr>
                <w:rFonts w:cs="Arial"/>
                <w:color w:val="000000"/>
                <w:szCs w:val="24"/>
                <w:vertAlign w:val="subscript"/>
                <w:lang w:eastAsia="en-GB"/>
              </w:rPr>
              <w:t>1</w:t>
            </w:r>
          </w:p>
          <w:p w14:paraId="27D34AD8" w14:textId="77777777" w:rsidR="00E5308B" w:rsidRPr="00A626E2" w:rsidRDefault="00E5308B" w:rsidP="00A626E2">
            <w:pPr>
              <w:pStyle w:val="Tabletext9"/>
              <w:jc w:val="center"/>
            </w:pPr>
            <w:r w:rsidRPr="00A626E2">
              <w:rPr>
                <w:rFonts w:cs="Arial"/>
              </w:rPr>
              <w:t>⁰</w:t>
            </w:r>
            <w:r w:rsidRPr="00A626E2">
              <w:t>C</w:t>
            </w:r>
          </w:p>
        </w:tc>
      </w:tr>
      <w:tr w:rsidR="00C118AA" w14:paraId="34AD2D96" w14:textId="77777777" w:rsidTr="0012348E">
        <w:trPr>
          <w:jc w:val="center"/>
        </w:trPr>
        <w:tc>
          <w:tcPr>
            <w:tcW w:w="1701" w:type="dxa"/>
            <w:tcBorders>
              <w:top w:val="single" w:sz="12" w:space="0" w:color="auto"/>
              <w:bottom w:val="single" w:sz="6" w:space="0" w:color="auto"/>
            </w:tcBorders>
            <w:vAlign w:val="center"/>
          </w:tcPr>
          <w:p w14:paraId="259A25B2" w14:textId="77777777" w:rsidR="00C118AA" w:rsidRDefault="00E5308B">
            <w:pPr>
              <w:pStyle w:val="Tabletext9"/>
              <w:jc w:val="center"/>
            </w:pPr>
            <w:r>
              <w:t>A</w:t>
            </w:r>
          </w:p>
        </w:tc>
        <w:tc>
          <w:tcPr>
            <w:tcW w:w="1701" w:type="dxa"/>
            <w:tcBorders>
              <w:top w:val="single" w:sz="12" w:space="0" w:color="auto"/>
              <w:bottom w:val="single" w:sz="6" w:space="0" w:color="auto"/>
            </w:tcBorders>
            <w:vAlign w:val="center"/>
          </w:tcPr>
          <w:p w14:paraId="25A4F69B" w14:textId="77777777" w:rsidR="00C118AA" w:rsidRPr="00A626E2" w:rsidRDefault="00E5308B">
            <w:pPr>
              <w:pStyle w:val="Tabletext9"/>
              <w:jc w:val="center"/>
            </w:pPr>
            <w:r w:rsidRPr="00A626E2">
              <w:t>284-i</w:t>
            </w:r>
          </w:p>
        </w:tc>
        <w:tc>
          <w:tcPr>
            <w:tcW w:w="1701" w:type="dxa"/>
            <w:tcBorders>
              <w:top w:val="single" w:sz="12" w:space="0" w:color="auto"/>
              <w:bottom w:val="single" w:sz="6" w:space="0" w:color="auto"/>
            </w:tcBorders>
            <w:vAlign w:val="center"/>
          </w:tcPr>
          <w:p w14:paraId="44956316" w14:textId="77777777" w:rsidR="00C118AA" w:rsidRPr="00A626E2" w:rsidRDefault="00E5308B">
            <w:pPr>
              <w:pStyle w:val="Tabletext9"/>
              <w:jc w:val="center"/>
            </w:pPr>
            <w:r>
              <w:t>50</w:t>
            </w:r>
          </w:p>
        </w:tc>
        <w:tc>
          <w:tcPr>
            <w:tcW w:w="1701" w:type="dxa"/>
            <w:tcBorders>
              <w:top w:val="single" w:sz="12" w:space="0" w:color="auto"/>
              <w:bottom w:val="single" w:sz="6" w:space="0" w:color="auto"/>
            </w:tcBorders>
            <w:vAlign w:val="center"/>
          </w:tcPr>
          <w:p w14:paraId="32072779" w14:textId="77777777" w:rsidR="00C118AA" w:rsidRPr="00A626E2" w:rsidRDefault="00E5308B">
            <w:pPr>
              <w:pStyle w:val="Tabletext9"/>
              <w:jc w:val="center"/>
            </w:pPr>
            <w:r>
              <w:t>216</w:t>
            </w:r>
          </w:p>
        </w:tc>
        <w:tc>
          <w:tcPr>
            <w:tcW w:w="1701" w:type="dxa"/>
            <w:tcBorders>
              <w:top w:val="single" w:sz="12" w:space="0" w:color="auto"/>
              <w:bottom w:val="single" w:sz="6" w:space="0" w:color="auto"/>
            </w:tcBorders>
          </w:tcPr>
          <w:p w14:paraId="578216AF" w14:textId="77777777" w:rsidR="00C118AA" w:rsidRDefault="00E5308B">
            <w:pPr>
              <w:pStyle w:val="Tabletext9"/>
              <w:jc w:val="center"/>
            </w:pPr>
            <w:r>
              <w:t>50</w:t>
            </w:r>
          </w:p>
        </w:tc>
      </w:tr>
      <w:tr w:rsidR="00C118AA" w14:paraId="2AFECFC5" w14:textId="77777777" w:rsidTr="0012348E">
        <w:trPr>
          <w:jc w:val="center"/>
        </w:trPr>
        <w:tc>
          <w:tcPr>
            <w:tcW w:w="1701" w:type="dxa"/>
            <w:tcBorders>
              <w:top w:val="nil"/>
            </w:tcBorders>
            <w:vAlign w:val="center"/>
          </w:tcPr>
          <w:p w14:paraId="72BAB08D" w14:textId="77777777" w:rsidR="00C118AA" w:rsidRDefault="00E5308B">
            <w:pPr>
              <w:pStyle w:val="Tabletext9"/>
              <w:jc w:val="center"/>
            </w:pPr>
            <w:r>
              <w:t>B</w:t>
            </w:r>
          </w:p>
        </w:tc>
        <w:tc>
          <w:tcPr>
            <w:tcW w:w="1701" w:type="dxa"/>
            <w:tcBorders>
              <w:top w:val="nil"/>
            </w:tcBorders>
            <w:vAlign w:val="center"/>
          </w:tcPr>
          <w:p w14:paraId="7F1401FC" w14:textId="77777777" w:rsidR="00C118AA" w:rsidRPr="00A626E2" w:rsidRDefault="00E5308B">
            <w:pPr>
              <w:pStyle w:val="Tabletext9"/>
              <w:jc w:val="center"/>
            </w:pPr>
            <w:r>
              <w:t>556</w:t>
            </w:r>
            <w:r w:rsidRPr="00280585">
              <w:t>-i</w:t>
            </w:r>
            <w:r w:rsidRPr="00A626E2" w:rsidDel="00E5308B">
              <w:t xml:space="preserve"> </w:t>
            </w:r>
          </w:p>
        </w:tc>
        <w:tc>
          <w:tcPr>
            <w:tcW w:w="1701" w:type="dxa"/>
            <w:tcBorders>
              <w:top w:val="nil"/>
            </w:tcBorders>
            <w:vAlign w:val="center"/>
          </w:tcPr>
          <w:p w14:paraId="3D9D2EFC" w14:textId="77777777" w:rsidR="00C118AA" w:rsidRPr="00A626E2" w:rsidRDefault="00E5308B" w:rsidP="00A626E2">
            <w:pPr>
              <w:pStyle w:val="Tabletext9"/>
              <w:jc w:val="center"/>
            </w:pPr>
            <w:r>
              <w:t>100</w:t>
            </w:r>
            <w:r w:rsidR="0096458A">
              <w:rPr>
                <w:rStyle w:val="TableFootNoteXref"/>
              </w:rPr>
              <w:t>b</w:t>
            </w:r>
          </w:p>
        </w:tc>
        <w:tc>
          <w:tcPr>
            <w:tcW w:w="1701" w:type="dxa"/>
            <w:tcBorders>
              <w:top w:val="nil"/>
            </w:tcBorders>
            <w:vAlign w:val="center"/>
          </w:tcPr>
          <w:p w14:paraId="52205EED" w14:textId="77777777" w:rsidR="00C118AA" w:rsidRPr="00A626E2" w:rsidRDefault="00E5308B">
            <w:pPr>
              <w:pStyle w:val="Tabletext9"/>
              <w:jc w:val="center"/>
            </w:pPr>
            <w:r>
              <w:t>287</w:t>
            </w:r>
          </w:p>
        </w:tc>
        <w:tc>
          <w:tcPr>
            <w:tcW w:w="1701" w:type="dxa"/>
            <w:tcBorders>
              <w:top w:val="nil"/>
            </w:tcBorders>
          </w:tcPr>
          <w:p w14:paraId="3EE67AB9" w14:textId="77777777" w:rsidR="00C118AA" w:rsidRDefault="00E5308B">
            <w:pPr>
              <w:pStyle w:val="Tabletext9"/>
              <w:jc w:val="center"/>
            </w:pPr>
            <w:r>
              <w:t>60.5</w:t>
            </w:r>
          </w:p>
        </w:tc>
      </w:tr>
      <w:tr w:rsidR="00E5308B" w14:paraId="7D0808EF" w14:textId="77777777" w:rsidTr="0012348E">
        <w:trPr>
          <w:jc w:val="center"/>
        </w:trPr>
        <w:tc>
          <w:tcPr>
            <w:tcW w:w="1701" w:type="dxa"/>
            <w:tcBorders>
              <w:top w:val="nil"/>
            </w:tcBorders>
            <w:vAlign w:val="center"/>
          </w:tcPr>
          <w:p w14:paraId="0C7573C3" w14:textId="77777777" w:rsidR="00E5308B" w:rsidRDefault="00E5308B">
            <w:pPr>
              <w:pStyle w:val="Tabletext9"/>
              <w:jc w:val="center"/>
            </w:pPr>
            <w:r>
              <w:t>C</w:t>
            </w:r>
          </w:p>
        </w:tc>
        <w:tc>
          <w:tcPr>
            <w:tcW w:w="1701" w:type="dxa"/>
            <w:tcBorders>
              <w:top w:val="nil"/>
            </w:tcBorders>
            <w:vAlign w:val="center"/>
          </w:tcPr>
          <w:p w14:paraId="10E6C65A" w14:textId="77777777" w:rsidR="00E5308B" w:rsidRPr="00A626E2" w:rsidRDefault="00E5308B">
            <w:pPr>
              <w:pStyle w:val="Tabletext9"/>
              <w:jc w:val="center"/>
            </w:pPr>
            <w:r w:rsidRPr="00280585">
              <w:t>4</w:t>
            </w:r>
            <w:r>
              <w:t>3</w:t>
            </w:r>
            <w:r w:rsidRPr="00280585">
              <w:t>-i</w:t>
            </w:r>
            <w:r>
              <w:t>I</w:t>
            </w:r>
          </w:p>
        </w:tc>
        <w:tc>
          <w:tcPr>
            <w:tcW w:w="1701" w:type="dxa"/>
            <w:tcBorders>
              <w:top w:val="nil"/>
            </w:tcBorders>
            <w:vAlign w:val="center"/>
          </w:tcPr>
          <w:p w14:paraId="00541B41" w14:textId="77777777" w:rsidR="00E5308B" w:rsidRPr="00A626E2" w:rsidRDefault="00E5308B">
            <w:pPr>
              <w:pStyle w:val="Tabletext9"/>
              <w:jc w:val="center"/>
            </w:pPr>
            <w:r>
              <w:t>200</w:t>
            </w:r>
          </w:p>
        </w:tc>
        <w:tc>
          <w:tcPr>
            <w:tcW w:w="1701" w:type="dxa"/>
            <w:tcBorders>
              <w:top w:val="nil"/>
            </w:tcBorders>
            <w:vAlign w:val="center"/>
          </w:tcPr>
          <w:p w14:paraId="35A634B3" w14:textId="77777777" w:rsidR="00E5308B" w:rsidRPr="00A626E2" w:rsidRDefault="00E5308B">
            <w:pPr>
              <w:pStyle w:val="Tabletext9"/>
              <w:jc w:val="center"/>
            </w:pPr>
            <w:r>
              <w:t>300</w:t>
            </w:r>
          </w:p>
        </w:tc>
        <w:tc>
          <w:tcPr>
            <w:tcW w:w="1701" w:type="dxa"/>
            <w:tcBorders>
              <w:top w:val="nil"/>
            </w:tcBorders>
          </w:tcPr>
          <w:p w14:paraId="444097B0" w14:textId="77777777" w:rsidR="00E5308B" w:rsidRDefault="0096458A">
            <w:pPr>
              <w:pStyle w:val="Tabletext9"/>
              <w:jc w:val="center"/>
            </w:pPr>
            <w:r>
              <w:t>38</w:t>
            </w:r>
          </w:p>
        </w:tc>
      </w:tr>
      <w:tr w:rsidR="006F7670" w14:paraId="016469DE" w14:textId="77777777" w:rsidTr="0012348E">
        <w:trPr>
          <w:trHeight w:val="1050"/>
          <w:jc w:val="center"/>
        </w:trPr>
        <w:tc>
          <w:tcPr>
            <w:tcW w:w="8505" w:type="dxa"/>
            <w:gridSpan w:val="5"/>
            <w:tcBorders>
              <w:top w:val="single" w:sz="12" w:space="0" w:color="auto"/>
            </w:tcBorders>
          </w:tcPr>
          <w:p w14:paraId="384BBC66" w14:textId="77777777" w:rsidR="006F7670" w:rsidRDefault="006F7670" w:rsidP="006F7670">
            <w:pPr>
              <w:pStyle w:val="Tabletext9"/>
            </w:pPr>
            <w:r>
              <w:rPr>
                <w:sz w:val="16"/>
              </w:rPr>
              <w:t>NOTE</w:t>
            </w:r>
            <w:r>
              <w:rPr>
                <w:sz w:val="16"/>
              </w:rPr>
              <w:tab/>
              <w:t>Table note.</w:t>
            </w:r>
          </w:p>
          <w:p w14:paraId="4C876D65" w14:textId="77777777" w:rsidR="006F7670" w:rsidRDefault="006F7670">
            <w:pPr>
              <w:pStyle w:val="Tablefootnote"/>
              <w:keepNext/>
            </w:pPr>
            <w:r>
              <w:rPr>
                <w:rStyle w:val="TableFootNoteXref"/>
              </w:rPr>
              <w:t>a</w:t>
            </w:r>
            <w:r>
              <w:tab/>
              <w:t>First table footnote.</w:t>
            </w:r>
          </w:p>
          <w:p w14:paraId="027C9B74" w14:textId="77777777" w:rsidR="006F7670" w:rsidRDefault="006F7670" w:rsidP="00A626E2">
            <w:pPr>
              <w:pStyle w:val="Tablefootnote"/>
              <w:keepNext/>
            </w:pPr>
            <w:r>
              <w:rPr>
                <w:rStyle w:val="TableFootNoteXref"/>
              </w:rPr>
              <w:t>b</w:t>
            </w:r>
            <w:r>
              <w:tab/>
              <w:t>Second table footnote.</w:t>
            </w:r>
          </w:p>
        </w:tc>
      </w:tr>
    </w:tbl>
    <w:p w14:paraId="043E0A06" w14:textId="77777777" w:rsidR="00EC4B78" w:rsidRDefault="00EC4B78" w:rsidP="00347CB5">
      <w:pPr>
        <w:pStyle w:val="HelpNotes"/>
      </w:pPr>
    </w:p>
    <w:p w14:paraId="5B133E45" w14:textId="77777777" w:rsidR="00EC4B78" w:rsidRDefault="00EC4B78" w:rsidP="00347CB5">
      <w:pPr>
        <w:pStyle w:val="HelpNotes"/>
      </w:pPr>
      <w:r>
        <w:rPr>
          <w:b/>
        </w:rPr>
        <w:t>Tables</w:t>
      </w:r>
      <w:r>
        <w:t xml:space="preserve"> should be used when they are the most efficient means of presenting information in an easily comprehensible form. It shall be possible to refer to each table explicitly within the text.</w:t>
      </w:r>
    </w:p>
    <w:p w14:paraId="0C48CFB1" w14:textId="77777777" w:rsidR="00EC4B78" w:rsidRDefault="00EC4B78" w:rsidP="00347CB5">
      <w:pPr>
        <w:pStyle w:val="HelpNotes"/>
      </w:pPr>
      <w:r>
        <w:t>A table within a table is not permitted. Subdivision of a table into subsidiary tables is not permitted.</w:t>
      </w:r>
    </w:p>
    <w:p w14:paraId="60547132" w14:textId="77777777" w:rsidR="00EC4B78" w:rsidRDefault="00EC4B78" w:rsidP="00347CB5">
      <w:pPr>
        <w:pStyle w:val="HelpNotes"/>
      </w:pPr>
      <w:r>
        <w:t xml:space="preserve">Tables shall be designated “Table” and numbered with Arabic numerals, beginning with 1. This numbering shall be independent of the numbering of the clauses and of any figures. A single table shall be designated “Table 1”. The numbering shall be continuous up to but excluding any annexes. Numbers given to the tables of an annex shall be preceded by the letter designating that annex followed by </w:t>
      </w:r>
      <w:r w:rsidR="00347CB5" w:rsidRPr="00347CB5">
        <w:t xml:space="preserve">an </w:t>
      </w:r>
      <w:proofErr w:type="spellStart"/>
      <w:r w:rsidR="00347CB5" w:rsidRPr="00347CB5">
        <w:t>em</w:t>
      </w:r>
      <w:proofErr w:type="spellEnd"/>
      <w:r w:rsidR="00347CB5" w:rsidRPr="00347CB5">
        <w:t xml:space="preserve"> dash (—), e.g. </w:t>
      </w:r>
      <w:r w:rsidR="00347CB5">
        <w:t>Table</w:t>
      </w:r>
      <w:r w:rsidR="00347CB5" w:rsidRPr="00347CB5">
        <w:t xml:space="preserve"> A.1—</w:t>
      </w:r>
      <w:proofErr w:type="spellStart"/>
      <w:r w:rsidR="00347CB5" w:rsidRPr="00347CB5">
        <w:t>xxxxxxxxx</w:t>
      </w:r>
      <w:proofErr w:type="spellEnd"/>
      <w:r w:rsidR="00347CB5" w:rsidRPr="00347CB5">
        <w:t>.</w:t>
      </w:r>
      <w:r>
        <w:t xml:space="preserve"> The numbering shall start afresh with each annex.</w:t>
      </w:r>
    </w:p>
    <w:p w14:paraId="22877856" w14:textId="77777777" w:rsidR="00EC4B78" w:rsidRDefault="00EC4B78" w:rsidP="00347CB5">
      <w:pPr>
        <w:pStyle w:val="HelpNotes"/>
      </w:pPr>
      <w:r>
        <w:t xml:space="preserve">The table designation and title (if present) shall be centred horizontally above the table and laid out as in the example above. The table designation and title shall be separated by </w:t>
      </w:r>
      <w:r w:rsidR="00347CB5" w:rsidRPr="00347CB5">
        <w:t xml:space="preserve">an </w:t>
      </w:r>
      <w:proofErr w:type="spellStart"/>
      <w:r w:rsidR="00347CB5" w:rsidRPr="00347CB5">
        <w:t>em</w:t>
      </w:r>
      <w:proofErr w:type="spellEnd"/>
      <w:r w:rsidR="00347CB5" w:rsidRPr="00347CB5">
        <w:t xml:space="preserve"> dash</w:t>
      </w:r>
      <w:r>
        <w:t>.</w:t>
      </w:r>
    </w:p>
    <w:p w14:paraId="422047AB" w14:textId="77777777" w:rsidR="00EC4B78" w:rsidRDefault="00EC4B78" w:rsidP="00347CB5">
      <w:pPr>
        <w:pStyle w:val="HelpNotes"/>
      </w:pPr>
      <w:r>
        <w:t>The first word in the heading of each column or row shall begin with a capital letter. The units used in a given column shall generally be indicated under the column heading. As an exception to this rule, when all units are the same, a suitable statement (for example, “Dimensions in millimetres”) shall instead be placed above the right-hand corner of the table.</w:t>
      </w:r>
    </w:p>
    <w:p w14:paraId="6B6A4F73" w14:textId="77777777" w:rsidR="00EC4B78" w:rsidRDefault="00EC4B78" w:rsidP="00347CB5">
      <w:pPr>
        <w:pStyle w:val="HelpNotes"/>
      </w:pPr>
      <w:r>
        <w:t>When a table is continued over several pages, the column headings together with any statement concerning units shall be repeated on all pages after the first.</w:t>
      </w:r>
    </w:p>
    <w:p w14:paraId="6876D0EE" w14:textId="77777777" w:rsidR="00EC4B78" w:rsidRDefault="00EC4B78" w:rsidP="00347CB5">
      <w:pPr>
        <w:pStyle w:val="HelpNotes"/>
      </w:pPr>
      <w:r>
        <w:rPr>
          <w:b/>
        </w:rPr>
        <w:t>Notes to tables</w:t>
      </w:r>
      <w:r>
        <w:t xml:space="preserve"> shall be treated independently from notes integrated in the text. They shall be located within the frame of the relevant table and shall precede table footnotes. A single note in a table shall be preceded by “NOTE”, placed at the beginning of the first line of the text of the note. When several notes occur in the same table, they shall be designated “NOTE 1”, “NOTE 2”, “NOTE 3”, etc. A separate numbering sequence shall be used for each table.</w:t>
      </w:r>
    </w:p>
    <w:p w14:paraId="313A38DE" w14:textId="77777777" w:rsidR="00EC4B78" w:rsidRDefault="00EC4B78" w:rsidP="00347CB5">
      <w:pPr>
        <w:pStyle w:val="HelpNotes"/>
      </w:pPr>
      <w:r>
        <w:t>Notes to tables shall not contain requirements or any information considered indispensable for the use of the document. Any requirements relating to the content of a table shall be given in the text, in a footnote to the table or as a paragraph within the table. It is not necessary that notes to tables are referred to.</w:t>
      </w:r>
    </w:p>
    <w:p w14:paraId="21A46089" w14:textId="77777777" w:rsidR="00EC4B78" w:rsidRDefault="00EC4B78" w:rsidP="00347CB5">
      <w:pPr>
        <w:pStyle w:val="HelpNotes"/>
      </w:pPr>
      <w:r>
        <w:rPr>
          <w:b/>
        </w:rPr>
        <w:lastRenderedPageBreak/>
        <w:t>Footnotes to tables</w:t>
      </w:r>
      <w:r>
        <w:t xml:space="preserve"> shall be treated independently from footnotes to the text. They shall be located within the frame of the relevant table, and shall appear at the foot of the table.</w:t>
      </w:r>
    </w:p>
    <w:p w14:paraId="3A1830FA" w14:textId="77777777" w:rsidR="00EC4B78" w:rsidRDefault="00EC4B78" w:rsidP="00347CB5">
      <w:pPr>
        <w:pStyle w:val="HelpNotes"/>
      </w:pPr>
      <w:r>
        <w:t>Footnotes to tables shall be distinguished by superscript lower case letters, beginning with “a”. The footnotes shall be referred to in the table by inserting the same superscript lower case letter.</w:t>
      </w:r>
    </w:p>
    <w:p w14:paraId="4D1BAC0E" w14:textId="77777777" w:rsidR="00EC4B78" w:rsidRDefault="00EC4B78" w:rsidP="00347CB5">
      <w:pPr>
        <w:pStyle w:val="HelpNotes"/>
      </w:pPr>
      <w:r>
        <w:t xml:space="preserve">Footnotes to tables may contain requirements. As a consequence, it is particularly important when drafting the text of the table footnote to distinguish clearly between different types of provision by using the appropriate verbal forms (see </w:t>
      </w:r>
      <w:r>
        <w:rPr>
          <w:rStyle w:val="ExtXref"/>
          <w:color w:val="008000"/>
        </w:rPr>
        <w:t>ISO/IEC Directives, Part 2</w:t>
      </w:r>
      <w:r>
        <w:t>).</w:t>
      </w:r>
    </w:p>
    <w:p w14:paraId="39A468A2" w14:textId="77777777" w:rsidR="00EC4B78" w:rsidRDefault="00EC4B78">
      <w:r>
        <w:t>A paragraph.</w:t>
      </w:r>
    </w:p>
    <w:p w14:paraId="734ED6A1" w14:textId="77777777" w:rsidR="00EC4B78" w:rsidRDefault="00347CB5">
      <w:pPr>
        <w:pStyle w:val="Formula"/>
        <w:keepNext/>
      </w:pPr>
      <w:r w:rsidRPr="00347CB5">
        <w:rPr>
          <w:position w:val="-24"/>
        </w:rPr>
        <w:object w:dxaOrig="600" w:dyaOrig="620" w14:anchorId="4EC3AAE2">
          <v:shape id="_x0000_i1026" type="#_x0000_t75" style="width:30pt;height:31pt" o:ole="" fillcolor="window">
            <v:imagedata r:id="rId23" o:title=""/>
          </v:shape>
          <o:OLEObject Type="Embed" ProgID="Equation.3" ShapeID="_x0000_i1026" DrawAspect="Content" ObjectID="_1723035039" r:id="rId24"/>
        </w:object>
      </w:r>
      <w:r w:rsidR="00EC4B78">
        <w:tab/>
        <w:t>(1)</w:t>
      </w:r>
    </w:p>
    <w:p w14:paraId="328CDF24" w14:textId="77777777" w:rsidR="00EC4B78" w:rsidRDefault="00EC4B78">
      <w:pPr>
        <w:keepNext/>
      </w:pPr>
      <w:r>
        <w:t>where</w:t>
      </w:r>
    </w:p>
    <w:p w14:paraId="61593D45" w14:textId="77777777" w:rsidR="00EC4B78" w:rsidRDefault="00EC4B78">
      <w:pPr>
        <w:pStyle w:val="dl"/>
      </w:pPr>
      <w:r>
        <w:rPr>
          <w:i/>
        </w:rPr>
        <w:t>a</w:t>
      </w:r>
      <w:r>
        <w:tab/>
        <w:t>is the numerator;</w:t>
      </w:r>
    </w:p>
    <w:p w14:paraId="37906E10" w14:textId="77777777" w:rsidR="00EC4B78" w:rsidRDefault="00EC4B78">
      <w:pPr>
        <w:pStyle w:val="dl"/>
      </w:pPr>
      <w:r>
        <w:rPr>
          <w:i/>
        </w:rPr>
        <w:t>b</w:t>
      </w:r>
      <w:r>
        <w:rPr>
          <w:i/>
        </w:rPr>
        <w:tab/>
      </w:r>
      <w:r>
        <w:t>is the denominator;</w:t>
      </w:r>
    </w:p>
    <w:p w14:paraId="3ADB282A" w14:textId="77777777" w:rsidR="00EC4B78" w:rsidRDefault="00EC4B78">
      <w:pPr>
        <w:pStyle w:val="dl"/>
      </w:pPr>
      <w:r>
        <w:rPr>
          <w:i/>
        </w:rPr>
        <w:t>c</w:t>
      </w:r>
      <w:r>
        <w:rPr>
          <w:i/>
        </w:rPr>
        <w:tab/>
      </w:r>
      <w:r>
        <w:t>is the result of the division.</w:t>
      </w:r>
    </w:p>
    <w:p w14:paraId="04A0B09F" w14:textId="77777777" w:rsidR="00EC4B78" w:rsidRDefault="00EC4B78" w:rsidP="00347CB5">
      <w:pPr>
        <w:pStyle w:val="HelpNotes"/>
      </w:pPr>
      <w:r>
        <w:rPr>
          <w:b/>
        </w:rPr>
        <w:t>Equations</w:t>
      </w:r>
      <w:r>
        <w:t xml:space="preserve"> between quantities are preferred to equations between numerical values. Equations shall be expressed in mathematically correct form, the variables being represented by letter symbols the meanings of which are explained in connection with the equations, unless they appear in a “Symbols and abbreviated terms” clause. Descriptive terms or names of quantities shall not be arranged in the form of an equation. Names of quantities or </w:t>
      </w:r>
      <w:proofErr w:type="spellStart"/>
      <w:r>
        <w:t>multiletter</w:t>
      </w:r>
      <w:proofErr w:type="spellEnd"/>
      <w:r>
        <w:t xml:space="preserve"> abbreviated terms, for example presented in italics or with subscripts, shall not be used in the place of symbols.</w:t>
      </w:r>
    </w:p>
    <w:p w14:paraId="23A483AD" w14:textId="77777777" w:rsidR="00EC4B78" w:rsidRDefault="00EC4B78" w:rsidP="00347CB5">
      <w:pPr>
        <w:pStyle w:val="HelpNotes"/>
      </w:pPr>
      <w:r>
        <w:t>If it is necessary to number some or all of the formulae in a document in order to facilitate cross-reference, Arabic numbers in parentheses shall be used, beginning with 1. The numbering shall be continuous and independent of the numbering of clauses, tables and figures. Subdivision of formulae [e.g. (2a), (2b), etc.] is not permitted. Numbers given to the mathematical formulae of an annex shall be preceded by the letter designating that annex followed by a full-stop. The numbering shall start afresh with each annex.</w:t>
      </w:r>
    </w:p>
    <w:p w14:paraId="795C5B5C" w14:textId="77777777" w:rsidR="00EC4B78" w:rsidRDefault="00EC4B78" w:rsidP="00347CB5">
      <w:pPr>
        <w:pStyle w:val="HelpNotes"/>
      </w:pPr>
      <w:r>
        <w:t xml:space="preserve">The International System of units (SI) as set out in </w:t>
      </w:r>
      <w:r>
        <w:rPr>
          <w:rStyle w:val="ExtXref"/>
          <w:color w:val="008000"/>
        </w:rPr>
        <w:t>ISO 31</w:t>
      </w:r>
      <w:r>
        <w:t xml:space="preserve"> shall be used. Symbols for quantities shall be chosen, wherever possible, from the various parts of </w:t>
      </w:r>
      <w:r>
        <w:rPr>
          <w:rStyle w:val="ExtXref"/>
          <w:color w:val="008000"/>
        </w:rPr>
        <w:t>ISO 31</w:t>
      </w:r>
      <w:r>
        <w:t xml:space="preserve"> and </w:t>
      </w:r>
      <w:r>
        <w:rPr>
          <w:rStyle w:val="ExtXref"/>
          <w:color w:val="008000"/>
        </w:rPr>
        <w:t>IEC 60027</w:t>
      </w:r>
      <w:r>
        <w:t xml:space="preserve">. For further guidance on application, see </w:t>
      </w:r>
      <w:r>
        <w:rPr>
          <w:rStyle w:val="ExtXref"/>
          <w:color w:val="008000"/>
        </w:rPr>
        <w:t>ISO 1000</w:t>
      </w:r>
      <w:r>
        <w:t>.</w:t>
      </w:r>
    </w:p>
    <w:p w14:paraId="6729DE9E" w14:textId="77777777" w:rsidR="00EC4B78" w:rsidRDefault="00EC4B78" w:rsidP="00347CB5">
      <w:pPr>
        <w:pStyle w:val="HelpNotes"/>
      </w:pPr>
      <w:r>
        <w:t>The units in which any values are expressed shall be indicated.</w:t>
      </w:r>
    </w:p>
    <w:p w14:paraId="4C4E3986" w14:textId="77777777" w:rsidR="00EC4B78" w:rsidRDefault="00EC4B78" w:rsidP="00347CB5">
      <w:pPr>
        <w:pStyle w:val="HelpNotes"/>
      </w:pPr>
      <w:r>
        <w:t xml:space="preserve">The decimal sign shall be a </w:t>
      </w:r>
      <w:r w:rsidR="001157AD">
        <w:t>dot (.)</w:t>
      </w:r>
      <w:r>
        <w:t xml:space="preserve"> on the line</w:t>
      </w:r>
      <w:r w:rsidR="001157AD">
        <w:t>.</w:t>
      </w:r>
    </w:p>
    <w:p w14:paraId="7001B99F" w14:textId="77777777" w:rsidR="00EC4B78" w:rsidRDefault="00EC4B78" w:rsidP="00347CB5">
      <w:pPr>
        <w:pStyle w:val="HelpNotes"/>
      </w:pPr>
      <w:r>
        <w:t xml:space="preserve">For clarity, the symbol </w:t>
      </w:r>
      <w:r w:rsidR="001157AD">
        <w:t>(</w:t>
      </w:r>
      <w:r w:rsidR="001157AD">
        <w:rPr>
          <w:rFonts w:cs="Arial"/>
        </w:rPr>
        <w:t>×)</w:t>
      </w:r>
      <w:r>
        <w:t xml:space="preserve"> rather than a </w:t>
      </w:r>
      <w:r w:rsidR="001157AD">
        <w:t>dot (.)</w:t>
      </w:r>
      <w:r>
        <w:t xml:space="preserve"> shall be used to indicate multiplication of numbers and numerical values.</w:t>
      </w:r>
    </w:p>
    <w:p w14:paraId="0D3AF0D7" w14:textId="77777777" w:rsidR="00EC4B78" w:rsidRDefault="00EC4B78" w:rsidP="00347CB5">
      <w:pPr>
        <w:pStyle w:val="HelpNotes"/>
      </w:pPr>
      <w:r>
        <w:t>If a value less than 1 is written in decimal form, the decimal sign shall be preceded by a zero.</w:t>
      </w:r>
    </w:p>
    <w:p w14:paraId="2936271F" w14:textId="77777777" w:rsidR="00EC4B78" w:rsidRDefault="00EC4B78" w:rsidP="00347CB5">
      <w:pPr>
        <w:pStyle w:val="HelpNotes"/>
      </w:pPr>
      <w:r>
        <w:t xml:space="preserve">For further information, see the </w:t>
      </w:r>
      <w:r>
        <w:rPr>
          <w:rStyle w:val="ExtXref"/>
          <w:color w:val="008000"/>
        </w:rPr>
        <w:t>ISO/IEC Directives</w:t>
      </w:r>
      <w:r>
        <w:t>.</w:t>
      </w:r>
    </w:p>
    <w:p w14:paraId="1D87A0E3" w14:textId="77777777" w:rsidR="00EC4B78" w:rsidRPr="00533006" w:rsidRDefault="004D423C" w:rsidP="009B4274">
      <w:pPr>
        <w:pStyle w:val="Heading1"/>
        <w:rPr>
          <w:bCs/>
          <w:color w:val="0000FF"/>
        </w:rPr>
      </w:pPr>
      <w:bookmarkStart w:id="51" w:name="_Toc443461102"/>
      <w:bookmarkStart w:id="52" w:name="_Toc443470371"/>
      <w:bookmarkStart w:id="53" w:name="_Toc450303221"/>
      <w:bookmarkStart w:id="54" w:name="_Toc536606433"/>
      <w:r w:rsidRPr="009B4274">
        <w:rPr>
          <w:bCs/>
          <w:color w:val="auto"/>
        </w:rPr>
        <w:lastRenderedPageBreak/>
        <w:t>7</w:t>
      </w:r>
      <w:r w:rsidR="00EC4B78" w:rsidRPr="009B4274">
        <w:rPr>
          <w:bCs/>
          <w:color w:val="auto"/>
        </w:rPr>
        <w:tab/>
      </w:r>
      <w:r w:rsidR="00EC4B78" w:rsidRPr="00533006">
        <w:rPr>
          <w:bCs/>
          <w:color w:val="0000FF"/>
        </w:rPr>
        <w:t>Special</w:t>
      </w:r>
      <w:bookmarkEnd w:id="51"/>
      <w:bookmarkEnd w:id="52"/>
      <w:bookmarkEnd w:id="53"/>
      <w:bookmarkEnd w:id="54"/>
    </w:p>
    <w:p w14:paraId="7733E905" w14:textId="77777777" w:rsidR="00EC4B78" w:rsidRPr="00533006" w:rsidRDefault="00EC4B78">
      <w:pPr>
        <w:keepNext/>
        <w:rPr>
          <w:color w:val="0000FF"/>
        </w:rPr>
      </w:pPr>
      <w:r w:rsidRPr="00533006">
        <w:rPr>
          <w:color w:val="0000FF"/>
        </w:rPr>
        <w:t>A paragraph with an element of text styled as special (in this case a designation):</w:t>
      </w:r>
    </w:p>
    <w:p w14:paraId="1D7F6CBD" w14:textId="77777777" w:rsidR="00EC4B78" w:rsidRPr="00533006" w:rsidRDefault="00CF64D2">
      <w:pPr>
        <w:pStyle w:val="Special"/>
        <w:ind w:left="400"/>
        <w:rPr>
          <w:b/>
          <w:color w:val="0000FF"/>
        </w:rPr>
      </w:pPr>
      <w:r w:rsidRPr="00533006">
        <w:rPr>
          <w:b/>
          <w:color w:val="0000FF"/>
        </w:rPr>
        <w:t>Special styling of an element</w:t>
      </w:r>
    </w:p>
    <w:p w14:paraId="3C7B5551" w14:textId="77777777" w:rsidR="00EC4B78" w:rsidRDefault="00EC4B78" w:rsidP="00CF64D2">
      <w:pPr>
        <w:pStyle w:val="HelpNotes"/>
      </w:pPr>
      <w:r>
        <w:t xml:space="preserve">Use the style </w:t>
      </w:r>
      <w:r>
        <w:rPr>
          <w:b/>
        </w:rPr>
        <w:t>Special</w:t>
      </w:r>
      <w:r>
        <w:t xml:space="preserve"> for any element of text for which you are unsure as to the correct style to use, or for which you feel that none of the styles contained in the template is appropriate. Note that if you create your own style(s), they will be mapped to Special on exportation/importation.</w:t>
      </w:r>
      <w:permEnd w:id="735591955"/>
    </w:p>
    <w:p w14:paraId="6284E947" w14:textId="77777777" w:rsidR="00EC4B78" w:rsidRDefault="00EC4B78">
      <w:pPr>
        <w:pStyle w:val="ANNEX"/>
      </w:pPr>
      <w:bookmarkStart w:id="55" w:name="_Toc450303222"/>
      <w:bookmarkStart w:id="56" w:name="_Toc536606434"/>
      <w:permStart w:id="1596732454" w:edGrp="everyone"/>
      <w:r>
        <w:lastRenderedPageBreak/>
        <w:t>Annex A</w:t>
      </w:r>
      <w:bookmarkStart w:id="57" w:name="_Toc438968655"/>
      <w:bookmarkStart w:id="58" w:name="_Toc443461103"/>
      <w:r w:rsidR="00DF4704">
        <w:br/>
      </w:r>
      <w:r>
        <w:rPr>
          <w:b w:val="0"/>
        </w:rPr>
        <w:t>(normative)</w:t>
      </w:r>
      <w:r>
        <w:br/>
      </w:r>
      <w:r>
        <w:br/>
      </w:r>
      <w:r w:rsidRPr="00533006">
        <w:rPr>
          <w:color w:val="0000FF"/>
        </w:rPr>
        <w:t>Annex title</w:t>
      </w:r>
      <w:bookmarkEnd w:id="55"/>
      <w:bookmarkEnd w:id="56"/>
      <w:bookmarkEnd w:id="57"/>
      <w:bookmarkEnd w:id="58"/>
    </w:p>
    <w:p w14:paraId="1FF6355E" w14:textId="77777777" w:rsidR="00EC4B78" w:rsidRDefault="00EC4B78">
      <w:pPr>
        <w:pStyle w:val="annexheading2"/>
      </w:pPr>
      <w:bookmarkStart w:id="59" w:name="_Toc443461104"/>
      <w:bookmarkStart w:id="60" w:name="_Toc536606435"/>
      <w:r>
        <w:t>A.1</w:t>
      </w:r>
      <w:r>
        <w:tab/>
        <w:t>General</w:t>
      </w:r>
      <w:bookmarkEnd w:id="59"/>
      <w:bookmarkEnd w:id="60"/>
    </w:p>
    <w:p w14:paraId="436A1231" w14:textId="77777777" w:rsidR="007A39C1" w:rsidRDefault="00EC4B78" w:rsidP="007A39C1">
      <w:pPr>
        <w:pStyle w:val="HelpNotes"/>
      </w:pPr>
      <w:r>
        <w:rPr>
          <w:b/>
        </w:rPr>
        <w:t>Annexes</w:t>
      </w:r>
      <w:r>
        <w:t xml:space="preserve"> shall appear in the order in which they are cited in the text. Each annex shall be designated by a heading comprising the word “Annex” followed by a capital letter </w:t>
      </w:r>
      <w:r w:rsidR="007A39C1">
        <w:t xml:space="preserve">of alphabet </w:t>
      </w:r>
      <w:r>
        <w:t xml:space="preserve">designating its serial order, beginning with “A”, e.g. “Annex A”. </w:t>
      </w:r>
      <w:r w:rsidR="007A39C1">
        <w:t>The numbering of annexes shall exclude the use of letters I and O.</w:t>
      </w:r>
    </w:p>
    <w:p w14:paraId="5748C0BC" w14:textId="77777777" w:rsidR="00EC4B78" w:rsidRDefault="00EC4B78" w:rsidP="007A39C1">
      <w:pPr>
        <w:pStyle w:val="HelpNotes"/>
      </w:pPr>
      <w:r>
        <w:t>The annex heading shall be followed by the indication “(normative)” or “(informative)”, and by the title, each on a separate line. Numbers given to the clauses, subclauses, tables, figures and mathematical formulae of an annex shall be preceded by the letter designating that annex followed by a full-stop. The numbering shall start afresh with each annex. A single annex shall be designated “Annex A”.</w:t>
      </w:r>
    </w:p>
    <w:p w14:paraId="1D16CB75" w14:textId="77777777" w:rsidR="00EC4B78" w:rsidRDefault="00EC4B78" w:rsidP="007A39C1">
      <w:pPr>
        <w:pStyle w:val="HelpNotes"/>
      </w:pPr>
      <w:r>
        <w:rPr>
          <w:u w:val="single"/>
        </w:rPr>
        <w:t>Normative annexes</w:t>
      </w:r>
      <w:r>
        <w:t xml:space="preserve"> give provisions additional to those in the body of the document. Their presence is optional. An annex’s normative status (as opposed to informative) shall be made clear by the way in which it is referred to in the text, by an indication in the table of contents and under the heading of the annex.</w:t>
      </w:r>
    </w:p>
    <w:p w14:paraId="0E881535" w14:textId="77777777" w:rsidR="00EC4B78" w:rsidRDefault="00EC4B78" w:rsidP="007A39C1">
      <w:pPr>
        <w:pStyle w:val="HelpNotes"/>
      </w:pPr>
      <w:r>
        <w:rPr>
          <w:u w:val="single"/>
        </w:rPr>
        <w:t>Informative annexes</w:t>
      </w:r>
      <w:r>
        <w:t xml:space="preserve"> give additional information intended to assist the understanding or use of the document. They shall not contain requirements, except as described in the following paragraph. Their presence is optional. An annex’s informative status (as opposed to normative) shall be made clear by the way in which it is referred to in the text, by an indication in the table of contents and under the heading of the annex.</w:t>
      </w:r>
    </w:p>
    <w:p w14:paraId="15A25398" w14:textId="77777777" w:rsidR="00EC4B78" w:rsidRDefault="00EC4B78" w:rsidP="007A39C1">
      <w:pPr>
        <w:pStyle w:val="HelpNotes"/>
      </w:pPr>
      <w:r>
        <w:t>Informative annexes may contain optional requirements. For example, a test method that is optional may contain requirements but there is no need to comply with these requirements to claim compliance with the document.</w:t>
      </w:r>
    </w:p>
    <w:p w14:paraId="0F6DB0AF" w14:textId="77777777" w:rsidR="00EC4B78" w:rsidRPr="00533006" w:rsidRDefault="00EC4B78">
      <w:pPr>
        <w:pStyle w:val="annexheading2"/>
        <w:rPr>
          <w:color w:val="0000FF"/>
        </w:rPr>
      </w:pPr>
      <w:bookmarkStart w:id="61" w:name="_Toc443461105"/>
      <w:bookmarkStart w:id="62" w:name="_Toc536606436"/>
      <w:r>
        <w:t>A.2</w:t>
      </w:r>
      <w:r>
        <w:tab/>
      </w:r>
      <w:r w:rsidRPr="00533006">
        <w:rPr>
          <w:color w:val="0000FF"/>
        </w:rPr>
        <w:t>Clause</w:t>
      </w:r>
      <w:bookmarkEnd w:id="61"/>
      <w:bookmarkEnd w:id="62"/>
    </w:p>
    <w:p w14:paraId="7E1FE178" w14:textId="77777777" w:rsidR="00EC4B78" w:rsidRPr="00533006" w:rsidRDefault="00EC4B78">
      <w:pPr>
        <w:pStyle w:val="annexheading3"/>
        <w:rPr>
          <w:color w:val="0000FF"/>
        </w:rPr>
      </w:pPr>
      <w:bookmarkStart w:id="63" w:name="_Toc443461106"/>
      <w:bookmarkStart w:id="64" w:name="_Toc536606437"/>
      <w:r w:rsidRPr="00533006">
        <w:rPr>
          <w:color w:val="0000FF"/>
        </w:rPr>
        <w:t>A.2.1</w:t>
      </w:r>
      <w:r w:rsidRPr="00533006">
        <w:rPr>
          <w:color w:val="0000FF"/>
        </w:rPr>
        <w:tab/>
        <w:t>Subclause (level 1)</w:t>
      </w:r>
      <w:bookmarkEnd w:id="63"/>
      <w:bookmarkEnd w:id="64"/>
    </w:p>
    <w:p w14:paraId="2819A5C4" w14:textId="77777777" w:rsidR="00EC4B78" w:rsidRPr="00533006" w:rsidRDefault="00EC4B78">
      <w:pPr>
        <w:pStyle w:val="annexheading4"/>
        <w:rPr>
          <w:color w:val="0000FF"/>
        </w:rPr>
      </w:pPr>
      <w:r w:rsidRPr="00533006">
        <w:rPr>
          <w:color w:val="0000FF"/>
        </w:rPr>
        <w:t>A.2.1.1</w:t>
      </w:r>
      <w:r w:rsidRPr="00533006">
        <w:rPr>
          <w:color w:val="0000FF"/>
        </w:rPr>
        <w:tab/>
        <w:t>Subclause (level 2)</w:t>
      </w:r>
    </w:p>
    <w:p w14:paraId="7AF91CB4" w14:textId="77777777" w:rsidR="00EC4B78" w:rsidRPr="00533006" w:rsidRDefault="00EC4B78">
      <w:pPr>
        <w:rPr>
          <w:color w:val="0000FF"/>
        </w:rPr>
      </w:pPr>
      <w:r w:rsidRPr="00533006">
        <w:rPr>
          <w:color w:val="0000FF"/>
        </w:rPr>
        <w:t>A paragraph.</w:t>
      </w:r>
    </w:p>
    <w:p w14:paraId="41CF10B0" w14:textId="77777777" w:rsidR="00EC4B78" w:rsidRPr="00533006" w:rsidRDefault="00EC4B78">
      <w:pPr>
        <w:pStyle w:val="annexheading5"/>
        <w:rPr>
          <w:color w:val="0000FF"/>
        </w:rPr>
      </w:pPr>
      <w:r w:rsidRPr="00533006">
        <w:rPr>
          <w:color w:val="0000FF"/>
        </w:rPr>
        <w:t>A.2.1.1.1</w:t>
      </w:r>
      <w:r w:rsidRPr="00533006">
        <w:rPr>
          <w:color w:val="0000FF"/>
        </w:rPr>
        <w:tab/>
        <w:t>Subclause (level 3)</w:t>
      </w:r>
    </w:p>
    <w:p w14:paraId="3FC00DF9" w14:textId="77777777" w:rsidR="00EC4B78" w:rsidRPr="00533006" w:rsidRDefault="00EC4B78">
      <w:pPr>
        <w:rPr>
          <w:color w:val="0000FF"/>
        </w:rPr>
      </w:pPr>
      <w:r w:rsidRPr="00533006">
        <w:rPr>
          <w:color w:val="0000FF"/>
        </w:rPr>
        <w:t>A paragraph.</w:t>
      </w:r>
    </w:p>
    <w:p w14:paraId="45E4E1B9" w14:textId="77777777" w:rsidR="00EC4B78" w:rsidRPr="00533006" w:rsidRDefault="00EC4B78">
      <w:pPr>
        <w:pStyle w:val="annexheading6"/>
        <w:rPr>
          <w:color w:val="0000FF"/>
        </w:rPr>
      </w:pPr>
      <w:r w:rsidRPr="00533006">
        <w:rPr>
          <w:color w:val="0000FF"/>
        </w:rPr>
        <w:t>A.2.1.1.1.1</w:t>
      </w:r>
      <w:r w:rsidRPr="00533006">
        <w:rPr>
          <w:color w:val="0000FF"/>
        </w:rPr>
        <w:tab/>
        <w:t>Subclause (level 4)</w:t>
      </w:r>
    </w:p>
    <w:p w14:paraId="78B44EFE" w14:textId="77777777" w:rsidR="00EC4B78" w:rsidRPr="00533006" w:rsidRDefault="00EC4B78">
      <w:pPr>
        <w:rPr>
          <w:color w:val="0000FF"/>
        </w:rPr>
      </w:pPr>
      <w:r w:rsidRPr="00533006">
        <w:rPr>
          <w:color w:val="0000FF"/>
        </w:rPr>
        <w:t>A paragraph.</w:t>
      </w:r>
    </w:p>
    <w:p w14:paraId="38476FD8" w14:textId="77777777" w:rsidR="00EC4B78" w:rsidRPr="00533006" w:rsidRDefault="00EC4B78">
      <w:pPr>
        <w:pStyle w:val="annexheading6"/>
        <w:rPr>
          <w:color w:val="0000FF"/>
        </w:rPr>
      </w:pPr>
      <w:r w:rsidRPr="00533006">
        <w:rPr>
          <w:color w:val="0000FF"/>
        </w:rPr>
        <w:t>A.2.1.1.1.2</w:t>
      </w:r>
      <w:r w:rsidRPr="00533006">
        <w:rPr>
          <w:color w:val="0000FF"/>
        </w:rPr>
        <w:tab/>
        <w:t>Subclause (level 4)</w:t>
      </w:r>
    </w:p>
    <w:p w14:paraId="279A77D4" w14:textId="77777777" w:rsidR="00EC4B78" w:rsidRPr="00533006" w:rsidRDefault="00EC4B78">
      <w:pPr>
        <w:rPr>
          <w:color w:val="0000FF"/>
        </w:rPr>
      </w:pPr>
      <w:r w:rsidRPr="00533006">
        <w:rPr>
          <w:color w:val="0000FF"/>
        </w:rPr>
        <w:t>A paragraph.</w:t>
      </w:r>
    </w:p>
    <w:p w14:paraId="6BF3C8FE" w14:textId="77777777" w:rsidR="00EC4B78" w:rsidRPr="00533006" w:rsidRDefault="00EC4B78">
      <w:pPr>
        <w:pStyle w:val="annexheading5"/>
        <w:rPr>
          <w:color w:val="0000FF"/>
        </w:rPr>
      </w:pPr>
      <w:r w:rsidRPr="00533006">
        <w:rPr>
          <w:color w:val="0000FF"/>
        </w:rPr>
        <w:t>A.2.1.1.2</w:t>
      </w:r>
      <w:r w:rsidRPr="00533006">
        <w:rPr>
          <w:color w:val="0000FF"/>
        </w:rPr>
        <w:tab/>
        <w:t>Subclause (level 3)</w:t>
      </w:r>
    </w:p>
    <w:p w14:paraId="0272B555" w14:textId="77777777" w:rsidR="00EC4B78" w:rsidRPr="00533006" w:rsidRDefault="00EC4B78">
      <w:pPr>
        <w:rPr>
          <w:color w:val="0000FF"/>
        </w:rPr>
      </w:pPr>
      <w:r w:rsidRPr="00533006">
        <w:rPr>
          <w:color w:val="0000FF"/>
        </w:rPr>
        <w:lastRenderedPageBreak/>
        <w:t>A paragraph.</w:t>
      </w:r>
    </w:p>
    <w:p w14:paraId="05A33781" w14:textId="77777777" w:rsidR="00EC4B78" w:rsidRPr="00533006" w:rsidRDefault="00EC4B78">
      <w:pPr>
        <w:pStyle w:val="annexheading4"/>
        <w:rPr>
          <w:color w:val="0000FF"/>
        </w:rPr>
      </w:pPr>
      <w:r w:rsidRPr="00533006">
        <w:rPr>
          <w:color w:val="0000FF"/>
        </w:rPr>
        <w:t>A.2.1.2</w:t>
      </w:r>
      <w:r w:rsidRPr="00533006">
        <w:rPr>
          <w:color w:val="0000FF"/>
        </w:rPr>
        <w:tab/>
        <w:t>Subclause (level 2)</w:t>
      </w:r>
    </w:p>
    <w:p w14:paraId="6194F720" w14:textId="77777777" w:rsidR="00EC4B78" w:rsidRPr="00533006" w:rsidRDefault="00EC4B78">
      <w:pPr>
        <w:rPr>
          <w:color w:val="0000FF"/>
        </w:rPr>
      </w:pPr>
      <w:r w:rsidRPr="00533006">
        <w:rPr>
          <w:color w:val="0000FF"/>
        </w:rPr>
        <w:t>A paragraph.</w:t>
      </w:r>
    </w:p>
    <w:p w14:paraId="2AD97E5A" w14:textId="77777777" w:rsidR="00EC4B78" w:rsidRPr="00533006" w:rsidRDefault="00EC4B78">
      <w:pPr>
        <w:pStyle w:val="annexheading3"/>
        <w:rPr>
          <w:color w:val="0000FF"/>
        </w:rPr>
      </w:pPr>
      <w:bookmarkStart w:id="65" w:name="_Toc443461107"/>
      <w:bookmarkStart w:id="66" w:name="_Toc536606438"/>
      <w:r w:rsidRPr="00533006">
        <w:rPr>
          <w:color w:val="0000FF"/>
        </w:rPr>
        <w:t>A.2.2</w:t>
      </w:r>
      <w:r w:rsidRPr="00533006">
        <w:rPr>
          <w:color w:val="0000FF"/>
        </w:rPr>
        <w:tab/>
        <w:t>Subclause (level 1)</w:t>
      </w:r>
      <w:bookmarkEnd w:id="65"/>
      <w:bookmarkEnd w:id="66"/>
    </w:p>
    <w:p w14:paraId="74D11749" w14:textId="77777777" w:rsidR="00EC4B78" w:rsidRPr="00533006" w:rsidRDefault="00EC4B78">
      <w:pPr>
        <w:rPr>
          <w:color w:val="0000FF"/>
        </w:rPr>
      </w:pPr>
      <w:r w:rsidRPr="00533006">
        <w:rPr>
          <w:color w:val="0000FF"/>
        </w:rPr>
        <w:t>A paragraph.</w:t>
      </w:r>
    </w:p>
    <w:p w14:paraId="14774E7F" w14:textId="77777777" w:rsidR="00EC4B78" w:rsidRPr="00533006" w:rsidRDefault="00EC4B78">
      <w:pPr>
        <w:pStyle w:val="annexheading2"/>
        <w:rPr>
          <w:color w:val="0000FF"/>
        </w:rPr>
      </w:pPr>
      <w:bookmarkStart w:id="67" w:name="_Toc443461108"/>
      <w:bookmarkStart w:id="68" w:name="_Toc536606439"/>
      <w:r w:rsidRPr="00533006">
        <w:rPr>
          <w:color w:val="0000FF"/>
        </w:rPr>
        <w:t>A.3</w:t>
      </w:r>
      <w:r w:rsidRPr="00533006">
        <w:rPr>
          <w:color w:val="0000FF"/>
        </w:rPr>
        <w:tab/>
        <w:t>Clause</w:t>
      </w:r>
      <w:bookmarkEnd w:id="67"/>
      <w:bookmarkEnd w:id="68"/>
    </w:p>
    <w:p w14:paraId="400B2518" w14:textId="77777777" w:rsidR="00EC4B78" w:rsidRPr="00533006" w:rsidRDefault="00EC4B78">
      <w:pPr>
        <w:pStyle w:val="p3"/>
        <w:rPr>
          <w:color w:val="0000FF"/>
        </w:rPr>
      </w:pPr>
      <w:r w:rsidRPr="00533006">
        <w:rPr>
          <w:b/>
          <w:color w:val="0000FF"/>
        </w:rPr>
        <w:t>A.3.1</w:t>
      </w:r>
      <w:r w:rsidRPr="00533006">
        <w:rPr>
          <w:color w:val="0000FF"/>
        </w:rPr>
        <w:tab/>
        <w:t>A level 1 subclause without a title.</w:t>
      </w:r>
    </w:p>
    <w:p w14:paraId="069AE416" w14:textId="77777777" w:rsidR="00EC4B78" w:rsidRPr="00533006" w:rsidRDefault="00EC4B78">
      <w:pPr>
        <w:pStyle w:val="p4"/>
        <w:rPr>
          <w:color w:val="0000FF"/>
        </w:rPr>
      </w:pPr>
      <w:r w:rsidRPr="00533006">
        <w:rPr>
          <w:b/>
          <w:color w:val="0000FF"/>
        </w:rPr>
        <w:t>A.3.1.1</w:t>
      </w:r>
      <w:r w:rsidRPr="00533006">
        <w:rPr>
          <w:color w:val="0000FF"/>
        </w:rPr>
        <w:tab/>
        <w:t>A level 2 subclause without a title.</w:t>
      </w:r>
    </w:p>
    <w:p w14:paraId="7F2CD5B6" w14:textId="77777777" w:rsidR="00EC4B78" w:rsidRPr="00533006" w:rsidRDefault="00EC4B78">
      <w:pPr>
        <w:pStyle w:val="p5"/>
        <w:rPr>
          <w:color w:val="0000FF"/>
        </w:rPr>
      </w:pPr>
      <w:r w:rsidRPr="00533006">
        <w:rPr>
          <w:b/>
          <w:color w:val="0000FF"/>
        </w:rPr>
        <w:t>A.3.1.1.1</w:t>
      </w:r>
      <w:r w:rsidRPr="00533006">
        <w:rPr>
          <w:color w:val="0000FF"/>
        </w:rPr>
        <w:tab/>
        <w:t>A level 3 subclause without a title.</w:t>
      </w:r>
    </w:p>
    <w:p w14:paraId="760FB062" w14:textId="77777777" w:rsidR="00EC4B78" w:rsidRPr="00533006" w:rsidRDefault="00EC4B78">
      <w:pPr>
        <w:pStyle w:val="p6"/>
        <w:rPr>
          <w:color w:val="0000FF"/>
        </w:rPr>
      </w:pPr>
      <w:r w:rsidRPr="00533006">
        <w:rPr>
          <w:b/>
          <w:color w:val="0000FF"/>
        </w:rPr>
        <w:t>A.3.1.1.1.1</w:t>
      </w:r>
      <w:r w:rsidRPr="00533006">
        <w:rPr>
          <w:color w:val="0000FF"/>
        </w:rPr>
        <w:tab/>
        <w:t>A level 4 subclause without a title.</w:t>
      </w:r>
    </w:p>
    <w:p w14:paraId="52EE96D0" w14:textId="77777777" w:rsidR="00EC4B78" w:rsidRPr="00533006" w:rsidRDefault="00EC4B78">
      <w:pPr>
        <w:pStyle w:val="p6"/>
        <w:rPr>
          <w:color w:val="0000FF"/>
        </w:rPr>
      </w:pPr>
      <w:r w:rsidRPr="00533006">
        <w:rPr>
          <w:b/>
          <w:color w:val="0000FF"/>
        </w:rPr>
        <w:t>A.3.1.1.1.2</w:t>
      </w:r>
      <w:r w:rsidRPr="00533006">
        <w:rPr>
          <w:color w:val="0000FF"/>
        </w:rPr>
        <w:tab/>
        <w:t>A level 4 subclause without a title.</w:t>
      </w:r>
    </w:p>
    <w:p w14:paraId="261C831B" w14:textId="77777777" w:rsidR="00EC4B78" w:rsidRPr="00533006" w:rsidRDefault="00EC4B78">
      <w:pPr>
        <w:pStyle w:val="p5"/>
        <w:rPr>
          <w:color w:val="0000FF"/>
        </w:rPr>
      </w:pPr>
      <w:r w:rsidRPr="00533006">
        <w:rPr>
          <w:b/>
          <w:color w:val="0000FF"/>
        </w:rPr>
        <w:t>A.3.1.1.2</w:t>
      </w:r>
      <w:r w:rsidRPr="00533006">
        <w:rPr>
          <w:color w:val="0000FF"/>
        </w:rPr>
        <w:tab/>
        <w:t>A level 3 subclause without a title.</w:t>
      </w:r>
    </w:p>
    <w:p w14:paraId="2EDE589C" w14:textId="77777777" w:rsidR="00EC4B78" w:rsidRPr="00533006" w:rsidRDefault="00EC4B78">
      <w:pPr>
        <w:pStyle w:val="p4"/>
        <w:rPr>
          <w:color w:val="0000FF"/>
        </w:rPr>
      </w:pPr>
      <w:r w:rsidRPr="00533006">
        <w:rPr>
          <w:b/>
          <w:color w:val="0000FF"/>
        </w:rPr>
        <w:t>A.3.1.2</w:t>
      </w:r>
      <w:r w:rsidRPr="00533006">
        <w:rPr>
          <w:color w:val="0000FF"/>
        </w:rPr>
        <w:tab/>
        <w:t>A level 2 subclause without a title.</w:t>
      </w:r>
    </w:p>
    <w:p w14:paraId="22FA1C2F" w14:textId="77777777" w:rsidR="00EC4B78" w:rsidRPr="00533006" w:rsidRDefault="00EC4B78">
      <w:pPr>
        <w:pStyle w:val="p3"/>
        <w:rPr>
          <w:color w:val="0000FF"/>
        </w:rPr>
      </w:pPr>
      <w:r w:rsidRPr="00533006">
        <w:rPr>
          <w:b/>
          <w:color w:val="0000FF"/>
        </w:rPr>
        <w:t>A.3.2</w:t>
      </w:r>
      <w:r w:rsidRPr="00533006">
        <w:rPr>
          <w:color w:val="0000FF"/>
        </w:rPr>
        <w:tab/>
        <w:t>A level 1 subclause without a title.</w:t>
      </w:r>
      <w:permEnd w:id="1596732454"/>
    </w:p>
    <w:bookmarkStart w:id="69" w:name="_Toc450303223"/>
    <w:bookmarkStart w:id="70" w:name="_Toc443212893"/>
    <w:bookmarkStart w:id="71" w:name="_Toc450125345"/>
    <w:permStart w:id="1481665852" w:edGrp="everyone"/>
    <w:p w14:paraId="701803CC" w14:textId="77777777" w:rsidR="00EC4B78" w:rsidRPr="00694431" w:rsidRDefault="00EC4B78" w:rsidP="00694431">
      <w:pPr>
        <w:pStyle w:val="ANNEX"/>
      </w:pPr>
      <w:r w:rsidRPr="00694431">
        <w:lastRenderedPageBreak/>
        <w:fldChar w:fldCharType="begin"/>
      </w:r>
      <w:r w:rsidRPr="00694431">
        <w:instrText xml:space="preserve">SEQ aaa \h </w:instrText>
      </w:r>
      <w:r w:rsidRPr="00694431">
        <w:fldChar w:fldCharType="end"/>
      </w:r>
      <w:r w:rsidRPr="00694431">
        <w:fldChar w:fldCharType="begin"/>
      </w:r>
      <w:r w:rsidRPr="00694431">
        <w:instrText xml:space="preserve">SEQ table \r0\h </w:instrText>
      </w:r>
      <w:r w:rsidRPr="00694431">
        <w:fldChar w:fldCharType="end"/>
      </w:r>
      <w:r w:rsidRPr="00694431">
        <w:fldChar w:fldCharType="begin"/>
      </w:r>
      <w:r w:rsidRPr="00694431">
        <w:instrText xml:space="preserve">SEQ figure \r0\h </w:instrText>
      </w:r>
      <w:r w:rsidRPr="00694431">
        <w:fldChar w:fldCharType="end"/>
      </w:r>
      <w:bookmarkStart w:id="72" w:name="_Toc443470372"/>
      <w:bookmarkStart w:id="73" w:name="_Toc450303224"/>
      <w:bookmarkStart w:id="74" w:name="_Toc536606440"/>
      <w:bookmarkEnd w:id="69"/>
      <w:bookmarkEnd w:id="70"/>
      <w:bookmarkEnd w:id="71"/>
      <w:r w:rsidRPr="00694431">
        <w:t>Bibliography</w:t>
      </w:r>
      <w:bookmarkEnd w:id="72"/>
      <w:bookmarkEnd w:id="73"/>
      <w:bookmarkEnd w:id="74"/>
    </w:p>
    <w:p w14:paraId="6456A94F" w14:textId="77777777" w:rsidR="00EC4B78" w:rsidRPr="00533006" w:rsidRDefault="00EC4B78">
      <w:pPr>
        <w:pStyle w:val="Bibliography1"/>
        <w:rPr>
          <w:color w:val="0000FF"/>
        </w:rPr>
      </w:pPr>
      <w:r w:rsidRPr="00533006">
        <w:rPr>
          <w:color w:val="0000FF"/>
        </w:rPr>
        <w:t>[1]</w:t>
      </w:r>
      <w:r w:rsidRPr="00533006">
        <w:rPr>
          <w:color w:val="0000FF"/>
        </w:rPr>
        <w:tab/>
      </w:r>
      <w:r w:rsidR="007E7599" w:rsidRPr="00533006">
        <w:rPr>
          <w:color w:val="0000FF"/>
        </w:rPr>
        <w:t xml:space="preserve">ISO #####-#, </w:t>
      </w:r>
      <w:r w:rsidR="007E7599" w:rsidRPr="00533006">
        <w:rPr>
          <w:i/>
          <w:iCs/>
          <w:color w:val="0000FF"/>
        </w:rPr>
        <w:t xml:space="preserve">General title — Part #: Title of part </w:t>
      </w:r>
    </w:p>
    <w:p w14:paraId="6BAA33CF" w14:textId="77777777" w:rsidR="00EC4B78" w:rsidRPr="00533006" w:rsidRDefault="00EC4B78" w:rsidP="007E7599">
      <w:pPr>
        <w:pStyle w:val="Bibliography1"/>
        <w:rPr>
          <w:color w:val="0000FF"/>
        </w:rPr>
      </w:pPr>
      <w:r w:rsidRPr="00533006">
        <w:rPr>
          <w:color w:val="0000FF"/>
        </w:rPr>
        <w:t>[2]</w:t>
      </w:r>
      <w:r w:rsidRPr="00533006">
        <w:rPr>
          <w:color w:val="0000FF"/>
        </w:rPr>
        <w:tab/>
      </w:r>
      <w:r w:rsidR="007E7599" w:rsidRPr="00533006">
        <w:rPr>
          <w:color w:val="0000FF"/>
        </w:rPr>
        <w:t xml:space="preserve">ISO #####-##:20##, </w:t>
      </w:r>
      <w:r w:rsidR="007E7599" w:rsidRPr="00533006">
        <w:rPr>
          <w:i/>
          <w:iCs/>
          <w:color w:val="0000FF"/>
        </w:rPr>
        <w:t xml:space="preserve">General title — Part ##: Title of part </w:t>
      </w:r>
    </w:p>
    <w:p w14:paraId="7B926C8E" w14:textId="77777777" w:rsidR="00694431" w:rsidRDefault="00EC4B78" w:rsidP="00694431">
      <w:pPr>
        <w:pStyle w:val="HelpNotes"/>
      </w:pPr>
      <w:r>
        <w:t xml:space="preserve">A </w:t>
      </w:r>
      <w:r>
        <w:rPr>
          <w:b/>
        </w:rPr>
        <w:t>Bibliography</w:t>
      </w:r>
      <w:r>
        <w:t xml:space="preserve">, if present, shall appear after the last annex. </w:t>
      </w:r>
    </w:p>
    <w:p w14:paraId="3B5B7434" w14:textId="77777777" w:rsidR="00EC4B78" w:rsidRDefault="00EC4B78" w:rsidP="00694431">
      <w:pPr>
        <w:pStyle w:val="HelpNotes"/>
      </w:pPr>
      <w:r>
        <w:t>The bibliography may include</w:t>
      </w:r>
    </w:p>
    <w:p w14:paraId="3E85C908" w14:textId="77777777" w:rsidR="00EC4B78" w:rsidRDefault="00EC4B78" w:rsidP="00694431">
      <w:pPr>
        <w:pStyle w:val="HelpNotes"/>
      </w:pPr>
      <w:r>
        <w:t>—</w:t>
      </w:r>
      <w:r>
        <w:tab/>
        <w:t>documents that are not publicly available,</w:t>
      </w:r>
    </w:p>
    <w:p w14:paraId="2D7DFF17" w14:textId="77777777" w:rsidR="00EC4B78" w:rsidRDefault="00EC4B78" w:rsidP="00694431">
      <w:pPr>
        <w:pStyle w:val="HelpNotes"/>
      </w:pPr>
      <w:r>
        <w:t>—</w:t>
      </w:r>
      <w:r>
        <w:tab/>
        <w:t>documents which are only cited in an informative manner, and</w:t>
      </w:r>
    </w:p>
    <w:p w14:paraId="55AFDE42" w14:textId="77777777" w:rsidR="00EC4B78" w:rsidRDefault="00EC4B78" w:rsidP="00694431">
      <w:pPr>
        <w:pStyle w:val="HelpNotes"/>
      </w:pPr>
      <w:r>
        <w:t>—</w:t>
      </w:r>
      <w:r>
        <w:tab/>
        <w:t>documents which have merely served as bibliographic or background material in the preparation of the document.</w:t>
      </w:r>
    </w:p>
    <w:p w14:paraId="56EE8010" w14:textId="77777777" w:rsidR="00EC4B78" w:rsidRDefault="00EC4B78" w:rsidP="00694431">
      <w:pPr>
        <w:pStyle w:val="HelpNotes"/>
      </w:pPr>
      <w:r>
        <w:t>For online referenced documents, information sufficient to identify and locate the source shall be provided. Preferably, the primary source of the referenced document should be cited, in order to ensure traceability. Furthermore, the reference should, as far as possible, remain valid for the expected life of the document. The reference shall include the method of access to the referenced document and the full network address</w:t>
      </w:r>
      <w:r w:rsidR="00694431">
        <w:t>.</w:t>
      </w:r>
      <w:permEnd w:id="1481665852"/>
    </w:p>
    <w:p w14:paraId="16B3C9D8" w14:textId="77777777" w:rsidR="00AF35AA" w:rsidRDefault="00AF35AA">
      <w:pPr>
        <w:pStyle w:val="zzHelp"/>
        <w:spacing w:line="230" w:lineRule="exact"/>
        <w:sectPr w:rsidR="00AF35AA" w:rsidSect="00FE4597">
          <w:headerReference w:type="default" r:id="rId25"/>
          <w:footerReference w:type="even" r:id="rId26"/>
          <w:footerReference w:type="default" r:id="rId27"/>
          <w:headerReference w:type="first" r:id="rId28"/>
          <w:type w:val="oddPage"/>
          <w:pgSz w:w="11906" w:h="16838" w:code="9"/>
          <w:pgMar w:top="794" w:right="737" w:bottom="567" w:left="851" w:header="720" w:footer="284" w:gutter="567"/>
          <w:pgNumType w:start="1"/>
          <w:cols w:space="720"/>
          <w:titlePg/>
        </w:sectPr>
      </w:pPr>
    </w:p>
    <w:p w14:paraId="0A5329C1" w14:textId="77777777" w:rsidR="00EC4B78" w:rsidRDefault="00EC4B78">
      <w:pPr>
        <w:pStyle w:val="zzHelp"/>
        <w:spacing w:line="230" w:lineRule="exact"/>
      </w:pPr>
    </w:p>
    <w:p w14:paraId="33759320" w14:textId="77777777"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 w14:paraId="409A0D70" w14:textId="55BC2AE2" w:rsidR="00EC4B78" w:rsidRDefault="00EC4B78" w:rsidP="006307DD"/>
    <w:sectPr w:rsidR="00EC4B78" w:rsidSect="00A51FE5">
      <w:headerReference w:type="first" r:id="rId29"/>
      <w:footerReference w:type="first" r:id="rId3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F2139" w14:textId="77777777" w:rsidR="00964715" w:rsidRDefault="00964715">
      <w:r>
        <w:separator/>
      </w:r>
    </w:p>
  </w:endnote>
  <w:endnote w:type="continuationSeparator" w:id="0">
    <w:p w14:paraId="7D2616DD" w14:textId="77777777" w:rsidR="00964715" w:rsidRDefault="0096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5E67" w14:textId="77777777" w:rsidR="00E971FB" w:rsidRPr="0083546C" w:rsidRDefault="00E971FB" w:rsidP="00F96EF2">
    <w:pPr>
      <w:pStyle w:val="Coverfooter"/>
      <w:tabs>
        <w:tab w:val="center" w:pos="4453"/>
        <w:tab w:val="left" w:pos="6390"/>
      </w:tabs>
      <w:jc w:val="left"/>
      <w:rPr>
        <w:rFonts w:ascii="Times New Roman" w:hAnsi="Times New Roman"/>
        <w:sz w:val="24"/>
      </w:rPr>
    </w:pPr>
    <w:r>
      <w:tab/>
    </w:r>
    <w:r w:rsidRPr="0083546C">
      <w:t xml:space="preserve">© KEBS </w:t>
    </w:r>
    <w:permStart w:id="1456759212" w:edGrp="everyone"/>
    <w:proofErr w:type="spellStart"/>
    <w:r w:rsidRPr="005B6F44">
      <w:rPr>
        <w:color w:val="FF0000"/>
      </w:rPr>
      <w:t>yyyy</w:t>
    </w:r>
    <w:permEnd w:id="1456759212"/>
    <w:proofErr w:type="spellEnd"/>
    <w:r>
      <w:tab/>
    </w:r>
  </w:p>
  <w:p w14:paraId="3E9F52DC" w14:textId="77777777" w:rsidR="00E971FB" w:rsidRDefault="00E97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14:paraId="550297BC" w14:textId="77777777">
      <w:trPr>
        <w:cantSplit/>
        <w:jc w:val="center"/>
      </w:trPr>
      <w:tc>
        <w:tcPr>
          <w:tcW w:w="4876" w:type="dxa"/>
        </w:tcPr>
        <w:p w14:paraId="730FE3E1" w14:textId="77777777" w:rsidR="00E971FB" w:rsidRPr="00B61116" w:rsidRDefault="00E971FB">
          <w:pPr>
            <w:pStyle w:val="Footer"/>
            <w:spacing w:before="540"/>
          </w:pPr>
          <w:r w:rsidRPr="00B61116">
            <w:fldChar w:fldCharType="begin"/>
          </w:r>
          <w:r w:rsidRPr="00B61116">
            <w:instrText xml:space="preserve">\PAGE \* ROMAN \* LOWER \* CHARFORMAT </w:instrText>
          </w:r>
          <w:r w:rsidRPr="00B61116">
            <w:fldChar w:fldCharType="separate"/>
          </w:r>
          <w:r w:rsidR="00502176">
            <w:rPr>
              <w:noProof/>
            </w:rPr>
            <w:t>vi</w:t>
          </w:r>
          <w:r w:rsidRPr="00B61116">
            <w:fldChar w:fldCharType="end"/>
          </w:r>
        </w:p>
      </w:tc>
      <w:tc>
        <w:tcPr>
          <w:tcW w:w="4876" w:type="dxa"/>
        </w:tcPr>
        <w:p w14:paraId="43A611B8" w14:textId="77777777" w:rsidR="00E971FB" w:rsidRDefault="00E971FB" w:rsidP="0075380C">
          <w:pPr>
            <w:pStyle w:val="Footer"/>
            <w:spacing w:before="540"/>
            <w:jc w:val="right"/>
          </w:pPr>
          <w:r w:rsidRPr="00B61116">
            <w:t xml:space="preserve">© </w:t>
          </w:r>
          <w:r>
            <w:t>KEB</w:t>
          </w:r>
          <w:r w:rsidRPr="00B61116">
            <w:t xml:space="preserve">S </w:t>
          </w:r>
          <w:permStart w:id="910374496" w:edGrp="everyone"/>
          <w:r w:rsidRPr="005B6F44">
            <w:rPr>
              <w:color w:val="FF0000"/>
            </w:rPr>
            <w:t>yyyy</w:t>
          </w:r>
          <w:permEnd w:id="910374496"/>
          <w:r w:rsidRPr="005B6F44">
            <w:rPr>
              <w:color w:val="FF0000"/>
            </w:rPr>
            <w:t> </w:t>
          </w:r>
          <w:r w:rsidRPr="00B61116">
            <w:t>– All rights reserved</w:t>
          </w:r>
        </w:p>
      </w:tc>
    </w:tr>
  </w:tbl>
  <w:p w14:paraId="5F83E39B" w14:textId="77777777" w:rsidR="00E971FB" w:rsidRDefault="00E971FB">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E971FB" w14:paraId="032FF474" w14:textId="77777777" w:rsidTr="00223B02">
      <w:trPr>
        <w:cantSplit/>
        <w:jc w:val="center"/>
      </w:trPr>
      <w:tc>
        <w:tcPr>
          <w:tcW w:w="4876" w:type="dxa"/>
        </w:tcPr>
        <w:p w14:paraId="10C7CEC0" w14:textId="77777777" w:rsidR="00E971FB" w:rsidRDefault="00E971FB" w:rsidP="0069693D">
          <w:pPr>
            <w:pStyle w:val="Footer"/>
            <w:spacing w:before="540"/>
            <w:rPr>
              <w:b/>
            </w:rPr>
          </w:pPr>
          <w:r>
            <w:t xml:space="preserve">© KEBS </w:t>
          </w:r>
          <w:permStart w:id="123492200" w:edGrp="everyone"/>
          <w:r w:rsidRPr="009B65BA">
            <w:rPr>
              <w:color w:val="FF0000"/>
            </w:rPr>
            <w:t>yyyy</w:t>
          </w:r>
          <w:permEnd w:id="123492200"/>
          <w:r w:rsidRPr="009B65BA">
            <w:rPr>
              <w:color w:val="FF0000"/>
            </w:rPr>
            <w:t> </w:t>
          </w:r>
          <w:r>
            <w:t>– All rights reserved</w:t>
          </w:r>
        </w:p>
      </w:tc>
      <w:tc>
        <w:tcPr>
          <w:tcW w:w="4905" w:type="dxa"/>
        </w:tcPr>
        <w:p w14:paraId="5C534FF9" w14:textId="77777777" w:rsidR="00E971FB" w:rsidRDefault="00E971FB">
          <w:pPr>
            <w:pStyle w:val="Footer"/>
            <w:spacing w:before="540"/>
            <w:jc w:val="right"/>
          </w:pPr>
          <w:r>
            <w:fldChar w:fldCharType="begin"/>
          </w:r>
          <w:r>
            <w:instrText xml:space="preserve">\PAGE \* ROMAN \* LOWER \* CHARFORMAT </w:instrText>
          </w:r>
          <w:r>
            <w:fldChar w:fldCharType="separate"/>
          </w:r>
          <w:r w:rsidR="00502176">
            <w:rPr>
              <w:noProof/>
            </w:rPr>
            <w:t>v</w:t>
          </w:r>
          <w:r>
            <w:fldChar w:fldCharType="end"/>
          </w:r>
        </w:p>
      </w:tc>
    </w:tr>
  </w:tbl>
  <w:p w14:paraId="61C1B651" w14:textId="77777777" w:rsidR="00E971FB" w:rsidRDefault="00E971FB" w:rsidP="00BC3A47">
    <w:pPr>
      <w:pStyle w:val="Footer"/>
      <w:tabs>
        <w:tab w:val="left" w:pos="35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E971FB" w14:paraId="40FB87E7" w14:textId="77777777" w:rsidTr="006307DD">
      <w:trPr>
        <w:cantSplit/>
      </w:trPr>
      <w:tc>
        <w:tcPr>
          <w:tcW w:w="5173" w:type="dxa"/>
        </w:tcPr>
        <w:p w14:paraId="4EB762E3" w14:textId="77777777" w:rsidR="00E971FB" w:rsidRDefault="00E971FB">
          <w:pPr>
            <w:pStyle w:val="Footer"/>
            <w:spacing w:before="540"/>
          </w:pPr>
          <w:r>
            <w:t xml:space="preserve">© KEBS </w:t>
          </w:r>
          <w:permStart w:id="1829663170" w:edGrp="everyone"/>
          <w:proofErr w:type="spellStart"/>
          <w:r w:rsidRPr="0069693D">
            <w:t>yyyy</w:t>
          </w:r>
          <w:permEnd w:id="1829663170"/>
          <w:proofErr w:type="spellEnd"/>
          <w:r w:rsidRPr="0069693D">
            <w:t> </w:t>
          </w:r>
          <w:r>
            <w:t>– All rights reserved</w:t>
          </w:r>
        </w:p>
      </w:tc>
      <w:tc>
        <w:tcPr>
          <w:tcW w:w="4678" w:type="dxa"/>
        </w:tcPr>
        <w:p w14:paraId="6C5982CB" w14:textId="77777777" w:rsidR="00E971FB" w:rsidRDefault="00E971FB"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294092">
            <w:rPr>
              <w:b/>
              <w:noProof/>
              <w:sz w:val="22"/>
            </w:rPr>
            <w:t>1</w:t>
          </w:r>
          <w:r w:rsidRPr="006307DD">
            <w:rPr>
              <w:b/>
              <w:noProof/>
              <w:sz w:val="22"/>
            </w:rPr>
            <w:fldChar w:fldCharType="end"/>
          </w:r>
        </w:p>
      </w:tc>
    </w:tr>
  </w:tbl>
  <w:p w14:paraId="0C9980F6" w14:textId="77777777" w:rsidR="00E971FB" w:rsidRDefault="00E971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14:paraId="4252D215" w14:textId="77777777">
      <w:trPr>
        <w:cantSplit/>
        <w:jc w:val="center"/>
      </w:trPr>
      <w:tc>
        <w:tcPr>
          <w:tcW w:w="4876" w:type="dxa"/>
        </w:tcPr>
        <w:p w14:paraId="2132B9C4" w14:textId="77777777" w:rsidR="00E971FB" w:rsidRDefault="00E971F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502176">
            <w:rPr>
              <w:b/>
              <w:noProof/>
              <w:sz w:val="22"/>
            </w:rPr>
            <w:t>4</w:t>
          </w:r>
          <w:r>
            <w:rPr>
              <w:b/>
              <w:sz w:val="22"/>
            </w:rPr>
            <w:fldChar w:fldCharType="end"/>
          </w:r>
        </w:p>
      </w:tc>
      <w:tc>
        <w:tcPr>
          <w:tcW w:w="4876" w:type="dxa"/>
        </w:tcPr>
        <w:p w14:paraId="320D4668" w14:textId="77777777" w:rsidR="00E971FB" w:rsidRDefault="00E971FB" w:rsidP="0069693D">
          <w:pPr>
            <w:pStyle w:val="Footer"/>
            <w:spacing w:before="540"/>
            <w:jc w:val="right"/>
          </w:pPr>
          <w:r>
            <w:t>© KEBS:</w:t>
          </w:r>
          <w:permStart w:id="1529023730" w:edGrp="everyone"/>
          <w:r w:rsidRPr="00533006">
            <w:rPr>
              <w:color w:val="FF0000"/>
            </w:rPr>
            <w:t>yyyy</w:t>
          </w:r>
          <w:permEnd w:id="1529023730"/>
          <w:r>
            <w:t>: – All rights reserved</w:t>
          </w:r>
        </w:p>
      </w:tc>
    </w:tr>
  </w:tbl>
  <w:p w14:paraId="7E524259" w14:textId="77777777" w:rsidR="00E971FB" w:rsidRDefault="00E971FB">
    <w:pPr>
      <w:pStyle w:val="Footer"/>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14:paraId="00A80F82" w14:textId="77777777">
      <w:trPr>
        <w:cantSplit/>
        <w:jc w:val="center"/>
      </w:trPr>
      <w:tc>
        <w:tcPr>
          <w:tcW w:w="4876" w:type="dxa"/>
        </w:tcPr>
        <w:p w14:paraId="0114888F" w14:textId="77777777" w:rsidR="00E971FB" w:rsidRDefault="00E971FB" w:rsidP="0069693D">
          <w:pPr>
            <w:pStyle w:val="Footer"/>
            <w:spacing w:before="540" w:line="220" w:lineRule="exact"/>
            <w:rPr>
              <w:b/>
            </w:rPr>
          </w:pPr>
          <w:r>
            <w:t xml:space="preserve">© KEBS </w:t>
          </w:r>
          <w:permStart w:id="796928570" w:edGrp="everyone"/>
          <w:proofErr w:type="spellStart"/>
          <w:r w:rsidRPr="00533006">
            <w:rPr>
              <w:color w:val="FF0000"/>
            </w:rPr>
            <w:t>yyyy</w:t>
          </w:r>
          <w:permEnd w:id="796928570"/>
          <w:proofErr w:type="spellEnd"/>
          <w:r w:rsidRPr="00533006">
            <w:rPr>
              <w:color w:val="FF0000"/>
            </w:rPr>
            <w:t> </w:t>
          </w:r>
          <w:r>
            <w:t>– All rights reserved</w:t>
          </w:r>
        </w:p>
      </w:tc>
      <w:tc>
        <w:tcPr>
          <w:tcW w:w="4876" w:type="dxa"/>
        </w:tcPr>
        <w:p w14:paraId="0BC7878E" w14:textId="77777777" w:rsidR="00E971FB" w:rsidRDefault="00E971FB">
          <w:pPr>
            <w:pStyle w:val="Footer"/>
            <w:spacing w:before="540"/>
            <w:jc w:val="right"/>
            <w:rPr>
              <w:b/>
            </w:rPr>
          </w:pPr>
          <w:r>
            <w:rPr>
              <w:b/>
            </w:rPr>
            <w:fldChar w:fldCharType="begin"/>
          </w:r>
          <w:r>
            <w:rPr>
              <w:b/>
            </w:rPr>
            <w:instrText xml:space="preserve">PAGE \* ARABIC \* CHARFORMAT </w:instrText>
          </w:r>
          <w:r>
            <w:rPr>
              <w:b/>
            </w:rPr>
            <w:fldChar w:fldCharType="separate"/>
          </w:r>
          <w:r w:rsidR="00502176">
            <w:rPr>
              <w:b/>
              <w:noProof/>
            </w:rPr>
            <w:t>5</w:t>
          </w:r>
          <w:r>
            <w:rPr>
              <w:b/>
            </w:rPr>
            <w:fldChar w:fldCharType="end"/>
          </w:r>
        </w:p>
      </w:tc>
    </w:tr>
  </w:tbl>
  <w:p w14:paraId="4A67A0B1" w14:textId="77777777" w:rsidR="00E971FB" w:rsidRDefault="00E971FB">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E971FB" w14:paraId="3D23F842" w14:textId="77777777" w:rsidTr="00A51FE5">
      <w:trPr>
        <w:cantSplit/>
        <w:jc w:val="center"/>
      </w:trPr>
      <w:tc>
        <w:tcPr>
          <w:tcW w:w="4876" w:type="dxa"/>
        </w:tcPr>
        <w:p w14:paraId="587C0BA2" w14:textId="77777777" w:rsidR="00E971FB" w:rsidRDefault="00E971FB" w:rsidP="00E679E3">
          <w:pPr>
            <w:pStyle w:val="Footer"/>
            <w:spacing w:before="540"/>
            <w:rPr>
              <w:b/>
            </w:rPr>
          </w:pPr>
          <w:r w:rsidRPr="00E679E3">
            <w:rPr>
              <w:color w:val="000000" w:themeColor="text1"/>
            </w:rPr>
            <w:t xml:space="preserve">© KEBS </w:t>
          </w:r>
          <w:permStart w:id="121375727" w:edGrp="everyone"/>
          <w:r w:rsidRPr="00533006">
            <w:rPr>
              <w:color w:val="FF0000"/>
            </w:rPr>
            <w:t>yyyy</w:t>
          </w:r>
          <w:permEnd w:id="121375727"/>
          <w:r w:rsidRPr="00E679E3">
            <w:rPr>
              <w:color w:val="000000" w:themeColor="text1"/>
            </w:rPr>
            <w:t>– All rights reserved</w:t>
          </w:r>
        </w:p>
      </w:tc>
      <w:tc>
        <w:tcPr>
          <w:tcW w:w="5048" w:type="dxa"/>
        </w:tcPr>
        <w:p w14:paraId="29D72144" w14:textId="77777777" w:rsidR="00E971FB" w:rsidRDefault="00E971FB">
          <w:pPr>
            <w:pStyle w:val="Footer"/>
            <w:spacing w:before="540"/>
            <w:jc w:val="right"/>
            <w:rPr>
              <w:b/>
            </w:rPr>
          </w:pPr>
        </w:p>
      </w:tc>
    </w:tr>
  </w:tbl>
  <w:p w14:paraId="27F7CB8D" w14:textId="77777777" w:rsidR="00E971FB" w:rsidRDefault="00E9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84A8" w14:textId="77777777" w:rsidR="00964715" w:rsidRDefault="00964715">
      <w:r>
        <w:separator/>
      </w:r>
    </w:p>
  </w:footnote>
  <w:footnote w:type="continuationSeparator" w:id="0">
    <w:p w14:paraId="3B165E76" w14:textId="77777777" w:rsidR="00964715" w:rsidRDefault="00964715">
      <w:r>
        <w:continuationSeparator/>
      </w:r>
    </w:p>
  </w:footnote>
  <w:footnote w:id="1">
    <w:p w14:paraId="007BC4E8" w14:textId="77777777" w:rsidR="00E971FB" w:rsidRDefault="00E971FB">
      <w:pPr>
        <w:pStyle w:val="FootnoteText"/>
      </w:pPr>
      <w:r w:rsidRPr="00533006">
        <w:rPr>
          <w:color w:val="0000FF"/>
        </w:rPr>
        <w:footnoteRef/>
      </w:r>
      <w:r w:rsidRPr="00533006">
        <w:rPr>
          <w:color w:val="0000FF"/>
        </w:rPr>
        <w:sym w:font="Symbol" w:char="F029"/>
      </w:r>
      <w:r w:rsidRPr="00533006">
        <w:rPr>
          <w:color w:val="0000FF"/>
        </w:rPr>
        <w:tab/>
        <w:t>A footnote 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E971FB" w14:paraId="48F7493E" w14:textId="77777777" w:rsidTr="00261049">
      <w:tc>
        <w:tcPr>
          <w:tcW w:w="6379" w:type="dxa"/>
        </w:tcPr>
        <w:p w14:paraId="1FC72A28" w14:textId="77777777" w:rsidR="00E971FB" w:rsidRPr="00673549" w:rsidRDefault="00E971FB" w:rsidP="0083546C">
          <w:pPr>
            <w:pStyle w:val="CoverPageHeader"/>
          </w:pPr>
          <w:r w:rsidRPr="00673549">
            <w:t>KENYA STANDARD</w:t>
          </w:r>
        </w:p>
      </w:tc>
      <w:tc>
        <w:tcPr>
          <w:tcW w:w="2268" w:type="dxa"/>
        </w:tcPr>
        <w:p w14:paraId="36A90F35" w14:textId="77777777" w:rsidR="00E971FB" w:rsidRPr="00C5061E" w:rsidRDefault="00E971FB" w:rsidP="0083546C">
          <w:pPr>
            <w:pStyle w:val="KSNumberOddpages"/>
            <w:rPr>
              <w:rStyle w:val="CoverKSNumber"/>
              <w:b/>
              <w:szCs w:val="20"/>
            </w:rPr>
          </w:pPr>
          <w:r w:rsidRPr="00261049">
            <w:t>KS</w:t>
          </w:r>
          <w:r w:rsidRPr="00C5061E">
            <w:rPr>
              <w:rStyle w:val="CoverKSNumber"/>
              <w:b/>
              <w:szCs w:val="20"/>
            </w:rPr>
            <w:t xml:space="preserve"> </w:t>
          </w:r>
          <w:permStart w:id="817580134" w:edGrp="everyone"/>
          <w:proofErr w:type="spellStart"/>
          <w:proofErr w:type="gramStart"/>
          <w:r w:rsidRPr="00187A45">
            <w:rPr>
              <w:color w:val="0000FF"/>
            </w:rPr>
            <w:t>xxxx:</w:t>
          </w:r>
          <w:r w:rsidRPr="005B6F44">
            <w:rPr>
              <w:color w:val="FF0000"/>
            </w:rPr>
            <w:t>yyyy</w:t>
          </w:r>
          <w:permEnd w:id="817580134"/>
          <w:proofErr w:type="spellEnd"/>
          <w:proofErr w:type="gramEnd"/>
        </w:p>
        <w:p w14:paraId="0EB93375" w14:textId="77777777" w:rsidR="00E971FB" w:rsidRPr="00511DD3" w:rsidRDefault="00E971FB" w:rsidP="0083546C">
          <w:pPr>
            <w:pStyle w:val="ICS"/>
          </w:pPr>
          <w:r w:rsidRPr="00511DD3">
            <w:t xml:space="preserve">ICS </w:t>
          </w:r>
          <w:permStart w:id="502219957" w:edGrp="everyone"/>
          <w:r w:rsidRPr="00187A45">
            <w:rPr>
              <w:color w:val="0000FF"/>
            </w:rPr>
            <w:t>##.###</w:t>
          </w:r>
          <w:permEnd w:id="502219957"/>
        </w:p>
        <w:p w14:paraId="71F7C2C1" w14:textId="77777777" w:rsidR="00E971FB" w:rsidRPr="00511DD3" w:rsidRDefault="00E971FB" w:rsidP="0083546C">
          <w:pPr>
            <w:pStyle w:val="Edition"/>
          </w:pPr>
          <w:permStart w:id="1496976242" w:edGrp="everyone"/>
          <w:proofErr w:type="spellStart"/>
          <w:r w:rsidRPr="00187A45">
            <w:rPr>
              <w:color w:val="0000FF"/>
            </w:rPr>
            <w:t>nnnnn</w:t>
          </w:r>
          <w:proofErr w:type="spellEnd"/>
          <w:r w:rsidRPr="00187A45">
            <w:rPr>
              <w:color w:val="0000FF"/>
            </w:rPr>
            <w:t xml:space="preserve"> </w:t>
          </w:r>
          <w:permEnd w:id="1496976242"/>
          <w:r w:rsidRPr="00511DD3">
            <w:t>Edition</w:t>
          </w:r>
        </w:p>
      </w:tc>
    </w:tr>
  </w:tbl>
  <w:p w14:paraId="51C1B55A" w14:textId="77777777" w:rsidR="00E971FB" w:rsidRPr="009044AB" w:rsidRDefault="00E971FB" w:rsidP="0069693D">
    <w:pPr>
      <w:tabs>
        <w:tab w:val="left" w:pos="1800"/>
      </w:tabs>
      <w:rPr>
        <w:rFonts w:cs="Arial"/>
        <w:b/>
        <w:sz w:val="28"/>
        <w:szCs w:val="28"/>
      </w:rPr>
    </w:pPr>
    <w:r>
      <w:rPr>
        <w:rFonts w:cs="Arial"/>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DD22" w14:textId="77777777" w:rsidR="00E971FB" w:rsidRPr="008960C4" w:rsidRDefault="00E971FB" w:rsidP="008960C4">
    <w:pPr>
      <w:pStyle w:val="KSNumberevenpages"/>
    </w:pPr>
    <w:r w:rsidRPr="008960C4">
      <w:t xml:space="preserve">KS </w:t>
    </w:r>
    <w:permStart w:id="4151268" w:edGrp="everyone"/>
    <w:r w:rsidRPr="005D6954">
      <w:rPr>
        <w:color w:val="0000FF"/>
      </w:rPr>
      <w:t xml:space="preserve">xxxx: </w:t>
    </w:r>
    <w:r w:rsidRPr="005B6F44">
      <w:rPr>
        <w:color w:val="FF0000"/>
      </w:rPr>
      <w:t>yyyy</w:t>
    </w:r>
    <w:permEnd w:id="415126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E971FB" w:rsidRPr="00244D09" w14:paraId="66B9EF02" w14:textId="77777777" w:rsidTr="0069693D">
      <w:tc>
        <w:tcPr>
          <w:tcW w:w="6379" w:type="dxa"/>
        </w:tcPr>
        <w:p w14:paraId="4F62E432" w14:textId="77777777" w:rsidR="00E971FB" w:rsidRPr="00244D09" w:rsidRDefault="00E971FB" w:rsidP="00244D09">
          <w:pPr>
            <w:pStyle w:val="CoverPageHeader"/>
          </w:pPr>
          <w:r w:rsidRPr="00244D09">
            <w:t>KENYA STANDARD</w:t>
          </w:r>
        </w:p>
      </w:tc>
      <w:tc>
        <w:tcPr>
          <w:tcW w:w="2268" w:type="dxa"/>
        </w:tcPr>
        <w:p w14:paraId="1FD92BC8" w14:textId="77777777" w:rsidR="00E971FB" w:rsidRPr="00244D09" w:rsidRDefault="00E971FB" w:rsidP="00244D09">
          <w:pPr>
            <w:pStyle w:val="KSNumberOddpages"/>
          </w:pPr>
          <w:r w:rsidRPr="00244D09">
            <w:t xml:space="preserve">KS </w:t>
          </w:r>
          <w:permStart w:id="317137091" w:edGrp="everyone"/>
          <w:proofErr w:type="gramStart"/>
          <w:r w:rsidRPr="00790CE3">
            <w:rPr>
              <w:color w:val="0000FF"/>
            </w:rPr>
            <w:t>xxxx:</w:t>
          </w:r>
          <w:r w:rsidRPr="005B6F44">
            <w:rPr>
              <w:color w:val="FF0000"/>
            </w:rPr>
            <w:t>yyyy</w:t>
          </w:r>
          <w:permEnd w:id="317137091"/>
          <w:proofErr w:type="gramEnd"/>
        </w:p>
        <w:p w14:paraId="6971546C" w14:textId="77777777" w:rsidR="00E971FB" w:rsidRPr="00244D09" w:rsidRDefault="00E971FB" w:rsidP="00244D09">
          <w:pPr>
            <w:pStyle w:val="ICS"/>
          </w:pPr>
          <w:r w:rsidRPr="00244D09">
            <w:t xml:space="preserve">ICS </w:t>
          </w:r>
          <w:permStart w:id="2051434212" w:edGrp="everyone"/>
          <w:r w:rsidRPr="00790CE3">
            <w:rPr>
              <w:color w:val="0000FF"/>
            </w:rPr>
            <w:t>##.###</w:t>
          </w:r>
          <w:permEnd w:id="2051434212"/>
        </w:p>
        <w:p w14:paraId="3BC098FD" w14:textId="77777777" w:rsidR="00E971FB" w:rsidRPr="00244D09" w:rsidRDefault="00E971FB" w:rsidP="00244D09">
          <w:pPr>
            <w:pStyle w:val="Edition"/>
          </w:pPr>
          <w:permStart w:id="2008817538" w:edGrp="everyone"/>
          <w:proofErr w:type="spellStart"/>
          <w:r w:rsidRPr="00915B7F">
            <w:rPr>
              <w:color w:val="0000FF"/>
            </w:rPr>
            <w:t>nnnnn</w:t>
          </w:r>
          <w:permEnd w:id="2008817538"/>
          <w:proofErr w:type="spellEnd"/>
          <w:r w:rsidRPr="00915B7F">
            <w:rPr>
              <w:color w:val="0000FF"/>
            </w:rPr>
            <w:t xml:space="preserve"> </w:t>
          </w:r>
          <w:r w:rsidRPr="00244D09">
            <w:t>Edition</w:t>
          </w:r>
        </w:p>
      </w:tc>
    </w:tr>
  </w:tbl>
  <w:p w14:paraId="06131C69" w14:textId="77777777" w:rsidR="00E971FB" w:rsidRPr="0069693D" w:rsidRDefault="00E971FB" w:rsidP="006969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D3BE" w14:textId="77777777" w:rsidR="00E971FB" w:rsidRDefault="00E971FB">
    <w:pPr>
      <w:pStyle w:val="Header"/>
    </w:pPr>
    <w:r>
      <w:rPr>
        <w:color w:val="FF0000"/>
      </w:rPr>
      <w:t>ISO/WD nnn-n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83D2" w14:textId="77777777" w:rsidR="00E971FB" w:rsidRPr="007775E5" w:rsidRDefault="00E971FB" w:rsidP="007775E5">
    <w:pPr>
      <w:pStyle w:val="KSNumberOddpages"/>
    </w:pPr>
    <w:r w:rsidRPr="008960C4">
      <w:t xml:space="preserve">KS </w:t>
    </w:r>
    <w:permStart w:id="1673660148" w:edGrp="everyone"/>
    <w:proofErr w:type="spellStart"/>
    <w:r w:rsidRPr="008960C4">
      <w:t>xxxx</w:t>
    </w:r>
    <w:proofErr w:type="spellEnd"/>
    <w:r w:rsidRPr="008960C4">
      <w:t xml:space="preserve">: </w:t>
    </w:r>
    <w:proofErr w:type="spellStart"/>
    <w:r w:rsidRPr="008960C4">
      <w:t>yyyy</w:t>
    </w:r>
    <w:permEnd w:id="1673660148"/>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CC18" w14:textId="77777777" w:rsidR="00E971FB" w:rsidRDefault="00E971FB" w:rsidP="002D5BF7">
    <w:pPr>
      <w:pStyle w:val="KSNumberOddpages"/>
    </w:pPr>
    <w:r>
      <w:t xml:space="preserve">KS </w:t>
    </w:r>
    <w:permStart w:id="69292720" w:edGrp="everyone"/>
    <w:proofErr w:type="spellStart"/>
    <w:r w:rsidRPr="00533006">
      <w:rPr>
        <w:color w:val="0000FF"/>
      </w:rPr>
      <w:t>xxxx</w:t>
    </w:r>
    <w:proofErr w:type="spellEnd"/>
    <w:r>
      <w:t xml:space="preserve">: </w:t>
    </w:r>
    <w:proofErr w:type="spellStart"/>
    <w:r w:rsidRPr="00533006">
      <w:rPr>
        <w:color w:val="FF0000"/>
      </w:rPr>
      <w:t>yyyy</w:t>
    </w:r>
    <w:permEnd w:id="69292720"/>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E971FB" w14:paraId="473BE163" w14:textId="77777777" w:rsidTr="003C35EB">
      <w:trPr>
        <w:cantSplit/>
        <w:jc w:val="center"/>
      </w:trPr>
      <w:tc>
        <w:tcPr>
          <w:tcW w:w="5387" w:type="dxa"/>
          <w:tcBorders>
            <w:top w:val="single" w:sz="18" w:space="0" w:color="auto"/>
            <w:bottom w:val="single" w:sz="18" w:space="0" w:color="auto"/>
          </w:tcBorders>
        </w:tcPr>
        <w:p w14:paraId="1C29DD2F" w14:textId="77777777" w:rsidR="00E971FB" w:rsidRDefault="00E971FB" w:rsidP="003C35EB">
          <w:pPr>
            <w:pStyle w:val="Header"/>
            <w:spacing w:before="120" w:after="120" w:line="-230" w:lineRule="auto"/>
          </w:pPr>
          <w:r>
            <w:t>KENYA STANDARD</w:t>
          </w:r>
        </w:p>
      </w:tc>
      <w:tc>
        <w:tcPr>
          <w:tcW w:w="4366" w:type="dxa"/>
          <w:tcBorders>
            <w:top w:val="single" w:sz="18" w:space="0" w:color="auto"/>
            <w:bottom w:val="single" w:sz="18" w:space="0" w:color="auto"/>
          </w:tcBorders>
        </w:tcPr>
        <w:p w14:paraId="0D170588" w14:textId="77777777" w:rsidR="00E971FB" w:rsidRDefault="00E971FB" w:rsidP="003C35EB">
          <w:pPr>
            <w:pStyle w:val="Header"/>
            <w:spacing w:before="120" w:after="120" w:line="-230" w:lineRule="auto"/>
            <w:jc w:val="right"/>
          </w:pPr>
          <w:r>
            <w:t xml:space="preserve">KS </w:t>
          </w:r>
          <w:permStart w:id="1777730345" w:edGrp="everyone"/>
          <w:r>
            <w:t>xxxx: yyyy</w:t>
          </w:r>
          <w:permEnd w:id="1777730345"/>
        </w:p>
      </w:tc>
    </w:tr>
  </w:tbl>
  <w:p w14:paraId="5F426888" w14:textId="77777777" w:rsidR="00E971FB" w:rsidRDefault="00E971FB" w:rsidP="00047290">
    <w:pPr>
      <w:pStyle w:val="Header"/>
      <w:tabs>
        <w:tab w:val="left" w:pos="74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971FB" w14:paraId="764610D7" w14:textId="77777777">
      <w:trPr>
        <w:cantSplit/>
        <w:jc w:val="center"/>
      </w:trPr>
      <w:tc>
        <w:tcPr>
          <w:tcW w:w="5387" w:type="dxa"/>
        </w:tcPr>
        <w:p w14:paraId="51547CD9" w14:textId="77777777" w:rsidR="00E971FB" w:rsidRDefault="00E971FB" w:rsidP="00E679E3">
          <w:pPr>
            <w:pStyle w:val="KSNumberevenpages"/>
          </w:pPr>
          <w:r>
            <w:t xml:space="preserve">KS </w:t>
          </w:r>
          <w:permStart w:id="661405627" w:edGrp="everyone"/>
          <w:r w:rsidRPr="00533006">
            <w:rPr>
              <w:color w:val="0000FF"/>
            </w:rPr>
            <w:t>xxxx</w:t>
          </w:r>
          <w:r>
            <w:t xml:space="preserve">: </w:t>
          </w:r>
          <w:r w:rsidRPr="00533006">
            <w:rPr>
              <w:color w:val="FF0000"/>
            </w:rPr>
            <w:t>yyyy</w:t>
          </w:r>
          <w:permEnd w:id="661405627"/>
        </w:p>
      </w:tc>
      <w:tc>
        <w:tcPr>
          <w:tcW w:w="4366" w:type="dxa"/>
        </w:tcPr>
        <w:p w14:paraId="31467011" w14:textId="77777777" w:rsidR="00E971FB" w:rsidRDefault="00E971FB">
          <w:pPr>
            <w:pStyle w:val="Header"/>
            <w:spacing w:before="120" w:after="120" w:line="-230" w:lineRule="auto"/>
            <w:jc w:val="right"/>
          </w:pPr>
          <w:r>
            <w:rPr>
              <w:color w:val="FF0000"/>
            </w:rPr>
            <w:t xml:space="preserve"> </w:t>
          </w:r>
        </w:p>
      </w:tc>
    </w:tr>
  </w:tbl>
  <w:p w14:paraId="7901120C" w14:textId="77777777" w:rsidR="00E971FB" w:rsidRDefault="00E97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alt="if twitter 246011" style="width:32pt;height:32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1"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3"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4"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5"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19"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1"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3"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30929686">
    <w:abstractNumId w:val="14"/>
  </w:num>
  <w:num w:numId="2" w16cid:durableId="1647201968">
    <w:abstractNumId w:val="14"/>
    <w:lvlOverride w:ilvl="0">
      <w:startOverride w:val="1"/>
    </w:lvlOverride>
  </w:num>
  <w:num w:numId="3" w16cid:durableId="1094866172">
    <w:abstractNumId w:val="7"/>
  </w:num>
  <w:num w:numId="4" w16cid:durableId="264120340">
    <w:abstractNumId w:val="17"/>
  </w:num>
  <w:num w:numId="5" w16cid:durableId="1348675889">
    <w:abstractNumId w:val="3"/>
  </w:num>
  <w:num w:numId="6" w16cid:durableId="1133910109">
    <w:abstractNumId w:val="16"/>
  </w:num>
  <w:num w:numId="7" w16cid:durableId="321782391">
    <w:abstractNumId w:val="9"/>
  </w:num>
  <w:num w:numId="8" w16cid:durableId="1006981131">
    <w:abstractNumId w:val="24"/>
  </w:num>
  <w:num w:numId="9" w16cid:durableId="1953586946">
    <w:abstractNumId w:val="28"/>
  </w:num>
  <w:num w:numId="10" w16cid:durableId="1553075946">
    <w:abstractNumId w:val="21"/>
  </w:num>
  <w:num w:numId="11" w16cid:durableId="1641574499">
    <w:abstractNumId w:val="29"/>
  </w:num>
  <w:num w:numId="12" w16cid:durableId="161167382">
    <w:abstractNumId w:val="4"/>
  </w:num>
  <w:num w:numId="13" w16cid:durableId="1241448501">
    <w:abstractNumId w:val="20"/>
    <w:lvlOverride w:ilvl="0">
      <w:startOverride w:val="1"/>
    </w:lvlOverride>
  </w:num>
  <w:num w:numId="14" w16cid:durableId="1207717158">
    <w:abstractNumId w:val="33"/>
  </w:num>
  <w:num w:numId="15" w16cid:durableId="2126539528">
    <w:abstractNumId w:val="19"/>
  </w:num>
  <w:num w:numId="16" w16cid:durableId="624384309">
    <w:abstractNumId w:val="23"/>
  </w:num>
  <w:num w:numId="17" w16cid:durableId="1507087763">
    <w:abstractNumId w:val="13"/>
  </w:num>
  <w:num w:numId="18" w16cid:durableId="1697657969">
    <w:abstractNumId w:val="8"/>
  </w:num>
  <w:num w:numId="19" w16cid:durableId="906451369">
    <w:abstractNumId w:val="0"/>
  </w:num>
  <w:num w:numId="20" w16cid:durableId="264579012">
    <w:abstractNumId w:val="18"/>
  </w:num>
  <w:num w:numId="21" w16cid:durableId="2110421289">
    <w:abstractNumId w:val="10"/>
  </w:num>
  <w:num w:numId="22" w16cid:durableId="1872759650">
    <w:abstractNumId w:val="5"/>
  </w:num>
  <w:num w:numId="23" w16cid:durableId="395712536">
    <w:abstractNumId w:val="12"/>
  </w:num>
  <w:num w:numId="24" w16cid:durableId="855922949">
    <w:abstractNumId w:val="22"/>
  </w:num>
  <w:num w:numId="25" w16cid:durableId="827595184">
    <w:abstractNumId w:val="2"/>
  </w:num>
  <w:num w:numId="26" w16cid:durableId="695620848">
    <w:abstractNumId w:val="30"/>
  </w:num>
  <w:num w:numId="27" w16cid:durableId="837304768">
    <w:abstractNumId w:val="15"/>
  </w:num>
  <w:num w:numId="28" w16cid:durableId="1784610926">
    <w:abstractNumId w:val="27"/>
  </w:num>
  <w:num w:numId="29" w16cid:durableId="410352194">
    <w:abstractNumId w:val="6"/>
  </w:num>
  <w:num w:numId="30" w16cid:durableId="1137987644">
    <w:abstractNumId w:val="31"/>
  </w:num>
  <w:num w:numId="31" w16cid:durableId="351417293">
    <w:abstractNumId w:val="26"/>
  </w:num>
  <w:num w:numId="32" w16cid:durableId="2122414895">
    <w:abstractNumId w:val="25"/>
  </w:num>
  <w:num w:numId="33" w16cid:durableId="789712759">
    <w:abstractNumId w:val="32"/>
  </w:num>
  <w:num w:numId="34" w16cid:durableId="555161165">
    <w:abstractNumId w:val="1"/>
  </w:num>
  <w:num w:numId="35" w16cid:durableId="1057708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15"/>
    <w:rsid w:val="00027B94"/>
    <w:rsid w:val="00041793"/>
    <w:rsid w:val="00044369"/>
    <w:rsid w:val="00047290"/>
    <w:rsid w:val="00055C2C"/>
    <w:rsid w:val="00074711"/>
    <w:rsid w:val="000762FA"/>
    <w:rsid w:val="000819EB"/>
    <w:rsid w:val="00082460"/>
    <w:rsid w:val="00082656"/>
    <w:rsid w:val="00092E6F"/>
    <w:rsid w:val="000A70B0"/>
    <w:rsid w:val="000B208A"/>
    <w:rsid w:val="000E3E95"/>
    <w:rsid w:val="000F16D0"/>
    <w:rsid w:val="001137D5"/>
    <w:rsid w:val="001157AD"/>
    <w:rsid w:val="0012348E"/>
    <w:rsid w:val="001268FF"/>
    <w:rsid w:val="00134840"/>
    <w:rsid w:val="00143C91"/>
    <w:rsid w:val="0014411D"/>
    <w:rsid w:val="00157612"/>
    <w:rsid w:val="00176A58"/>
    <w:rsid w:val="00187A45"/>
    <w:rsid w:val="001930B3"/>
    <w:rsid w:val="001964F6"/>
    <w:rsid w:val="00197A58"/>
    <w:rsid w:val="001B1AF9"/>
    <w:rsid w:val="001D67B1"/>
    <w:rsid w:val="002001BA"/>
    <w:rsid w:val="00212376"/>
    <w:rsid w:val="0021741B"/>
    <w:rsid w:val="00220341"/>
    <w:rsid w:val="00221DE6"/>
    <w:rsid w:val="002226A8"/>
    <w:rsid w:val="00223B02"/>
    <w:rsid w:val="00223D9C"/>
    <w:rsid w:val="00232077"/>
    <w:rsid w:val="002350FD"/>
    <w:rsid w:val="00244D09"/>
    <w:rsid w:val="00246DFB"/>
    <w:rsid w:val="00261049"/>
    <w:rsid w:val="00265C9B"/>
    <w:rsid w:val="00281865"/>
    <w:rsid w:val="00284A79"/>
    <w:rsid w:val="00294092"/>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2497D"/>
    <w:rsid w:val="00530C98"/>
    <w:rsid w:val="00533006"/>
    <w:rsid w:val="00561ABA"/>
    <w:rsid w:val="00593662"/>
    <w:rsid w:val="00594A98"/>
    <w:rsid w:val="005B6A06"/>
    <w:rsid w:val="005B6F44"/>
    <w:rsid w:val="005B7602"/>
    <w:rsid w:val="005D6954"/>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F7670"/>
    <w:rsid w:val="00706DA2"/>
    <w:rsid w:val="00721B67"/>
    <w:rsid w:val="0074644A"/>
    <w:rsid w:val="007506BC"/>
    <w:rsid w:val="0075380C"/>
    <w:rsid w:val="0076051E"/>
    <w:rsid w:val="007658AC"/>
    <w:rsid w:val="00777075"/>
    <w:rsid w:val="007775E5"/>
    <w:rsid w:val="00790CE3"/>
    <w:rsid w:val="007974D2"/>
    <w:rsid w:val="007A2BC5"/>
    <w:rsid w:val="007A39C1"/>
    <w:rsid w:val="007A50AD"/>
    <w:rsid w:val="007C6002"/>
    <w:rsid w:val="007D6DD8"/>
    <w:rsid w:val="007E2C0B"/>
    <w:rsid w:val="007E3788"/>
    <w:rsid w:val="007E7599"/>
    <w:rsid w:val="007F031F"/>
    <w:rsid w:val="00806F44"/>
    <w:rsid w:val="0081454E"/>
    <w:rsid w:val="00827C0C"/>
    <w:rsid w:val="0083129E"/>
    <w:rsid w:val="0083546C"/>
    <w:rsid w:val="00845418"/>
    <w:rsid w:val="008960C4"/>
    <w:rsid w:val="008A36C9"/>
    <w:rsid w:val="008C037E"/>
    <w:rsid w:val="008E5115"/>
    <w:rsid w:val="008F4ACF"/>
    <w:rsid w:val="009044AB"/>
    <w:rsid w:val="0090712B"/>
    <w:rsid w:val="00914881"/>
    <w:rsid w:val="00915B7F"/>
    <w:rsid w:val="009356EC"/>
    <w:rsid w:val="0096458A"/>
    <w:rsid w:val="00964715"/>
    <w:rsid w:val="00973197"/>
    <w:rsid w:val="00974451"/>
    <w:rsid w:val="009974D1"/>
    <w:rsid w:val="009B4274"/>
    <w:rsid w:val="009B5643"/>
    <w:rsid w:val="009B571A"/>
    <w:rsid w:val="009B65BA"/>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D1816"/>
    <w:rsid w:val="00AD4F1C"/>
    <w:rsid w:val="00AF35AA"/>
    <w:rsid w:val="00B0510C"/>
    <w:rsid w:val="00B1081B"/>
    <w:rsid w:val="00B52DAD"/>
    <w:rsid w:val="00B61116"/>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33600"/>
    <w:rsid w:val="00C5061E"/>
    <w:rsid w:val="00C5560A"/>
    <w:rsid w:val="00C66201"/>
    <w:rsid w:val="00C7087C"/>
    <w:rsid w:val="00C77BF0"/>
    <w:rsid w:val="00CB6AF3"/>
    <w:rsid w:val="00CE119C"/>
    <w:rsid w:val="00CE46A6"/>
    <w:rsid w:val="00CF64D2"/>
    <w:rsid w:val="00CF659B"/>
    <w:rsid w:val="00CF6CEC"/>
    <w:rsid w:val="00D13E15"/>
    <w:rsid w:val="00D24593"/>
    <w:rsid w:val="00DA545A"/>
    <w:rsid w:val="00DB0A7D"/>
    <w:rsid w:val="00DC4716"/>
    <w:rsid w:val="00DD342C"/>
    <w:rsid w:val="00DE7788"/>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3AEFFF"/>
  <w15:chartTrackingRefBased/>
  <w15:docId w15:val="{A360D124-1F02-4016-A9D4-DD05D84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wmf"/><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7.wmf"/><Relationship Id="rId27" Type="http://schemas.openxmlformats.org/officeDocument/2006/relationships/footer" Target="footer6.xml"/><Relationship Id="rId30" Type="http://schemas.openxmlformats.org/officeDocument/2006/relationships/footer" Target="foot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timus%20Prime\OneDrive%20-%20Kenya%20Bureau%20of%20Standards\Documents\SDT%20KIMS%20Module\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8795-6140-4A7A-BE10-4BB49BA6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46</TotalTime>
  <Pages>22</Pages>
  <Words>5134</Words>
  <Characters>28436</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33503</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Daniel Kitui</dc:creator>
  <cp:keywords/>
  <dc:description/>
  <cp:lastModifiedBy>Daniel Kitui</cp:lastModifiedBy>
  <cp:revision>17</cp:revision>
  <cp:lastPrinted>2018-10-30T14:17:00Z</cp:lastPrinted>
  <dcterms:created xsi:type="dcterms:W3CDTF">2022-08-26T12:18:00Z</dcterms:created>
  <dcterms:modified xsi:type="dcterms:W3CDTF">2022-08-26T13:04:00Z</dcterms:modified>
  <cp:contentStatus/>
</cp:coreProperties>
</file>